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30"/>
      </w:tblGrid>
      <w:tr w:rsidR="00692703" w:rsidRPr="00CF1A49" w14:paraId="5AAD266A" w14:textId="77777777" w:rsidTr="00FE10BF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F0CE64B" w14:textId="422C1AF9" w:rsidR="00692703" w:rsidRPr="00CF1A49" w:rsidRDefault="007472B5" w:rsidP="007C094C">
            <w:pPr>
              <w:pStyle w:val="Title"/>
            </w:pPr>
            <w:r>
              <w:t>haleem farman</w:t>
            </w:r>
          </w:p>
          <w:p w14:paraId="1CEB8E9C" w14:textId="2C0F487B" w:rsidR="00692703" w:rsidRPr="00F9339C" w:rsidRDefault="00FE10BF" w:rsidP="007C094C">
            <w:pPr>
              <w:pStyle w:val="ContactInfo"/>
              <w:contextualSpacing w:val="0"/>
            </w:pPr>
            <w:r w:rsidRPr="00F9339C">
              <w:rPr>
                <w:rFonts w:ascii="Verdana" w:hAnsi="Verdana"/>
                <w:color w:val="000000" w:themeColor="text1"/>
                <w:sz w:val="20"/>
                <w:szCs w:val="20"/>
              </w:rPr>
              <w:t>Department of Computer Science, Islamia College Peshawar, Pakistan</w:t>
            </w:r>
            <w:r w:rsidR="00692703" w:rsidRPr="00F9339C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F49F00700C0943948FC660DB5860ED8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9339C">
                  <w:rPr>
                    <w:color w:val="000000" w:themeColor="text1"/>
                  </w:rPr>
                  <w:t>·</w:t>
                </w:r>
              </w:sdtContent>
            </w:sdt>
            <w:r w:rsidR="00692703" w:rsidRPr="00F9339C">
              <w:rPr>
                <w:color w:val="000000" w:themeColor="text1"/>
              </w:rPr>
              <w:t xml:space="preserve"> </w:t>
            </w:r>
            <w:r w:rsidRPr="00F9339C">
              <w:rPr>
                <w:color w:val="000000" w:themeColor="text1"/>
              </w:rPr>
              <w:t>+92 3</w:t>
            </w:r>
            <w:r w:rsidR="007472B5">
              <w:rPr>
                <w:color w:val="000000" w:themeColor="text1"/>
              </w:rPr>
              <w:t>33 9201135</w:t>
            </w:r>
          </w:p>
          <w:p w14:paraId="13CAC0F7" w14:textId="7AD1DE1B" w:rsidR="002D2FE5" w:rsidRDefault="007472B5" w:rsidP="007C094C">
            <w:pPr>
              <w:pStyle w:val="ContactInfoEmphasis"/>
              <w:contextualSpacing w:val="0"/>
            </w:pPr>
            <w:r>
              <w:t>Haleem.farman</w:t>
            </w:r>
            <w:r w:rsidR="00FE10BF">
              <w:t>@icp.edu.pk</w:t>
            </w:r>
          </w:p>
          <w:p w14:paraId="64598E18" w14:textId="4E890504" w:rsidR="00692703" w:rsidRPr="00CF1A49" w:rsidRDefault="007472B5" w:rsidP="007C094C">
            <w:pPr>
              <w:pStyle w:val="ContactInfoEmphasis"/>
              <w:contextualSpacing w:val="0"/>
            </w:pPr>
            <w:r w:rsidRPr="007472B5">
              <w:t>https://scholar.google.com/citations?user=obyugpYAAAAJ&amp;hl=en&amp;oi=ao</w:t>
            </w:r>
          </w:p>
        </w:tc>
      </w:tr>
      <w:tr w:rsidR="009571D8" w:rsidRPr="00CF1A49" w14:paraId="1D4D3DA6" w14:textId="77777777" w:rsidTr="00692703">
        <w:tc>
          <w:tcPr>
            <w:tcW w:w="9360" w:type="dxa"/>
            <w:tcMar>
              <w:top w:w="432" w:type="dxa"/>
            </w:tcMar>
          </w:tcPr>
          <w:p w14:paraId="3FA7A40C" w14:textId="07282F0B" w:rsidR="001755A8" w:rsidRPr="008F3F34" w:rsidRDefault="00C96DE7" w:rsidP="00FF03E8">
            <w:pPr>
              <w:contextualSpacing w:val="0"/>
              <w:jc w:val="center"/>
              <w:rPr>
                <w:rFonts w:cstheme="minorHAnsi"/>
                <w:color w:val="000000" w:themeColor="text1"/>
              </w:rPr>
            </w:pPr>
            <w:r w:rsidRPr="008F3F34">
              <w:rPr>
                <w:rFonts w:cstheme="minorHAnsi"/>
                <w:color w:val="000000" w:themeColor="text1"/>
              </w:rPr>
              <w:t>“</w:t>
            </w:r>
            <w:r w:rsidR="00164DB5" w:rsidRPr="008F3F34">
              <w:rPr>
                <w:rFonts w:cstheme="minorHAnsi"/>
                <w:color w:val="000000" w:themeColor="text1"/>
              </w:rPr>
              <w:t xml:space="preserve">Contribute towards </w:t>
            </w:r>
            <w:r w:rsidRPr="008F3F34">
              <w:rPr>
                <w:rFonts w:cstheme="minorHAnsi"/>
                <w:color w:val="000000" w:themeColor="text1"/>
              </w:rPr>
              <w:t>community’s</w:t>
            </w:r>
            <w:r w:rsidR="00164DB5" w:rsidRPr="008F3F34">
              <w:rPr>
                <w:rFonts w:cstheme="minorHAnsi"/>
                <w:color w:val="000000" w:themeColor="text1"/>
              </w:rPr>
              <w:t xml:space="preserve"> wellbeing through progressive research &amp; development activities</w:t>
            </w:r>
            <w:r w:rsidRPr="008F3F34">
              <w:rPr>
                <w:rFonts w:cstheme="minorHAnsi"/>
                <w:color w:val="000000" w:themeColor="text1"/>
              </w:rPr>
              <w:t>”</w:t>
            </w:r>
          </w:p>
        </w:tc>
      </w:tr>
    </w:tbl>
    <w:p w14:paraId="3742C240" w14:textId="7F39C83D" w:rsidR="004E01EB" w:rsidRPr="00CF1A49" w:rsidRDefault="00A666A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24493D0CFA04FA5A347312D11B4B2A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59"/>
      </w:tblGrid>
      <w:tr w:rsidR="001D0BF1" w:rsidRPr="00CF1A49" w14:paraId="38A24FEB" w14:textId="77777777" w:rsidTr="00D66A52">
        <w:tc>
          <w:tcPr>
            <w:tcW w:w="9355" w:type="dxa"/>
          </w:tcPr>
          <w:p w14:paraId="31E69FED" w14:textId="02348886" w:rsidR="001D0BF1" w:rsidRDefault="00186D71" w:rsidP="003201CE">
            <w:pPr>
              <w:pStyle w:val="Heading2"/>
              <w:numPr>
                <w:ilvl w:val="0"/>
                <w:numId w:val="39"/>
              </w:numPr>
              <w:ind w:left="49"/>
              <w:contextualSpacing w:val="0"/>
              <w:outlineLvl w:val="1"/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3B50A5">
              <w:rPr>
                <w:rFonts w:ascii="Arial Narrow" w:hAnsi="Arial Narrow"/>
                <w:bCs/>
                <w:sz w:val="22"/>
                <w:szCs w:val="22"/>
              </w:rPr>
              <w:t>Lecturer</w:t>
            </w:r>
            <w:r w:rsidR="001D0BF1" w:rsidRPr="003B50A5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3B50A5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Islamia College Peshawar</w:t>
            </w:r>
            <w:r w:rsidR="00D41CF2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, Pakistan</w:t>
            </w:r>
          </w:p>
          <w:p w14:paraId="5F7DC270" w14:textId="77777777" w:rsidR="003201CE" w:rsidRPr="00C64E71" w:rsidRDefault="003201CE" w:rsidP="003201CE">
            <w:pPr>
              <w:pStyle w:val="Heading3"/>
              <w:contextualSpacing w:val="0"/>
              <w:outlineLvl w:val="2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6</w:t>
            </w:r>
            <w:r w:rsidRPr="00A6363F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>
              <w:rPr>
                <w:rFonts w:ascii="Arial Narrow" w:hAnsi="Arial Narrow"/>
                <w:color w:val="000000" w:themeColor="text1"/>
              </w:rPr>
              <w:t xml:space="preserve"> Nov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 200</w:t>
            </w:r>
            <w:r>
              <w:rPr>
                <w:rFonts w:ascii="Arial Narrow" w:hAnsi="Arial Narrow"/>
                <w:color w:val="000000" w:themeColor="text1"/>
              </w:rPr>
              <w:t>9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 – </w:t>
            </w:r>
            <w:sdt>
              <w:sdtPr>
                <w:rPr>
                  <w:rFonts w:ascii="Arial Narrow" w:hAnsi="Arial Narrow"/>
                  <w:color w:val="000000" w:themeColor="text1"/>
                </w:rPr>
                <w:alias w:val="Enter date to for company 1: "/>
                <w:tag w:val="Enter date to for company 1: "/>
                <w:id w:val="182949357"/>
                <w:placeholder>
                  <w:docPart w:val="AEA60A1EF419437A845CCE876D821174"/>
                </w:placeholder>
                <w:temporary/>
                <w:showingPlcHdr/>
                <w15:appearance w15:val="hidden"/>
              </w:sdtPr>
              <w:sdtEndPr/>
              <w:sdtContent>
                <w:r w:rsidRPr="00C64E71">
                  <w:rPr>
                    <w:rFonts w:ascii="Arial Narrow" w:hAnsi="Arial Narrow"/>
                    <w:color w:val="000000" w:themeColor="text1"/>
                  </w:rPr>
                  <w:t>To</w:t>
                </w:r>
              </w:sdtContent>
            </w:sdt>
            <w:r w:rsidRPr="00C64E71">
              <w:rPr>
                <w:rFonts w:ascii="Arial Narrow" w:hAnsi="Arial Narrow"/>
                <w:color w:val="000000" w:themeColor="text1"/>
              </w:rPr>
              <w:t xml:space="preserve"> Date</w:t>
            </w:r>
          </w:p>
          <w:p w14:paraId="39C5CCDC" w14:textId="77777777" w:rsidR="003201CE" w:rsidRPr="003B50A5" w:rsidRDefault="003201CE" w:rsidP="001D0BF1">
            <w:pPr>
              <w:pStyle w:val="Heading2"/>
              <w:contextualSpacing w:val="0"/>
              <w:outlineLvl w:val="1"/>
              <w:rPr>
                <w:rFonts w:ascii="Arial Narrow" w:hAnsi="Arial Narrow"/>
                <w:sz w:val="22"/>
                <w:szCs w:val="22"/>
              </w:rPr>
            </w:pPr>
          </w:p>
          <w:p w14:paraId="5BFF0ACB" w14:textId="77777777" w:rsidR="001E3120" w:rsidRDefault="00186D71" w:rsidP="00186D71">
            <w:pPr>
              <w:contextualSpacing w:val="0"/>
              <w:rPr>
                <w:rFonts w:ascii="Arial Narrow" w:hAnsi="Arial Narrow"/>
                <w:color w:val="000000" w:themeColor="text1"/>
              </w:rPr>
            </w:pPr>
            <w:r w:rsidRPr="00C64E71">
              <w:rPr>
                <w:rFonts w:ascii="Arial Narrow" w:hAnsi="Arial Narrow"/>
                <w:color w:val="000000" w:themeColor="text1"/>
              </w:rPr>
              <w:t xml:space="preserve">Engaged in teaching and R&amp;D activities, student counseling, and research </w:t>
            </w:r>
            <w:r w:rsidR="00D87795" w:rsidRPr="00C64E71">
              <w:rPr>
                <w:rFonts w:ascii="Arial Narrow" w:hAnsi="Arial Narrow"/>
                <w:color w:val="000000" w:themeColor="text1"/>
              </w:rPr>
              <w:t>supervision</w:t>
            </w:r>
          </w:p>
          <w:p w14:paraId="6271DDAE" w14:textId="77777777" w:rsidR="00655D27" w:rsidRPr="003201CE" w:rsidRDefault="00655D27" w:rsidP="00655D27">
            <w:pPr>
              <w:pStyle w:val="ListParagraph"/>
              <w:numPr>
                <w:ilvl w:val="1"/>
                <w:numId w:val="37"/>
              </w:numPr>
              <w:tabs>
                <w:tab w:val="left" w:pos="360"/>
                <w:tab w:val="left" w:pos="900"/>
              </w:tabs>
              <w:ind w:left="180" w:firstLine="0"/>
              <w:jc w:val="both"/>
              <w:rPr>
                <w:rFonts w:ascii="Arial Narrow" w:eastAsia="Times New Roman" w:hAnsi="Arial Narrow" w:cs="Times New Roman"/>
                <w:iCs/>
                <w:color w:val="000000" w:themeColor="text1"/>
              </w:rPr>
            </w:pPr>
            <w:r w:rsidRPr="003201CE">
              <w:rPr>
                <w:rFonts w:ascii="Arial Narrow" w:eastAsia="Times New Roman" w:hAnsi="Arial Narrow" w:cs="Times New Roman"/>
                <w:iCs/>
                <w:color w:val="000000" w:themeColor="text1"/>
              </w:rPr>
              <w:t>Teaching to Graduate and Post-Graduate Students</w:t>
            </w:r>
          </w:p>
          <w:p w14:paraId="1F6BA4ED" w14:textId="77777777" w:rsidR="00655D27" w:rsidRPr="003201CE" w:rsidRDefault="00655D27" w:rsidP="00655D27">
            <w:pPr>
              <w:pStyle w:val="ListParagraph"/>
              <w:numPr>
                <w:ilvl w:val="1"/>
                <w:numId w:val="37"/>
              </w:numPr>
              <w:tabs>
                <w:tab w:val="left" w:pos="360"/>
                <w:tab w:val="left" w:pos="900"/>
              </w:tabs>
              <w:ind w:left="180" w:firstLine="0"/>
              <w:jc w:val="both"/>
              <w:rPr>
                <w:rFonts w:ascii="Arial Narrow" w:eastAsia="Times New Roman" w:hAnsi="Arial Narrow" w:cs="Times New Roman"/>
                <w:iCs/>
                <w:color w:val="000000" w:themeColor="text1"/>
              </w:rPr>
            </w:pPr>
            <w:r w:rsidRPr="003201CE">
              <w:rPr>
                <w:rFonts w:ascii="Arial Narrow" w:eastAsia="Times New Roman" w:hAnsi="Arial Narrow" w:cs="Times New Roman"/>
                <w:iCs/>
                <w:color w:val="000000" w:themeColor="text1"/>
              </w:rPr>
              <w:t>Supervising BS projects</w:t>
            </w:r>
          </w:p>
          <w:p w14:paraId="7FA2EAD1" w14:textId="77777777" w:rsidR="00655D27" w:rsidRPr="003201CE" w:rsidRDefault="00655D27" w:rsidP="00655D27">
            <w:pPr>
              <w:pStyle w:val="ListParagraph"/>
              <w:numPr>
                <w:ilvl w:val="1"/>
                <w:numId w:val="37"/>
              </w:numPr>
              <w:tabs>
                <w:tab w:val="left" w:pos="360"/>
                <w:tab w:val="left" w:pos="900"/>
              </w:tabs>
              <w:ind w:left="180" w:firstLine="0"/>
              <w:jc w:val="both"/>
              <w:rPr>
                <w:rFonts w:ascii="Arial Narrow" w:eastAsia="Times New Roman" w:hAnsi="Arial Narrow" w:cs="Times New Roman"/>
                <w:iCs/>
                <w:color w:val="000000" w:themeColor="text1"/>
              </w:rPr>
            </w:pPr>
            <w:r w:rsidRPr="003201CE">
              <w:rPr>
                <w:rFonts w:ascii="Arial Narrow" w:eastAsia="Times New Roman" w:hAnsi="Arial Narrow" w:cs="Times New Roman"/>
                <w:iCs/>
                <w:color w:val="000000" w:themeColor="text1"/>
              </w:rPr>
              <w:t>Supervising MS and Ph.D. Thesis</w:t>
            </w:r>
          </w:p>
          <w:p w14:paraId="28174226" w14:textId="2A7C7C7A" w:rsidR="00655D27" w:rsidRPr="003201CE" w:rsidRDefault="00655D27" w:rsidP="00655D27">
            <w:pPr>
              <w:pStyle w:val="ListParagraph"/>
              <w:numPr>
                <w:ilvl w:val="1"/>
                <w:numId w:val="37"/>
              </w:numPr>
              <w:tabs>
                <w:tab w:val="left" w:pos="360"/>
                <w:tab w:val="left" w:pos="900"/>
              </w:tabs>
              <w:ind w:left="180" w:firstLine="0"/>
              <w:jc w:val="both"/>
              <w:rPr>
                <w:rFonts w:ascii="Arial Narrow" w:eastAsia="Times New Roman" w:hAnsi="Arial Narrow" w:cs="Times New Roman"/>
                <w:iCs/>
                <w:color w:val="000000" w:themeColor="text1"/>
              </w:rPr>
            </w:pPr>
            <w:r w:rsidRPr="003201CE">
              <w:rPr>
                <w:rFonts w:ascii="Arial Narrow" w:eastAsia="Times New Roman" w:hAnsi="Arial Narrow" w:cs="Times New Roman"/>
                <w:iCs/>
                <w:color w:val="000000" w:themeColor="text1"/>
              </w:rPr>
              <w:t>Conducting workshops, training session</w:t>
            </w:r>
            <w:r w:rsidR="00586CF8">
              <w:rPr>
                <w:rFonts w:ascii="Arial Narrow" w:eastAsia="Times New Roman" w:hAnsi="Arial Narrow" w:cs="Times New Roman"/>
                <w:iCs/>
                <w:color w:val="000000" w:themeColor="text1"/>
              </w:rPr>
              <w:t>s</w:t>
            </w:r>
            <w:r w:rsidRPr="003201CE">
              <w:rPr>
                <w:rFonts w:ascii="Arial Narrow" w:eastAsia="Times New Roman" w:hAnsi="Arial Narrow" w:cs="Times New Roman"/>
                <w:iCs/>
                <w:color w:val="000000" w:themeColor="text1"/>
              </w:rPr>
              <w:t xml:space="preserve">, boot camps and various competitions. </w:t>
            </w:r>
          </w:p>
          <w:p w14:paraId="1F5166C7" w14:textId="7CEE5AEA" w:rsidR="00655D27" w:rsidRPr="003201CE" w:rsidRDefault="00655D27" w:rsidP="00655D27">
            <w:pPr>
              <w:pStyle w:val="ListParagraph"/>
              <w:numPr>
                <w:ilvl w:val="1"/>
                <w:numId w:val="37"/>
              </w:numPr>
              <w:tabs>
                <w:tab w:val="left" w:pos="360"/>
                <w:tab w:val="left" w:pos="900"/>
              </w:tabs>
              <w:ind w:left="180" w:firstLine="0"/>
              <w:jc w:val="both"/>
              <w:rPr>
                <w:rFonts w:ascii="Arial Narrow" w:eastAsia="Times New Roman" w:hAnsi="Arial Narrow" w:cs="Times New Roman"/>
                <w:iCs/>
                <w:color w:val="000000" w:themeColor="text1"/>
              </w:rPr>
            </w:pPr>
            <w:r w:rsidRPr="003201CE">
              <w:rPr>
                <w:rFonts w:ascii="Arial Narrow" w:eastAsia="Times New Roman" w:hAnsi="Arial Narrow" w:cs="Times New Roman"/>
                <w:iCs/>
                <w:color w:val="000000" w:themeColor="text1"/>
              </w:rPr>
              <w:t xml:space="preserve">Applying to various local and international </w:t>
            </w:r>
            <w:r w:rsidR="00586CF8">
              <w:rPr>
                <w:rFonts w:ascii="Arial Narrow" w:eastAsia="Times New Roman" w:hAnsi="Arial Narrow" w:cs="Times New Roman"/>
                <w:iCs/>
                <w:color w:val="000000" w:themeColor="text1"/>
              </w:rPr>
              <w:t xml:space="preserve">research </w:t>
            </w:r>
            <w:r w:rsidRPr="003201CE">
              <w:rPr>
                <w:rFonts w:ascii="Arial Narrow" w:eastAsia="Times New Roman" w:hAnsi="Arial Narrow" w:cs="Times New Roman"/>
                <w:iCs/>
                <w:color w:val="000000" w:themeColor="text1"/>
              </w:rPr>
              <w:t>funding</w:t>
            </w:r>
          </w:p>
          <w:p w14:paraId="7169ABC1" w14:textId="77777777" w:rsidR="00655D27" w:rsidRDefault="00655D27" w:rsidP="00186D71">
            <w:pPr>
              <w:contextualSpacing w:val="0"/>
              <w:rPr>
                <w:rFonts w:ascii="Arial Narrow" w:hAnsi="Arial Narrow"/>
                <w:color w:val="000000" w:themeColor="text1"/>
              </w:rPr>
            </w:pPr>
          </w:p>
          <w:p w14:paraId="50BC47F2" w14:textId="77777777" w:rsidR="00B768F5" w:rsidRDefault="00B768F5" w:rsidP="00B768F5">
            <w:pPr>
              <w:spacing w:after="60"/>
              <w:ind w:firstLine="360"/>
              <w:rPr>
                <w:rFonts w:ascii="Verdana" w:hAnsi="Verdana" w:cs="Arial"/>
                <w:b/>
                <w:sz w:val="18"/>
                <w:szCs w:val="18"/>
              </w:rPr>
            </w:pPr>
          </w:p>
          <w:p w14:paraId="624DF9DE" w14:textId="0894FF69" w:rsidR="00B768F5" w:rsidRPr="00F72C05" w:rsidRDefault="00655D27" w:rsidP="003201CE">
            <w:pPr>
              <w:spacing w:after="60"/>
              <w:rPr>
                <w:rFonts w:ascii="Arial Narrow" w:eastAsiaTheme="majorEastAsia" w:hAnsi="Arial Narrow" w:cstheme="majorBidi"/>
                <w:b/>
                <w:caps/>
                <w:color w:val="000000" w:themeColor="text1"/>
                <w:szCs w:val="24"/>
              </w:rPr>
            </w:pPr>
            <w:r w:rsidRPr="003201CE">
              <w:rPr>
                <w:rFonts w:ascii="Arial Narrow" w:eastAsiaTheme="majorEastAsia" w:hAnsi="Arial Narrow" w:cstheme="majorBidi"/>
                <w:b/>
                <w:caps/>
                <w:color w:val="000000" w:themeColor="text1"/>
                <w:szCs w:val="24"/>
                <w:u w:val="single"/>
              </w:rPr>
              <w:t>Administrative</w:t>
            </w:r>
            <w:r w:rsidR="00D174D9" w:rsidRPr="003201CE">
              <w:rPr>
                <w:rFonts w:ascii="Arial Narrow" w:eastAsiaTheme="majorEastAsia" w:hAnsi="Arial Narrow" w:cstheme="majorBidi"/>
                <w:b/>
                <w:caps/>
                <w:color w:val="000000" w:themeColor="text1"/>
                <w:szCs w:val="24"/>
                <w:u w:val="single"/>
              </w:rPr>
              <w:t xml:space="preserve"> RESPONSIBILITIES</w:t>
            </w:r>
            <w:r w:rsidR="00D174D9" w:rsidRPr="00F72C05">
              <w:rPr>
                <w:rFonts w:ascii="Arial Narrow" w:eastAsiaTheme="majorEastAsia" w:hAnsi="Arial Narrow" w:cstheme="majorBidi"/>
                <w:b/>
                <w:caps/>
                <w:color w:val="000000" w:themeColor="text1"/>
                <w:szCs w:val="24"/>
              </w:rPr>
              <w:t>:</w:t>
            </w:r>
          </w:p>
          <w:p w14:paraId="18B4004B" w14:textId="222D6F8E" w:rsidR="00945BF3" w:rsidRDefault="00655D27" w:rsidP="00655D27">
            <w:pPr>
              <w:spacing w:after="60"/>
              <w:ind w:firstLine="720"/>
              <w:rPr>
                <w:rFonts w:ascii="Arial Narrow" w:hAnsi="Arial Narrow"/>
                <w:color w:val="000000" w:themeColor="text1"/>
                <w:u w:val="single"/>
              </w:rPr>
            </w:pPr>
            <w:proofErr w:type="spellStart"/>
            <w:r>
              <w:rPr>
                <w:rFonts w:ascii="Arial Narrow" w:hAnsi="Arial Narrow"/>
                <w:color w:val="000000" w:themeColor="text1"/>
              </w:rPr>
              <w:t>i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) </w:t>
            </w:r>
            <w:r w:rsidR="00945BF3" w:rsidRPr="00945BF3">
              <w:rPr>
                <w:rFonts w:ascii="Arial Narrow" w:hAnsi="Arial Narrow"/>
                <w:color w:val="000000" w:themeColor="text1"/>
              </w:rPr>
              <w:t>Deputy Director (Planning and Development)</w:t>
            </w:r>
            <w:r w:rsidR="00945BF3">
              <w:rPr>
                <w:rFonts w:ascii="Arial Narrow" w:hAnsi="Arial Narrow"/>
                <w:color w:val="000000" w:themeColor="text1"/>
              </w:rPr>
              <w:t xml:space="preserve">                            </w:t>
            </w:r>
            <w:r w:rsidR="008D45CC">
              <w:rPr>
                <w:rFonts w:ascii="Arial Narrow" w:hAnsi="Arial Narrow"/>
                <w:color w:val="000000" w:themeColor="text1"/>
              </w:rPr>
              <w:t xml:space="preserve"> </w:t>
            </w:r>
            <w:r w:rsidR="00945BF3" w:rsidRPr="00945BF3">
              <w:rPr>
                <w:rFonts w:ascii="Arial Narrow" w:hAnsi="Arial Narrow"/>
                <w:color w:val="000000" w:themeColor="text1"/>
                <w:u w:val="single"/>
              </w:rPr>
              <w:t>Dec 2021 to date</w:t>
            </w:r>
          </w:p>
          <w:p w14:paraId="631DFF15" w14:textId="373E9A44" w:rsidR="005E63FB" w:rsidRPr="005E63FB" w:rsidRDefault="005E63FB" w:rsidP="00655D27">
            <w:pPr>
              <w:spacing w:after="60"/>
              <w:ind w:firstLine="720"/>
              <w:rPr>
                <w:rFonts w:ascii="Arial Narrow" w:hAnsi="Arial Narrow"/>
                <w:color w:val="000000" w:themeColor="text1"/>
              </w:rPr>
            </w:pPr>
            <w:r w:rsidRPr="005E63FB">
              <w:rPr>
                <w:rFonts w:ascii="Arial Narrow" w:hAnsi="Arial Narrow"/>
                <w:color w:val="000000" w:themeColor="text1"/>
              </w:rPr>
              <w:t xml:space="preserve">ii) </w:t>
            </w:r>
            <w:proofErr w:type="spellStart"/>
            <w:r w:rsidRPr="005E63FB">
              <w:rPr>
                <w:rFonts w:ascii="Arial Narrow" w:hAnsi="Arial Narrow"/>
                <w:color w:val="000000" w:themeColor="text1"/>
              </w:rPr>
              <w:t>Kamyab</w:t>
            </w:r>
            <w:proofErr w:type="spellEnd"/>
            <w:r w:rsidRPr="005E63FB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5E63FB">
              <w:rPr>
                <w:rFonts w:ascii="Arial Narrow" w:hAnsi="Arial Narrow"/>
                <w:color w:val="000000" w:themeColor="text1"/>
              </w:rPr>
              <w:t>Jawan</w:t>
            </w:r>
            <w:proofErr w:type="spellEnd"/>
            <w:r w:rsidRPr="005E63FB">
              <w:rPr>
                <w:rFonts w:ascii="Arial Narrow" w:hAnsi="Arial Narrow"/>
                <w:color w:val="000000" w:themeColor="text1"/>
              </w:rPr>
              <w:t xml:space="preserve"> Innovation League (Focal Person)</w:t>
            </w:r>
            <w:r>
              <w:rPr>
                <w:rFonts w:ascii="Arial Narrow" w:hAnsi="Arial Narrow"/>
                <w:color w:val="000000" w:themeColor="text1"/>
              </w:rPr>
              <w:t xml:space="preserve">                   </w:t>
            </w:r>
            <w:r w:rsidR="008D45CC"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5E63FB">
              <w:rPr>
                <w:rFonts w:ascii="Arial Narrow" w:hAnsi="Arial Narrow"/>
                <w:color w:val="000000" w:themeColor="text1"/>
                <w:u w:val="single"/>
              </w:rPr>
              <w:t>June 2022 to date</w:t>
            </w:r>
          </w:p>
          <w:p w14:paraId="0EFA6482" w14:textId="562ADD37" w:rsidR="00945BF3" w:rsidRPr="00945BF3" w:rsidRDefault="00945BF3" w:rsidP="00801836">
            <w:pPr>
              <w:spacing w:after="60"/>
              <w:ind w:firstLine="720"/>
              <w:rPr>
                <w:rFonts w:ascii="Verdana" w:hAnsi="Verdana" w:cs="Arial"/>
                <w:color w:val="auto"/>
                <w:sz w:val="18"/>
                <w:szCs w:val="18"/>
              </w:rPr>
            </w:pPr>
            <w:r w:rsidRPr="00945BF3">
              <w:rPr>
                <w:rFonts w:ascii="Arial Narrow" w:hAnsi="Arial Narrow"/>
                <w:color w:val="000000" w:themeColor="text1"/>
              </w:rPr>
              <w:t>i</w:t>
            </w:r>
            <w:r w:rsidR="00801836">
              <w:rPr>
                <w:rFonts w:ascii="Arial Narrow" w:hAnsi="Arial Narrow"/>
                <w:color w:val="000000" w:themeColor="text1"/>
              </w:rPr>
              <w:t>ii</w:t>
            </w:r>
            <w:r w:rsidRPr="00945BF3">
              <w:rPr>
                <w:rFonts w:ascii="Arial Narrow" w:hAnsi="Arial Narrow"/>
                <w:color w:val="000000" w:themeColor="text1"/>
              </w:rPr>
              <w:t xml:space="preserve">) Undergraduate Coordinator                                                    </w:t>
            </w:r>
            <w:r w:rsidR="00FF7C91"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945BF3">
              <w:rPr>
                <w:rFonts w:ascii="Arial Narrow" w:hAnsi="Arial Narrow"/>
                <w:color w:val="000000" w:themeColor="text1"/>
              </w:rPr>
              <w:t xml:space="preserve">  </w:t>
            </w:r>
            <w:r w:rsidRPr="00945BF3">
              <w:rPr>
                <w:rFonts w:ascii="Arial Narrow" w:hAnsi="Arial Narrow"/>
                <w:color w:val="000000" w:themeColor="text1"/>
                <w:u w:val="single"/>
              </w:rPr>
              <w:t xml:space="preserve">Dec </w:t>
            </w:r>
            <w:r>
              <w:rPr>
                <w:rFonts w:ascii="Arial Narrow" w:hAnsi="Arial Narrow"/>
                <w:color w:val="000000" w:themeColor="text1"/>
                <w:u w:val="single"/>
              </w:rPr>
              <w:t>2021 to date</w:t>
            </w:r>
          </w:p>
          <w:p w14:paraId="6477979B" w14:textId="03431DF9" w:rsidR="00B768F5" w:rsidRPr="00F72C05" w:rsidRDefault="00801836" w:rsidP="00BB60A3">
            <w:pPr>
              <w:spacing w:after="60"/>
              <w:ind w:firstLine="72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Verdana" w:hAnsi="Verdana" w:cs="Arial"/>
                <w:color w:val="auto"/>
                <w:sz w:val="18"/>
                <w:szCs w:val="18"/>
              </w:rPr>
              <w:t>i</w:t>
            </w:r>
            <w:r w:rsidR="005E63FB">
              <w:rPr>
                <w:rFonts w:ascii="Verdana" w:hAnsi="Verdana" w:cs="Arial"/>
                <w:color w:val="auto"/>
                <w:sz w:val="18"/>
                <w:szCs w:val="18"/>
              </w:rPr>
              <w:t>v</w:t>
            </w:r>
            <w:r w:rsidR="00B768F5" w:rsidRPr="00F72C05">
              <w:rPr>
                <w:rFonts w:ascii="Arial Narrow" w:hAnsi="Arial Narrow"/>
                <w:color w:val="000000" w:themeColor="text1"/>
              </w:rPr>
              <w:t>) Deputy Controller of Examinations</w:t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  <w:t xml:space="preserve">          </w:t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  <w:t xml:space="preserve">    </w:t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  <w:t xml:space="preserve">   </w:t>
            </w:r>
            <w:r w:rsidR="00B768F5" w:rsidRPr="00F72C05">
              <w:rPr>
                <w:rFonts w:ascii="Arial Narrow" w:hAnsi="Arial Narrow"/>
                <w:color w:val="000000" w:themeColor="text1"/>
                <w:u w:val="single"/>
              </w:rPr>
              <w:t>Aug 2014 to Jan 2017</w:t>
            </w:r>
          </w:p>
          <w:p w14:paraId="240BA3C6" w14:textId="70636825" w:rsidR="00B768F5" w:rsidRPr="00F72C05" w:rsidRDefault="00801836" w:rsidP="008D45CC">
            <w:pPr>
              <w:spacing w:after="60"/>
              <w:ind w:firstLine="72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v</w:t>
            </w:r>
            <w:r w:rsidR="00B768F5" w:rsidRPr="00F72C05">
              <w:rPr>
                <w:rFonts w:ascii="Arial Narrow" w:hAnsi="Arial Narrow"/>
                <w:color w:val="000000" w:themeColor="text1"/>
              </w:rPr>
              <w:t xml:space="preserve">) </w:t>
            </w:r>
            <w:r w:rsidR="008D45CC">
              <w:rPr>
                <w:rFonts w:ascii="Arial Narrow" w:hAnsi="Arial Narrow"/>
                <w:color w:val="000000" w:themeColor="text1"/>
              </w:rPr>
              <w:t xml:space="preserve"> </w:t>
            </w:r>
            <w:r w:rsidR="00B768F5" w:rsidRPr="00F72C05">
              <w:rPr>
                <w:rFonts w:ascii="Arial Narrow" w:hAnsi="Arial Narrow"/>
                <w:color w:val="000000" w:themeColor="text1"/>
              </w:rPr>
              <w:t>Network Administrator</w:t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  <w:t xml:space="preserve">    </w:t>
            </w:r>
            <w:r w:rsidR="00F72C05">
              <w:rPr>
                <w:rFonts w:ascii="Arial Narrow" w:hAnsi="Arial Narrow"/>
                <w:color w:val="000000" w:themeColor="text1"/>
              </w:rPr>
              <w:t xml:space="preserve">            </w:t>
            </w:r>
            <w:r w:rsidR="008D45CC">
              <w:rPr>
                <w:rFonts w:ascii="Arial Narrow" w:hAnsi="Arial Narrow"/>
                <w:color w:val="000000" w:themeColor="text1"/>
              </w:rPr>
              <w:t xml:space="preserve"> </w:t>
            </w:r>
            <w:r w:rsidR="00B768F5" w:rsidRPr="00F72C05">
              <w:rPr>
                <w:rFonts w:ascii="Arial Narrow" w:hAnsi="Arial Narrow"/>
                <w:color w:val="000000" w:themeColor="text1"/>
                <w:u w:val="single"/>
              </w:rPr>
              <w:t>Nov 2009 to Mar 2011</w:t>
            </w:r>
          </w:p>
          <w:p w14:paraId="77920A4E" w14:textId="0D57EF61" w:rsidR="00B768F5" w:rsidRPr="00C64E71" w:rsidRDefault="00637160" w:rsidP="00BB60A3">
            <w:pPr>
              <w:spacing w:after="60"/>
              <w:ind w:firstLine="720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 w:themeColor="text1"/>
              </w:rPr>
              <w:t>v</w:t>
            </w:r>
            <w:r w:rsidR="005E63FB">
              <w:rPr>
                <w:rFonts w:ascii="Arial Narrow" w:hAnsi="Arial Narrow"/>
                <w:color w:val="000000" w:themeColor="text1"/>
              </w:rPr>
              <w:t>i</w:t>
            </w:r>
            <w:r w:rsidR="00B768F5" w:rsidRPr="00F72C05">
              <w:rPr>
                <w:rFonts w:ascii="Arial Narrow" w:hAnsi="Arial Narrow"/>
                <w:color w:val="000000" w:themeColor="text1"/>
              </w:rPr>
              <w:t>) Resident Warden</w:t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</w:r>
            <w:r w:rsidR="00B768F5" w:rsidRPr="00F72C05">
              <w:rPr>
                <w:rFonts w:ascii="Arial Narrow" w:hAnsi="Arial Narrow"/>
                <w:color w:val="000000" w:themeColor="text1"/>
              </w:rPr>
              <w:tab/>
              <w:t xml:space="preserve">   </w:t>
            </w:r>
            <w:r w:rsidR="00B768F5" w:rsidRPr="00F72C05">
              <w:rPr>
                <w:rFonts w:ascii="Arial Narrow" w:hAnsi="Arial Narrow"/>
                <w:color w:val="000000" w:themeColor="text1"/>
                <w:u w:val="single"/>
              </w:rPr>
              <w:t>Sep 2010 to Apr 2012</w:t>
            </w:r>
          </w:p>
        </w:tc>
        <w:bookmarkStart w:id="0" w:name="_GoBack"/>
        <w:bookmarkEnd w:id="0"/>
      </w:tr>
      <w:tr w:rsidR="00F61DF9" w:rsidRPr="00CF1A49" w14:paraId="4A51C572" w14:textId="77777777" w:rsidTr="00144263">
        <w:trPr>
          <w:trHeight w:val="796"/>
        </w:trPr>
        <w:tc>
          <w:tcPr>
            <w:tcW w:w="9355" w:type="dxa"/>
            <w:tcMar>
              <w:top w:w="216" w:type="dxa"/>
            </w:tcMar>
          </w:tcPr>
          <w:p w14:paraId="578CC30D" w14:textId="71627229" w:rsidR="00F61DF9" w:rsidRDefault="009625E4" w:rsidP="003201CE">
            <w:pPr>
              <w:pStyle w:val="Heading2"/>
              <w:numPr>
                <w:ilvl w:val="0"/>
                <w:numId w:val="39"/>
              </w:numPr>
              <w:ind w:left="49"/>
              <w:contextualSpacing w:val="0"/>
              <w:outlineLvl w:val="1"/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telecom implementation engineer</w:t>
            </w:r>
            <w:r w:rsidR="00F61DF9" w:rsidRPr="003B50A5">
              <w:rPr>
                <w:rFonts w:ascii="Arial Narrow" w:hAnsi="Arial Narrow"/>
                <w:sz w:val="22"/>
                <w:szCs w:val="22"/>
              </w:rPr>
              <w:t xml:space="preserve">, </w:t>
            </w:r>
            <w:r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n</w:t>
            </w:r>
            <w:r w:rsidRPr="001B27EF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okia siemens network, karachi, pakistan</w:t>
            </w:r>
          </w:p>
          <w:p w14:paraId="33D2CD80" w14:textId="77777777" w:rsidR="003201CE" w:rsidRPr="00C64E71" w:rsidRDefault="003201CE" w:rsidP="003201CE">
            <w:pPr>
              <w:pStyle w:val="Heading3"/>
              <w:contextualSpacing w:val="0"/>
              <w:outlineLvl w:val="2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24</w:t>
            </w:r>
            <w:r w:rsidRPr="00A6363F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>
              <w:rPr>
                <w:rFonts w:ascii="Arial Narrow" w:hAnsi="Arial Narrow"/>
                <w:color w:val="000000" w:themeColor="text1"/>
              </w:rPr>
              <w:t xml:space="preserve"> apr 2007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– </w:t>
            </w:r>
            <w:r>
              <w:rPr>
                <w:rFonts w:ascii="Arial Narrow" w:hAnsi="Arial Narrow"/>
                <w:color w:val="000000" w:themeColor="text1"/>
              </w:rPr>
              <w:t>31</w:t>
            </w:r>
            <w:r w:rsidRPr="00A6363F">
              <w:rPr>
                <w:rFonts w:ascii="Arial Narrow" w:hAnsi="Arial Narrow"/>
                <w:color w:val="000000" w:themeColor="text1"/>
                <w:vertAlign w:val="superscript"/>
              </w:rPr>
              <w:t>st</w:t>
            </w:r>
            <w:r>
              <w:rPr>
                <w:rFonts w:ascii="Arial Narrow" w:hAnsi="Arial Narrow"/>
                <w:color w:val="000000" w:themeColor="text1"/>
              </w:rPr>
              <w:t xml:space="preserve"> jan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 2009</w:t>
            </w:r>
          </w:p>
          <w:p w14:paraId="32C812A6" w14:textId="77777777" w:rsidR="003201CE" w:rsidRPr="003B50A5" w:rsidRDefault="003201CE" w:rsidP="00F61DF9">
            <w:pPr>
              <w:pStyle w:val="Heading2"/>
              <w:contextualSpacing w:val="0"/>
              <w:outlineLvl w:val="1"/>
              <w:rPr>
                <w:rFonts w:ascii="Arial Narrow" w:hAnsi="Arial Narrow"/>
                <w:sz w:val="22"/>
                <w:szCs w:val="22"/>
              </w:rPr>
            </w:pPr>
          </w:p>
          <w:p w14:paraId="203B7E65" w14:textId="7603F2BD" w:rsidR="00F61DF9" w:rsidRDefault="009625E4" w:rsidP="003201CE">
            <w:pPr>
              <w:pStyle w:val="Heading2"/>
              <w:numPr>
                <w:ilvl w:val="0"/>
                <w:numId w:val="39"/>
              </w:numPr>
              <w:ind w:left="49"/>
              <w:contextualSpacing w:val="0"/>
              <w:outlineLvl w:val="1"/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telecom </w:t>
            </w:r>
            <w:r w:rsidR="001C3BAA">
              <w:rPr>
                <w:rFonts w:ascii="Arial Narrow" w:hAnsi="Arial Narrow"/>
                <w:bCs/>
                <w:sz w:val="22"/>
                <w:szCs w:val="22"/>
              </w:rPr>
              <w:t>SUPPORT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engineer</w:t>
            </w:r>
            <w:r w:rsidRPr="003B50A5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1B27EF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voxel communications pvt ltd, islamabad, pakistan</w:t>
            </w:r>
          </w:p>
          <w:p w14:paraId="733F524C" w14:textId="77777777" w:rsidR="003201CE" w:rsidRPr="00C64E71" w:rsidRDefault="003201CE" w:rsidP="003201CE">
            <w:pPr>
              <w:pStyle w:val="Heading3"/>
              <w:contextualSpacing w:val="0"/>
              <w:outlineLvl w:val="2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23</w:t>
            </w:r>
            <w:r w:rsidRPr="00A6363F">
              <w:rPr>
                <w:rFonts w:ascii="Arial Narrow" w:hAnsi="Arial Narrow"/>
                <w:color w:val="000000" w:themeColor="text1"/>
                <w:vertAlign w:val="superscript"/>
              </w:rPr>
              <w:t>rd</w:t>
            </w:r>
            <w:r>
              <w:rPr>
                <w:rFonts w:ascii="Arial Narrow" w:hAnsi="Arial Narrow"/>
                <w:color w:val="000000" w:themeColor="text1"/>
              </w:rPr>
              <w:t xml:space="preserve"> Jun 2005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– </w:t>
            </w:r>
            <w:r>
              <w:rPr>
                <w:rFonts w:ascii="Arial Narrow" w:hAnsi="Arial Narrow"/>
                <w:color w:val="000000" w:themeColor="text1"/>
              </w:rPr>
              <w:t>23</w:t>
            </w:r>
            <w:r w:rsidRPr="00A6363F">
              <w:rPr>
                <w:rFonts w:ascii="Arial Narrow" w:hAnsi="Arial Narrow"/>
                <w:color w:val="000000" w:themeColor="text1"/>
                <w:vertAlign w:val="superscript"/>
              </w:rPr>
              <w:t>rd</w:t>
            </w:r>
            <w:r>
              <w:rPr>
                <w:rFonts w:ascii="Arial Narrow" w:hAnsi="Arial Narrow"/>
                <w:color w:val="000000" w:themeColor="text1"/>
              </w:rPr>
              <w:t xml:space="preserve"> apr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 200</w:t>
            </w:r>
            <w:r>
              <w:rPr>
                <w:rFonts w:ascii="Arial Narrow" w:hAnsi="Arial Narrow"/>
                <w:color w:val="000000" w:themeColor="text1"/>
              </w:rPr>
              <w:t>7</w:t>
            </w:r>
          </w:p>
          <w:p w14:paraId="4E23B133" w14:textId="4DC621BB" w:rsidR="003201CE" w:rsidRPr="00C64E71" w:rsidRDefault="003201CE" w:rsidP="00A359F5">
            <w:pPr>
              <w:pStyle w:val="Heading2"/>
              <w:contextualSpacing w:val="0"/>
              <w:outlineLvl w:val="1"/>
              <w:rPr>
                <w:rFonts w:ascii="Arial Narrow" w:hAnsi="Arial Narrow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4FF0FE7019154977969A3C1A57E6EF21"/>
        </w:placeholder>
        <w:temporary/>
        <w:showingPlcHdr/>
        <w15:appearance w15:val="hidden"/>
      </w:sdtPr>
      <w:sdtEndPr/>
      <w:sdtContent>
        <w:p w14:paraId="3E10910A" w14:textId="3343B3A9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59"/>
      </w:tblGrid>
      <w:tr w:rsidR="001D0BF1" w:rsidRPr="00CF1A49" w14:paraId="43918157" w14:textId="77777777" w:rsidTr="00B64553">
        <w:trPr>
          <w:trHeight w:val="1327"/>
        </w:trPr>
        <w:tc>
          <w:tcPr>
            <w:tcW w:w="9290" w:type="dxa"/>
          </w:tcPr>
          <w:p w14:paraId="1C98F252" w14:textId="6E98DD41" w:rsidR="001D0BF1" w:rsidRPr="00C64E71" w:rsidRDefault="0009682E" w:rsidP="001D0BF1">
            <w:pPr>
              <w:pStyle w:val="Heading3"/>
              <w:contextualSpacing w:val="0"/>
              <w:outlineLvl w:val="2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may</w:t>
            </w:r>
            <w:r w:rsidR="001D0BF1" w:rsidRPr="00C64E71">
              <w:rPr>
                <w:rFonts w:ascii="Arial Narrow" w:hAnsi="Arial Narrow"/>
                <w:color w:val="000000" w:themeColor="text1"/>
              </w:rPr>
              <w:t xml:space="preserve"> </w:t>
            </w:r>
            <w:r w:rsidR="00647B2B" w:rsidRPr="00C64E71">
              <w:rPr>
                <w:rFonts w:ascii="Arial Narrow" w:hAnsi="Arial Narrow"/>
                <w:color w:val="000000" w:themeColor="text1"/>
              </w:rPr>
              <w:t>2018</w:t>
            </w:r>
          </w:p>
          <w:p w14:paraId="3294E46B" w14:textId="683381D6" w:rsidR="001D0BF1" w:rsidRPr="003B50A5" w:rsidRDefault="00D34E9E" w:rsidP="001D0BF1">
            <w:pPr>
              <w:pStyle w:val="Heading2"/>
              <w:contextualSpacing w:val="0"/>
              <w:outlineLvl w:val="1"/>
              <w:rPr>
                <w:rFonts w:ascii="Arial Narrow" w:hAnsi="Arial Narrow"/>
                <w:sz w:val="22"/>
                <w:szCs w:val="22"/>
              </w:rPr>
            </w:pPr>
            <w:r w:rsidRPr="003B50A5">
              <w:rPr>
                <w:rFonts w:ascii="Arial Narrow" w:hAnsi="Arial Narrow"/>
                <w:sz w:val="22"/>
                <w:szCs w:val="22"/>
              </w:rPr>
              <w:t>PhD (Computer Science)</w:t>
            </w:r>
            <w:r w:rsidR="001D0BF1" w:rsidRPr="003B50A5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="0009682E" w:rsidRPr="001B27EF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university of peshawar</w:t>
            </w:r>
            <w:r w:rsidR="00647B2B" w:rsidRPr="001B27EF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 xml:space="preserve">, </w:t>
            </w:r>
            <w:r w:rsidR="0009682E" w:rsidRPr="001B27EF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pakistan</w:t>
            </w:r>
          </w:p>
          <w:p w14:paraId="7CC39D6A" w14:textId="5280C656" w:rsidR="00E76728" w:rsidRPr="00C64E71" w:rsidRDefault="00E76728" w:rsidP="00647B2B">
            <w:pPr>
              <w:contextualSpacing w:val="0"/>
              <w:rPr>
                <w:rFonts w:ascii="Arial Narrow" w:hAnsi="Arial Narrow"/>
                <w:color w:val="000000" w:themeColor="text1"/>
              </w:rPr>
            </w:pPr>
            <w:r w:rsidRPr="00C64E71">
              <w:rPr>
                <w:rFonts w:ascii="Arial Narrow" w:hAnsi="Arial Narrow"/>
                <w:b/>
                <w:color w:val="000000" w:themeColor="text1"/>
              </w:rPr>
              <w:t>CGPA: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 </w:t>
            </w:r>
            <w:r w:rsidR="0009682E">
              <w:rPr>
                <w:rFonts w:ascii="Arial Narrow" w:hAnsi="Arial Narrow"/>
                <w:color w:val="000000" w:themeColor="text1"/>
              </w:rPr>
              <w:t>3.6</w:t>
            </w:r>
            <w:r w:rsidRPr="00C64E71">
              <w:rPr>
                <w:rFonts w:ascii="Arial Narrow" w:hAnsi="Arial Narrow"/>
                <w:color w:val="000000" w:themeColor="text1"/>
              </w:rPr>
              <w:t>/4.</w:t>
            </w:r>
            <w:r w:rsidR="0009682E">
              <w:rPr>
                <w:rFonts w:ascii="Arial Narrow" w:hAnsi="Arial Narrow"/>
                <w:color w:val="000000" w:themeColor="text1"/>
              </w:rPr>
              <w:t>0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 </w:t>
            </w:r>
          </w:p>
          <w:p w14:paraId="777AF838" w14:textId="15A99E4D" w:rsidR="00647B2B" w:rsidRPr="00C64E71" w:rsidRDefault="00647B2B" w:rsidP="00647B2B">
            <w:pPr>
              <w:contextualSpacing w:val="0"/>
              <w:rPr>
                <w:rFonts w:ascii="Arial Narrow" w:hAnsi="Arial Narrow"/>
              </w:rPr>
            </w:pPr>
            <w:r w:rsidRPr="00C64E71">
              <w:rPr>
                <w:rFonts w:ascii="Arial Narrow" w:hAnsi="Arial Narrow"/>
                <w:b/>
                <w:color w:val="000000" w:themeColor="text1"/>
              </w:rPr>
              <w:t>Thesis Title: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 </w:t>
            </w:r>
            <w:r w:rsidR="00AF2CA4">
              <w:rPr>
                <w:rFonts w:ascii="Arial Narrow" w:hAnsi="Arial Narrow"/>
                <w:color w:val="000000" w:themeColor="text1"/>
              </w:rPr>
              <w:t>“</w:t>
            </w:r>
            <w:r w:rsidR="001E67F4" w:rsidRPr="001E67F4">
              <w:rPr>
                <w:rFonts w:ascii="Arial Narrow" w:hAnsi="Arial Narrow"/>
                <w:color w:val="000000" w:themeColor="text1"/>
              </w:rPr>
              <w:t>Energy Efficient Grid-based Hybrid Network Deployment Approach in Wireless Sensor Networks</w:t>
            </w:r>
            <w:r w:rsidR="00AF2CA4">
              <w:rPr>
                <w:rFonts w:ascii="Arial Narrow" w:hAnsi="Arial Narrow"/>
                <w:color w:val="000000" w:themeColor="text1"/>
              </w:rPr>
              <w:t>”</w:t>
            </w:r>
          </w:p>
        </w:tc>
      </w:tr>
      <w:tr w:rsidR="00A44EBD" w:rsidRPr="00CF1A49" w14:paraId="4C8C3EC9" w14:textId="77777777" w:rsidTr="00144263">
        <w:trPr>
          <w:trHeight w:val="1444"/>
        </w:trPr>
        <w:tc>
          <w:tcPr>
            <w:tcW w:w="9290" w:type="dxa"/>
          </w:tcPr>
          <w:p w14:paraId="401BD054" w14:textId="4D7BB778" w:rsidR="00A44EBD" w:rsidRPr="00C64E71" w:rsidRDefault="00B64553" w:rsidP="00A44EBD">
            <w:pPr>
              <w:pStyle w:val="Heading3"/>
              <w:contextualSpacing w:val="0"/>
              <w:outlineLvl w:val="2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lastRenderedPageBreak/>
              <w:t>Oct</w:t>
            </w:r>
            <w:r w:rsidR="00A44EBD" w:rsidRPr="00C64E71">
              <w:rPr>
                <w:rFonts w:ascii="Arial Narrow" w:hAnsi="Arial Narrow"/>
                <w:color w:val="000000" w:themeColor="text1"/>
              </w:rPr>
              <w:t xml:space="preserve"> </w:t>
            </w:r>
            <w:r w:rsidR="0009682E">
              <w:rPr>
                <w:rFonts w:ascii="Arial Narrow" w:hAnsi="Arial Narrow"/>
                <w:color w:val="000000" w:themeColor="text1"/>
              </w:rPr>
              <w:t>200</w:t>
            </w:r>
            <w:r>
              <w:rPr>
                <w:rFonts w:ascii="Arial Narrow" w:hAnsi="Arial Narrow"/>
                <w:color w:val="000000" w:themeColor="text1"/>
              </w:rPr>
              <w:t>8</w:t>
            </w:r>
          </w:p>
          <w:p w14:paraId="06140BAC" w14:textId="24691F52" w:rsidR="00A44EBD" w:rsidRPr="003B50A5" w:rsidRDefault="00A44EBD" w:rsidP="00A44EBD">
            <w:pPr>
              <w:pStyle w:val="Heading2"/>
              <w:contextualSpacing w:val="0"/>
              <w:outlineLvl w:val="1"/>
              <w:rPr>
                <w:rFonts w:ascii="Arial Narrow" w:hAnsi="Arial Narrow"/>
                <w:sz w:val="22"/>
                <w:szCs w:val="22"/>
              </w:rPr>
            </w:pPr>
            <w:r w:rsidRPr="003B50A5">
              <w:rPr>
                <w:rFonts w:ascii="Arial Narrow" w:hAnsi="Arial Narrow"/>
                <w:sz w:val="22"/>
                <w:szCs w:val="22"/>
              </w:rPr>
              <w:t xml:space="preserve">MS, </w:t>
            </w:r>
            <w:r w:rsidR="0009682E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i</w:t>
            </w:r>
            <w:r w:rsidR="0009682E">
              <w:rPr>
                <w:rStyle w:val="SubtleReference"/>
                <w:color w:val="000000" w:themeColor="text1"/>
              </w:rPr>
              <w:t>nternational islamic university, islamabad, pakistan</w:t>
            </w:r>
          </w:p>
          <w:p w14:paraId="4A108134" w14:textId="40695599" w:rsidR="00A44EBD" w:rsidRPr="00C64E71" w:rsidRDefault="00A44EBD" w:rsidP="00A44EBD">
            <w:pPr>
              <w:rPr>
                <w:rFonts w:ascii="Arial Narrow" w:hAnsi="Arial Narrow"/>
                <w:color w:val="000000" w:themeColor="text1"/>
              </w:rPr>
            </w:pPr>
            <w:r w:rsidRPr="00C64E71">
              <w:rPr>
                <w:rFonts w:ascii="Arial Narrow" w:hAnsi="Arial Narrow"/>
                <w:b/>
                <w:color w:val="000000" w:themeColor="text1"/>
              </w:rPr>
              <w:t>CGPA: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 3.</w:t>
            </w:r>
            <w:r w:rsidR="0009682E">
              <w:rPr>
                <w:rFonts w:ascii="Arial Narrow" w:hAnsi="Arial Narrow"/>
                <w:color w:val="000000" w:themeColor="text1"/>
              </w:rPr>
              <w:t>07</w:t>
            </w:r>
            <w:r w:rsidRPr="00C64E71">
              <w:rPr>
                <w:rFonts w:ascii="Arial Narrow" w:hAnsi="Arial Narrow"/>
                <w:color w:val="000000" w:themeColor="text1"/>
              </w:rPr>
              <w:t>/4.0</w:t>
            </w:r>
          </w:p>
          <w:p w14:paraId="15DCA400" w14:textId="0FC8A1B4" w:rsidR="00A44EBD" w:rsidRPr="00A5071E" w:rsidRDefault="00A44EBD" w:rsidP="00A5071E">
            <w:pPr>
              <w:rPr>
                <w:rFonts w:ascii="Arial Narrow" w:hAnsi="Arial Narrow"/>
                <w:color w:val="000000" w:themeColor="text1"/>
              </w:rPr>
            </w:pPr>
            <w:r w:rsidRPr="00C64E71">
              <w:rPr>
                <w:rFonts w:ascii="Arial Narrow" w:hAnsi="Arial Narrow"/>
                <w:b/>
                <w:color w:val="000000" w:themeColor="text1"/>
              </w:rPr>
              <w:t xml:space="preserve">Thesis Title: </w:t>
            </w:r>
            <w:r w:rsidRPr="00C64E71">
              <w:rPr>
                <w:rFonts w:ascii="Arial Narrow" w:hAnsi="Arial Narrow"/>
                <w:color w:val="000000" w:themeColor="text1"/>
              </w:rPr>
              <w:t>“</w:t>
            </w:r>
            <w:r w:rsidR="000D4B1B" w:rsidRPr="000D4B1B">
              <w:rPr>
                <w:rFonts w:ascii="Arial Narrow" w:hAnsi="Arial Narrow"/>
                <w:color w:val="000000" w:themeColor="text1"/>
              </w:rPr>
              <w:t xml:space="preserve">Quality of Service Routing in Mobile </w:t>
            </w:r>
            <w:proofErr w:type="spellStart"/>
            <w:r w:rsidR="000D4B1B" w:rsidRPr="000D4B1B">
              <w:rPr>
                <w:rFonts w:ascii="Arial Narrow" w:hAnsi="Arial Narrow"/>
                <w:color w:val="000000" w:themeColor="text1"/>
              </w:rPr>
              <w:t>Adhoc</w:t>
            </w:r>
            <w:proofErr w:type="spellEnd"/>
            <w:r w:rsidR="000D4B1B" w:rsidRPr="000D4B1B">
              <w:rPr>
                <w:rFonts w:ascii="Arial Narrow" w:hAnsi="Arial Narrow"/>
                <w:color w:val="000000" w:themeColor="text1"/>
              </w:rPr>
              <w:t xml:space="preserve"> Networks</w:t>
            </w:r>
            <w:r w:rsidRPr="00C64E71">
              <w:rPr>
                <w:rFonts w:ascii="Arial Narrow" w:hAnsi="Arial Narrow"/>
                <w:color w:val="000000" w:themeColor="text1"/>
              </w:rPr>
              <w:t>”</w:t>
            </w:r>
          </w:p>
        </w:tc>
      </w:tr>
      <w:tr w:rsidR="00A44EBD" w:rsidRPr="00CF1A49" w14:paraId="2AFB287F" w14:textId="77777777" w:rsidTr="00D174D9">
        <w:trPr>
          <w:trHeight w:val="724"/>
        </w:trPr>
        <w:tc>
          <w:tcPr>
            <w:tcW w:w="9290" w:type="dxa"/>
          </w:tcPr>
          <w:p w14:paraId="3B5173FF" w14:textId="3D61BF53" w:rsidR="00A44EBD" w:rsidRPr="00C64E71" w:rsidRDefault="002A24EF" w:rsidP="00A44EBD">
            <w:pPr>
              <w:pStyle w:val="Heading3"/>
              <w:contextualSpacing w:val="0"/>
              <w:outlineLvl w:val="2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spring</w:t>
            </w:r>
            <w:r w:rsidR="00A44EBD" w:rsidRPr="00C64E71">
              <w:rPr>
                <w:rFonts w:ascii="Arial Narrow" w:hAnsi="Arial Narrow"/>
                <w:color w:val="000000" w:themeColor="text1"/>
              </w:rPr>
              <w:t xml:space="preserve"> 200</w:t>
            </w:r>
            <w:r w:rsidR="0009682E">
              <w:rPr>
                <w:rFonts w:ascii="Arial Narrow" w:hAnsi="Arial Narrow"/>
                <w:color w:val="000000" w:themeColor="text1"/>
              </w:rPr>
              <w:t>4</w:t>
            </w:r>
          </w:p>
          <w:p w14:paraId="3EDBC259" w14:textId="4C41414B" w:rsidR="00A44EBD" w:rsidRPr="003B50A5" w:rsidRDefault="00A44EBD" w:rsidP="00A44EBD">
            <w:pPr>
              <w:pStyle w:val="Heading2"/>
              <w:contextualSpacing w:val="0"/>
              <w:outlineLvl w:val="1"/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3B50A5">
              <w:rPr>
                <w:rFonts w:ascii="Arial Narrow" w:hAnsi="Arial Narrow"/>
                <w:sz w:val="22"/>
                <w:szCs w:val="22"/>
              </w:rPr>
              <w:t>B</w:t>
            </w:r>
            <w:r w:rsidR="0009682E">
              <w:rPr>
                <w:rFonts w:ascii="Arial Narrow" w:hAnsi="Arial Narrow"/>
                <w:sz w:val="22"/>
                <w:szCs w:val="22"/>
              </w:rPr>
              <w:t>IT</w:t>
            </w:r>
            <w:r w:rsidRPr="003B50A5">
              <w:rPr>
                <w:rFonts w:ascii="Arial Narrow" w:hAnsi="Arial Narrow"/>
                <w:sz w:val="22"/>
                <w:szCs w:val="22"/>
              </w:rPr>
              <w:t xml:space="preserve"> (Honors),</w:t>
            </w:r>
            <w:r w:rsidRPr="003B50A5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</w:t>
            </w:r>
            <w:r w:rsidR="0009682E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I</w:t>
            </w:r>
            <w:r w:rsidR="0009682E">
              <w:rPr>
                <w:rStyle w:val="SubtleReference"/>
                <w:color w:val="000000" w:themeColor="text1"/>
              </w:rPr>
              <w:t>qra U</w:t>
            </w:r>
            <w:r w:rsidRPr="003B50A5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niversity</w:t>
            </w:r>
            <w:r w:rsidR="0009682E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, karachi</w:t>
            </w:r>
          </w:p>
          <w:p w14:paraId="5B4EA1AE" w14:textId="77777777" w:rsidR="00A44EBD" w:rsidRDefault="00A44EBD" w:rsidP="00A44EBD">
            <w:pPr>
              <w:rPr>
                <w:rFonts w:ascii="Arial Narrow" w:hAnsi="Arial Narrow"/>
                <w:color w:val="000000" w:themeColor="text1"/>
              </w:rPr>
            </w:pPr>
            <w:r w:rsidRPr="00C64E71">
              <w:rPr>
                <w:rFonts w:ascii="Arial Narrow" w:hAnsi="Arial Narrow"/>
                <w:b/>
                <w:color w:val="000000" w:themeColor="text1"/>
              </w:rPr>
              <w:t>CGPA: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 3.</w:t>
            </w:r>
            <w:r w:rsidR="0009682E">
              <w:rPr>
                <w:rFonts w:ascii="Arial Narrow" w:hAnsi="Arial Narrow"/>
                <w:color w:val="000000" w:themeColor="text1"/>
              </w:rPr>
              <w:t>6</w:t>
            </w:r>
            <w:r w:rsidR="000D4B1B">
              <w:rPr>
                <w:rFonts w:ascii="Arial Narrow" w:hAnsi="Arial Narrow"/>
                <w:color w:val="000000" w:themeColor="text1"/>
              </w:rPr>
              <w:t>1</w:t>
            </w:r>
            <w:r w:rsidRPr="00C64E71">
              <w:rPr>
                <w:rFonts w:ascii="Arial Narrow" w:hAnsi="Arial Narrow"/>
                <w:color w:val="000000" w:themeColor="text1"/>
              </w:rPr>
              <w:t>/4.0</w:t>
            </w:r>
          </w:p>
          <w:p w14:paraId="0FBB9977" w14:textId="0AB0016B" w:rsidR="000D4B1B" w:rsidRPr="00C64E71" w:rsidRDefault="000D4B1B" w:rsidP="00A44EBD">
            <w:pPr>
              <w:rPr>
                <w:rFonts w:ascii="Arial Narrow" w:hAnsi="Arial Narrow"/>
              </w:rPr>
            </w:pPr>
            <w:r w:rsidRPr="000D4B1B">
              <w:rPr>
                <w:rFonts w:ascii="Arial Narrow" w:hAnsi="Arial Narrow"/>
                <w:color w:val="auto"/>
              </w:rPr>
              <w:t>Majors in Networking</w:t>
            </w:r>
          </w:p>
        </w:tc>
      </w:tr>
      <w:tr w:rsidR="00F61DF9" w:rsidRPr="00CF1A49" w14:paraId="03E495FE" w14:textId="77777777" w:rsidTr="00135E02">
        <w:trPr>
          <w:trHeight w:val="319"/>
        </w:trPr>
        <w:tc>
          <w:tcPr>
            <w:tcW w:w="9290" w:type="dxa"/>
            <w:tcMar>
              <w:top w:w="216" w:type="dxa"/>
            </w:tcMar>
          </w:tcPr>
          <w:p w14:paraId="004D67CF" w14:textId="3207EF3F" w:rsidR="00CC511F" w:rsidRPr="00C64E71" w:rsidRDefault="00A44EBD" w:rsidP="00CC511F">
            <w:pPr>
              <w:pStyle w:val="Heading3"/>
              <w:contextualSpacing w:val="0"/>
              <w:outlineLvl w:val="2"/>
              <w:rPr>
                <w:rFonts w:ascii="Arial Narrow" w:hAnsi="Arial Narrow"/>
                <w:color w:val="000000" w:themeColor="text1"/>
              </w:rPr>
            </w:pPr>
            <w:r w:rsidRPr="00C64E71">
              <w:rPr>
                <w:rFonts w:ascii="Arial Narrow" w:hAnsi="Arial Narrow"/>
                <w:color w:val="000000" w:themeColor="text1"/>
              </w:rPr>
              <w:t>200</w:t>
            </w:r>
            <w:r w:rsidR="0009682E">
              <w:rPr>
                <w:rFonts w:ascii="Arial Narrow" w:hAnsi="Arial Narrow"/>
                <w:color w:val="000000" w:themeColor="text1"/>
              </w:rPr>
              <w:t>0</w:t>
            </w:r>
          </w:p>
          <w:p w14:paraId="3494113E" w14:textId="7277AAD5" w:rsidR="00CC511F" w:rsidRPr="003B50A5" w:rsidRDefault="00A44EBD" w:rsidP="00CC511F">
            <w:pPr>
              <w:pStyle w:val="Heading2"/>
              <w:contextualSpacing w:val="0"/>
              <w:outlineLvl w:val="1"/>
              <w:rPr>
                <w:rFonts w:ascii="Arial Narrow" w:hAnsi="Arial Narrow"/>
                <w:sz w:val="22"/>
                <w:szCs w:val="22"/>
              </w:rPr>
            </w:pPr>
            <w:r w:rsidRPr="003B50A5">
              <w:rPr>
                <w:rFonts w:ascii="Arial Narrow" w:hAnsi="Arial Narrow"/>
                <w:sz w:val="22"/>
                <w:szCs w:val="22"/>
              </w:rPr>
              <w:t>HSSC</w:t>
            </w:r>
            <w:r w:rsidR="00CC511F" w:rsidRPr="003B50A5">
              <w:rPr>
                <w:rFonts w:ascii="Arial Narrow" w:hAnsi="Arial Narrow"/>
                <w:sz w:val="22"/>
                <w:szCs w:val="22"/>
              </w:rPr>
              <w:t xml:space="preserve"> (</w:t>
            </w:r>
            <w:r w:rsidR="0009682E">
              <w:rPr>
                <w:rFonts w:ascii="Arial Narrow" w:hAnsi="Arial Narrow"/>
                <w:sz w:val="22"/>
                <w:szCs w:val="22"/>
              </w:rPr>
              <w:t>Pre-engineering</w:t>
            </w:r>
            <w:r w:rsidR="00CC511F" w:rsidRPr="003B50A5">
              <w:rPr>
                <w:rFonts w:ascii="Arial Narrow" w:hAnsi="Arial Narrow"/>
                <w:sz w:val="22"/>
                <w:szCs w:val="22"/>
              </w:rPr>
              <w:t xml:space="preserve">), </w:t>
            </w:r>
            <w:r w:rsidR="00CC511F" w:rsidRPr="003B50A5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Islamia College Peshawar</w:t>
            </w:r>
          </w:p>
          <w:p w14:paraId="2F665556" w14:textId="6ACC22BF" w:rsidR="00CC511F" w:rsidRPr="00C64E71" w:rsidRDefault="00A028EF" w:rsidP="00CC511F">
            <w:pPr>
              <w:rPr>
                <w:rFonts w:ascii="Arial Narrow" w:hAnsi="Arial Narrow"/>
              </w:rPr>
            </w:pPr>
            <w:r w:rsidRPr="00C64E71">
              <w:rPr>
                <w:rFonts w:ascii="Arial Narrow" w:hAnsi="Arial Narrow"/>
                <w:b/>
                <w:color w:val="000000" w:themeColor="text1"/>
              </w:rPr>
              <w:t xml:space="preserve">MARKS OBTAINED:  </w:t>
            </w:r>
            <w:r w:rsidR="0009682E" w:rsidRPr="0009682E">
              <w:rPr>
                <w:rFonts w:ascii="Arial Narrow" w:hAnsi="Arial Narrow"/>
                <w:bCs/>
                <w:color w:val="000000" w:themeColor="text1"/>
              </w:rPr>
              <w:t>709</w:t>
            </w:r>
            <w:r w:rsidR="00FB2F88" w:rsidRPr="00C64E71">
              <w:rPr>
                <w:rFonts w:ascii="Arial Narrow" w:hAnsi="Arial Narrow"/>
                <w:color w:val="000000" w:themeColor="text1"/>
              </w:rPr>
              <w:t>/</w:t>
            </w:r>
            <w:r w:rsidR="00A44EBD" w:rsidRPr="00C64E71">
              <w:rPr>
                <w:rFonts w:ascii="Arial Narrow" w:hAnsi="Arial Narrow"/>
                <w:color w:val="000000" w:themeColor="text1"/>
              </w:rPr>
              <w:t>1100</w:t>
            </w:r>
            <w:r w:rsidR="00AA163E">
              <w:rPr>
                <w:rFonts w:ascii="Arial Narrow" w:hAnsi="Arial Narrow"/>
                <w:color w:val="000000" w:themeColor="text1"/>
              </w:rPr>
              <w:t>, 1</w:t>
            </w:r>
            <w:r w:rsidR="00AA163E" w:rsidRPr="00AA163E">
              <w:rPr>
                <w:rFonts w:ascii="Arial Narrow" w:hAnsi="Arial Narrow"/>
                <w:color w:val="000000" w:themeColor="text1"/>
                <w:vertAlign w:val="superscript"/>
              </w:rPr>
              <w:t>st</w:t>
            </w:r>
            <w:r w:rsidR="00AA163E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="00AA163E">
              <w:rPr>
                <w:rFonts w:ascii="Arial Narrow" w:hAnsi="Arial Narrow"/>
                <w:color w:val="000000" w:themeColor="text1"/>
              </w:rPr>
              <w:t>Div</w:t>
            </w:r>
            <w:proofErr w:type="spellEnd"/>
          </w:p>
        </w:tc>
      </w:tr>
      <w:tr w:rsidR="00A44EBD" w:rsidRPr="00CF1A49" w14:paraId="42DBD4DD" w14:textId="77777777" w:rsidTr="00144263">
        <w:trPr>
          <w:trHeight w:val="58"/>
        </w:trPr>
        <w:tc>
          <w:tcPr>
            <w:tcW w:w="9290" w:type="dxa"/>
            <w:tcMar>
              <w:top w:w="216" w:type="dxa"/>
            </w:tcMar>
          </w:tcPr>
          <w:p w14:paraId="735AEB44" w14:textId="53192EB8" w:rsidR="00A44EBD" w:rsidRPr="00D3258A" w:rsidRDefault="0009682E" w:rsidP="00A44EBD">
            <w:pPr>
              <w:pStyle w:val="Heading3"/>
              <w:contextualSpacing w:val="0"/>
              <w:outlineLvl w:val="2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1998</w:t>
            </w:r>
          </w:p>
          <w:p w14:paraId="0200802D" w14:textId="5876263F" w:rsidR="00A44EBD" w:rsidRPr="003B50A5" w:rsidRDefault="00A44EBD" w:rsidP="00A44EBD">
            <w:pPr>
              <w:pStyle w:val="Heading2"/>
              <w:contextualSpacing w:val="0"/>
              <w:outlineLvl w:val="1"/>
              <w:rPr>
                <w:rFonts w:ascii="Arial Narrow" w:hAnsi="Arial Narrow"/>
                <w:color w:val="000000" w:themeColor="text1"/>
                <w:sz w:val="22"/>
                <w:szCs w:val="22"/>
              </w:rPr>
            </w:pPr>
            <w:r w:rsidRPr="003B50A5">
              <w:rPr>
                <w:rFonts w:ascii="Arial Narrow" w:hAnsi="Arial Narrow"/>
                <w:sz w:val="22"/>
                <w:szCs w:val="22"/>
              </w:rPr>
              <w:t xml:space="preserve">SSC (Science Group), </w:t>
            </w:r>
            <w:r w:rsidR="0009682E" w:rsidRPr="0009682E">
              <w:rPr>
                <w:rStyle w:val="SubtleReference"/>
                <w:rFonts w:ascii="Arial Narrow" w:hAnsi="Arial Narrow"/>
                <w:color w:val="auto"/>
                <w:sz w:val="22"/>
                <w:szCs w:val="22"/>
              </w:rPr>
              <w:t>i</w:t>
            </w:r>
            <w:r w:rsidR="0009682E" w:rsidRPr="0009682E">
              <w:rPr>
                <w:rStyle w:val="SubtleReference"/>
                <w:color w:val="auto"/>
              </w:rPr>
              <w:t xml:space="preserve">slamia collegiate </w:t>
            </w:r>
            <w:r w:rsidRPr="003B50A5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School Peshawar</w:t>
            </w:r>
            <w:r w:rsidR="007F2111" w:rsidRPr="003B50A5">
              <w:rPr>
                <w:rStyle w:val="SubtleReference"/>
                <w:rFonts w:ascii="Arial Narrow" w:hAnsi="Arial Narrow"/>
                <w:color w:val="000000" w:themeColor="text1"/>
                <w:sz w:val="22"/>
                <w:szCs w:val="22"/>
              </w:rPr>
              <w:t>.</w:t>
            </w:r>
          </w:p>
          <w:p w14:paraId="6841E42F" w14:textId="1187B3A8" w:rsidR="00A44EBD" w:rsidRPr="00C64E71" w:rsidRDefault="00A028EF" w:rsidP="00A44EBD">
            <w:pPr>
              <w:pStyle w:val="Heading3"/>
              <w:outlineLvl w:val="2"/>
              <w:rPr>
                <w:rFonts w:ascii="Arial Narrow" w:hAnsi="Arial Narrow"/>
                <w:b w:val="0"/>
              </w:rPr>
            </w:pPr>
            <w:r w:rsidRPr="00C64E71">
              <w:rPr>
                <w:rFonts w:ascii="Arial Narrow" w:hAnsi="Arial Narrow"/>
                <w:color w:val="000000" w:themeColor="text1"/>
              </w:rPr>
              <w:t>Marks Obtained:</w:t>
            </w:r>
            <w:r w:rsidRPr="00C64E71">
              <w:rPr>
                <w:rFonts w:ascii="Arial Narrow" w:hAnsi="Arial Narrow"/>
                <w:b w:val="0"/>
                <w:color w:val="000000" w:themeColor="text1"/>
              </w:rPr>
              <w:t xml:space="preserve">  </w:t>
            </w:r>
            <w:r w:rsidR="0009682E">
              <w:rPr>
                <w:rFonts w:ascii="Arial Narrow" w:hAnsi="Arial Narrow"/>
                <w:b w:val="0"/>
                <w:color w:val="000000" w:themeColor="text1"/>
              </w:rPr>
              <w:t>586</w:t>
            </w:r>
            <w:r w:rsidR="00FB2F88" w:rsidRPr="00C64E71">
              <w:rPr>
                <w:rFonts w:ascii="Arial Narrow" w:hAnsi="Arial Narrow"/>
                <w:b w:val="0"/>
                <w:color w:val="000000" w:themeColor="text1"/>
              </w:rPr>
              <w:t>/</w:t>
            </w:r>
            <w:r w:rsidRPr="00C64E71">
              <w:rPr>
                <w:rFonts w:ascii="Arial Narrow" w:hAnsi="Arial Narrow"/>
                <w:b w:val="0"/>
                <w:color w:val="000000" w:themeColor="text1"/>
              </w:rPr>
              <w:t>850</w:t>
            </w:r>
            <w:r w:rsidR="00AA163E">
              <w:rPr>
                <w:rFonts w:ascii="Arial Narrow" w:hAnsi="Arial Narrow"/>
                <w:b w:val="0"/>
                <w:color w:val="000000" w:themeColor="text1"/>
              </w:rPr>
              <w:t xml:space="preserve">, </w:t>
            </w:r>
            <w:r w:rsidR="00AA163E" w:rsidRPr="00AA163E">
              <w:rPr>
                <w:rFonts w:ascii="Arial Narrow" w:hAnsi="Arial Narrow"/>
                <w:b w:val="0"/>
                <w:bCs/>
                <w:color w:val="000000" w:themeColor="text1"/>
              </w:rPr>
              <w:t>1</w:t>
            </w:r>
            <w:r w:rsidR="00AA163E" w:rsidRPr="00AA163E">
              <w:rPr>
                <w:rFonts w:ascii="Arial Narrow" w:hAnsi="Arial Narrow"/>
                <w:b w:val="0"/>
                <w:bCs/>
                <w:color w:val="000000" w:themeColor="text1"/>
                <w:vertAlign w:val="superscript"/>
              </w:rPr>
              <w:t>st</w:t>
            </w:r>
            <w:r w:rsidR="00AA163E" w:rsidRPr="00AA163E">
              <w:rPr>
                <w:rFonts w:ascii="Arial Narrow" w:hAnsi="Arial Narrow"/>
                <w:b w:val="0"/>
                <w:bCs/>
                <w:color w:val="000000" w:themeColor="text1"/>
              </w:rPr>
              <w:t xml:space="preserve"> D</w:t>
            </w:r>
            <w:r w:rsidR="000F0782">
              <w:rPr>
                <w:rFonts w:ascii="Arial Narrow" w:hAnsi="Arial Narrow"/>
                <w:b w:val="0"/>
                <w:bCs/>
                <w:color w:val="000000" w:themeColor="text1"/>
              </w:rPr>
              <w:t>iv</w:t>
            </w:r>
          </w:p>
        </w:tc>
      </w:tr>
    </w:tbl>
    <w:p w14:paraId="5D5EC800" w14:textId="53644111" w:rsidR="00D174D9" w:rsidRPr="00CF1A49" w:rsidRDefault="00D174D9" w:rsidP="00D174D9">
      <w:pPr>
        <w:pStyle w:val="Heading1"/>
      </w:pPr>
      <w:r>
        <w:t>member of committee</w:t>
      </w:r>
      <w:r w:rsidR="00BB53F0">
        <w:t>s</w:t>
      </w:r>
    </w:p>
    <w:tbl>
      <w:tblPr>
        <w:tblStyle w:val="TableGrid"/>
        <w:tblW w:w="5069" w:type="pct"/>
        <w:tblBorders>
          <w:left w:val="dotted" w:sz="18" w:space="0" w:color="ADADAD" w:themeColor="background2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517"/>
        <w:gridCol w:w="223"/>
      </w:tblGrid>
      <w:tr w:rsidR="000436DB" w:rsidRPr="00E4085A" w14:paraId="0D6ACEF2" w14:textId="77777777" w:rsidTr="000436DB">
        <w:trPr>
          <w:trHeight w:val="382"/>
        </w:trPr>
        <w:tc>
          <w:tcPr>
            <w:tcW w:w="9739" w:type="dxa"/>
            <w:gridSpan w:val="2"/>
          </w:tcPr>
          <w:p w14:paraId="34663B3F" w14:textId="718F3665" w:rsidR="00D41CF2" w:rsidRDefault="00D41CF2" w:rsidP="00DA4124">
            <w:pPr>
              <w:numPr>
                <w:ilvl w:val="0"/>
                <w:numId w:val="27"/>
              </w:numPr>
              <w:suppressAutoHyphens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University Ranking Committee (Islamia College Peshawar, Pakistan)</w:t>
            </w:r>
          </w:p>
          <w:p w14:paraId="03A188A2" w14:textId="21DC0F45" w:rsidR="00673070" w:rsidRDefault="00673070" w:rsidP="00DA4124">
            <w:pPr>
              <w:numPr>
                <w:ilvl w:val="0"/>
                <w:numId w:val="27"/>
              </w:numPr>
              <w:suppressAutoHyphens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ORIC Steering Committee (Islamia College Peshawar, Pakistan)</w:t>
            </w:r>
          </w:p>
          <w:p w14:paraId="182B8C1B" w14:textId="3D82ED49" w:rsidR="000436DB" w:rsidRDefault="000436DB" w:rsidP="00DA4124">
            <w:pPr>
              <w:numPr>
                <w:ilvl w:val="0"/>
                <w:numId w:val="27"/>
              </w:numPr>
              <w:suppressAutoHyphens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Board of Studies (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Sarhad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University of Science and Technology, Peshawar, Pakistan)</w:t>
            </w:r>
            <w:r w:rsidRPr="00C64E71">
              <w:rPr>
                <w:rFonts w:ascii="Arial Narrow" w:hAnsi="Arial Narrow"/>
                <w:color w:val="000000" w:themeColor="text1"/>
              </w:rPr>
              <w:t xml:space="preserve"> </w:t>
            </w:r>
          </w:p>
          <w:p w14:paraId="62D5E8C0" w14:textId="47B4D15E" w:rsidR="000436DB" w:rsidRPr="00C64E71" w:rsidRDefault="000436DB" w:rsidP="00DA4124">
            <w:pPr>
              <w:numPr>
                <w:ilvl w:val="0"/>
                <w:numId w:val="27"/>
              </w:numPr>
              <w:suppressAutoHyphens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Postgraduate Program review committee (City University of Science and Information Technology, Peshawar, Pakistan)</w:t>
            </w:r>
          </w:p>
          <w:p w14:paraId="59AAB50F" w14:textId="4EB680F8" w:rsidR="000436DB" w:rsidRDefault="000436DB" w:rsidP="00DA4124">
            <w:pPr>
              <w:numPr>
                <w:ilvl w:val="0"/>
                <w:numId w:val="27"/>
              </w:numPr>
              <w:suppressAutoHyphens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Post Graduate Admission Committee, Department of Computer Science, Islamia College Peshawar</w:t>
            </w:r>
            <w:r w:rsidR="00D41CF2">
              <w:rPr>
                <w:rFonts w:ascii="Arial Narrow" w:hAnsi="Arial Narrow"/>
                <w:color w:val="000000" w:themeColor="text1"/>
              </w:rPr>
              <w:t>, Pakistan</w:t>
            </w:r>
          </w:p>
          <w:p w14:paraId="5B5C8146" w14:textId="520F7D78" w:rsidR="000436DB" w:rsidRDefault="000436DB" w:rsidP="00DA4124">
            <w:pPr>
              <w:numPr>
                <w:ilvl w:val="0"/>
                <w:numId w:val="27"/>
              </w:numPr>
              <w:suppressAutoHyphens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Undergraduate Admission Committee, Department of Computer Scien</w:t>
            </w:r>
            <w:r w:rsidR="00D41CF2">
              <w:rPr>
                <w:rFonts w:ascii="Arial Narrow" w:hAnsi="Arial Narrow"/>
                <w:color w:val="000000" w:themeColor="text1"/>
              </w:rPr>
              <w:t>ce, Islamia College Peshawar, Pakistan.</w:t>
            </w:r>
          </w:p>
          <w:p w14:paraId="085F3B68" w14:textId="46D91378" w:rsidR="00E44FA6" w:rsidRPr="00BF21D0" w:rsidRDefault="00E44FA6" w:rsidP="00DA4124">
            <w:pPr>
              <w:numPr>
                <w:ilvl w:val="0"/>
                <w:numId w:val="27"/>
              </w:numPr>
              <w:suppressAutoHyphens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Final Year Project Evaluation Committee, Department of Computer Sc</w:t>
            </w:r>
            <w:r w:rsidR="00D41CF2">
              <w:rPr>
                <w:rFonts w:ascii="Arial Narrow" w:hAnsi="Arial Narrow"/>
                <w:color w:val="000000" w:themeColor="text1"/>
              </w:rPr>
              <w:t>ience, Islamia College Peshawar, Pakistan.</w:t>
            </w:r>
          </w:p>
        </w:tc>
      </w:tr>
      <w:tr w:rsidR="000436DB" w:rsidRPr="006027F8" w14:paraId="49BD5106" w14:textId="77777777" w:rsidTr="0083492C">
        <w:tblPrEx>
          <w:tblCellMar>
            <w:left w:w="108" w:type="dxa"/>
            <w:right w:w="108" w:type="dxa"/>
          </w:tblCellMar>
        </w:tblPrEx>
        <w:trPr>
          <w:gridAfter w:val="1"/>
          <w:wAfter w:w="223" w:type="dxa"/>
          <w:trHeight w:val="80"/>
        </w:trPr>
        <w:tc>
          <w:tcPr>
            <w:tcW w:w="9516" w:type="dxa"/>
          </w:tcPr>
          <w:p w14:paraId="1289C0FC" w14:textId="38E7E73B" w:rsidR="000436DB" w:rsidRPr="00C64E71" w:rsidRDefault="000436DB" w:rsidP="00D6217E">
            <w:pPr>
              <w:rPr>
                <w:rFonts w:ascii="Arial Narrow" w:hAnsi="Arial Narrow"/>
              </w:rPr>
            </w:pPr>
          </w:p>
        </w:tc>
      </w:tr>
    </w:tbl>
    <w:p w14:paraId="3170D71F" w14:textId="24D1B1D4" w:rsidR="000A6588" w:rsidRPr="00A855E0" w:rsidRDefault="000A6588" w:rsidP="000A6588">
      <w:pPr>
        <w:pStyle w:val="Heading1"/>
        <w:rPr>
          <w:bCs/>
        </w:rPr>
      </w:pPr>
      <w:r>
        <w:t>professional trainer</w:t>
      </w:r>
      <w:r w:rsidRPr="00A855E0">
        <w:t>:</w:t>
      </w:r>
    </w:p>
    <w:tbl>
      <w:tblPr>
        <w:tblStyle w:val="TableGrid"/>
        <w:tblW w:w="9626" w:type="dxa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626"/>
      </w:tblGrid>
      <w:tr w:rsidR="000A6588" w:rsidRPr="006027F8" w14:paraId="11CAB26F" w14:textId="77777777" w:rsidTr="00806DC3">
        <w:trPr>
          <w:trHeight w:val="260"/>
        </w:trPr>
        <w:tc>
          <w:tcPr>
            <w:tcW w:w="9626" w:type="dxa"/>
          </w:tcPr>
          <w:p w14:paraId="50F994B5" w14:textId="31677853" w:rsidR="000A6588" w:rsidRPr="00C64E71" w:rsidRDefault="000A6588" w:rsidP="000A6588">
            <w:pPr>
              <w:numPr>
                <w:ilvl w:val="0"/>
                <w:numId w:val="29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bookmarkStart w:id="1" w:name="_Hlk75217110"/>
            <w:r>
              <w:rPr>
                <w:rFonts w:ascii="Arial Narrow" w:hAnsi="Arial Narrow"/>
                <w:color w:val="000000" w:themeColor="text1"/>
              </w:rPr>
              <w:t xml:space="preserve">Internet of Things (System </w:t>
            </w:r>
            <w:r w:rsidR="00720530">
              <w:rPr>
                <w:rFonts w:ascii="Arial Narrow" w:hAnsi="Arial Narrow"/>
                <w:color w:val="000000" w:themeColor="text1"/>
              </w:rPr>
              <w:t xml:space="preserve">development and </w:t>
            </w:r>
            <w:r>
              <w:rPr>
                <w:rFonts w:ascii="Arial Narrow" w:hAnsi="Arial Narrow"/>
                <w:color w:val="000000" w:themeColor="text1"/>
              </w:rPr>
              <w:t xml:space="preserve">application) </w:t>
            </w:r>
            <w:r w:rsidR="00720530">
              <w:rPr>
                <w:rFonts w:ascii="Arial Narrow" w:hAnsi="Arial Narrow"/>
                <w:color w:val="000000" w:themeColor="text1"/>
              </w:rPr>
              <w:t xml:space="preserve">under Prime Minister </w:t>
            </w:r>
            <w:proofErr w:type="spellStart"/>
            <w:r w:rsidR="00720530">
              <w:rPr>
                <w:rFonts w:ascii="Arial Narrow" w:hAnsi="Arial Narrow"/>
                <w:color w:val="000000" w:themeColor="text1"/>
              </w:rPr>
              <w:t>Kamyab</w:t>
            </w:r>
            <w:proofErr w:type="spellEnd"/>
            <w:r w:rsidR="00720530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="00720530">
              <w:rPr>
                <w:rFonts w:ascii="Arial Narrow" w:hAnsi="Arial Narrow"/>
                <w:color w:val="000000" w:themeColor="text1"/>
              </w:rPr>
              <w:t>Jawan</w:t>
            </w:r>
            <w:proofErr w:type="spellEnd"/>
            <w:r w:rsidR="00720530">
              <w:rPr>
                <w:rFonts w:ascii="Arial Narrow" w:hAnsi="Arial Narrow"/>
                <w:color w:val="000000" w:themeColor="text1"/>
              </w:rPr>
              <w:t xml:space="preserve"> Program “Skills for All” by National Vocational Technical Training Commission, Islamabad, Pakistan from 20</w:t>
            </w:r>
            <w:r w:rsidR="00720530" w:rsidRPr="00720530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 w:rsidR="00720530">
              <w:rPr>
                <w:rFonts w:ascii="Arial Narrow" w:hAnsi="Arial Narrow"/>
                <w:color w:val="000000" w:themeColor="text1"/>
              </w:rPr>
              <w:t xml:space="preserve"> Feb 2020 till date.</w:t>
            </w:r>
            <w:bookmarkEnd w:id="1"/>
          </w:p>
        </w:tc>
      </w:tr>
    </w:tbl>
    <w:p w14:paraId="54C2548E" w14:textId="661F4F85" w:rsidR="00D00228" w:rsidRPr="00D00228" w:rsidRDefault="00D41CF2" w:rsidP="00D41CF2">
      <w:pPr>
        <w:pStyle w:val="Heading1"/>
        <w:rPr>
          <w:bCs/>
        </w:rPr>
      </w:pPr>
      <w:r>
        <w:t xml:space="preserve">R&amp;D FUnded </w:t>
      </w:r>
      <w:r w:rsidR="005D5634">
        <w:t>P</w:t>
      </w:r>
      <w:r w:rsidR="00D00228" w:rsidRPr="00D00228">
        <w:t>rojects:</w:t>
      </w:r>
    </w:p>
    <w:tbl>
      <w:tblPr>
        <w:tblStyle w:val="TableGrid"/>
        <w:tblW w:w="0" w:type="auto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607"/>
      </w:tblGrid>
      <w:tr w:rsidR="005D0E81" w14:paraId="0161EC1B" w14:textId="77777777" w:rsidTr="00D05934">
        <w:tc>
          <w:tcPr>
            <w:tcW w:w="9607" w:type="dxa"/>
          </w:tcPr>
          <w:p w14:paraId="15E8434A" w14:textId="77777777" w:rsidR="00BC3FC1" w:rsidRDefault="00BC3FC1" w:rsidP="005D0E81">
            <w:pPr>
              <w:numPr>
                <w:ilvl w:val="0"/>
                <w:numId w:val="1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BC3FC1">
              <w:rPr>
                <w:rFonts w:ascii="Arial Narrow" w:hAnsi="Arial Narrow"/>
                <w:b/>
                <w:color w:val="000000" w:themeColor="text1"/>
              </w:rPr>
              <w:t>Title: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r w:rsidR="005D0E81" w:rsidRPr="00C64E71">
              <w:rPr>
                <w:rFonts w:ascii="Arial Narrow" w:hAnsi="Arial Narrow"/>
                <w:bCs/>
                <w:color w:val="000000" w:themeColor="text1"/>
              </w:rPr>
              <w:t xml:space="preserve">Assisting Farmers in Plant Disease Detection and Treatment at Early Stages using Smart Phone Application </w:t>
            </w:r>
          </w:p>
          <w:p w14:paraId="64811F6B" w14:textId="3F9F3CF0" w:rsidR="005D0E81" w:rsidRPr="00C64E71" w:rsidRDefault="005D0E81" w:rsidP="00BC3FC1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BC3FC1">
              <w:rPr>
                <w:rFonts w:ascii="Arial Narrow" w:hAnsi="Arial Narrow"/>
                <w:b/>
                <w:color w:val="000000" w:themeColor="text1"/>
              </w:rPr>
              <w:t xml:space="preserve">Funded </w:t>
            </w:r>
            <w:r w:rsidR="00BC3FC1">
              <w:rPr>
                <w:rFonts w:ascii="Arial Narrow" w:hAnsi="Arial Narrow"/>
                <w:b/>
                <w:color w:val="000000" w:themeColor="text1"/>
              </w:rPr>
              <w:t>B</w:t>
            </w:r>
            <w:r w:rsidRPr="00BC3FC1">
              <w:rPr>
                <w:rFonts w:ascii="Arial Narrow" w:hAnsi="Arial Narrow"/>
                <w:b/>
                <w:color w:val="000000" w:themeColor="text1"/>
              </w:rPr>
              <w:t>y</w:t>
            </w:r>
            <w:r w:rsidRPr="00C64E71">
              <w:rPr>
                <w:rFonts w:ascii="Arial Narrow" w:hAnsi="Arial Narrow"/>
                <w:bCs/>
                <w:color w:val="000000" w:themeColor="text1"/>
              </w:rPr>
              <w:t>: Sustainable Development Unit, P&amp;D Dept. Govt</w:t>
            </w:r>
            <w:r w:rsidR="00905896">
              <w:rPr>
                <w:rFonts w:ascii="Arial Narrow" w:hAnsi="Arial Narrow"/>
                <w:bCs/>
                <w:color w:val="000000" w:themeColor="text1"/>
              </w:rPr>
              <w:t>.</w:t>
            </w:r>
            <w:r w:rsidRPr="00C64E71">
              <w:rPr>
                <w:rFonts w:ascii="Arial Narrow" w:hAnsi="Arial Narrow"/>
                <w:bCs/>
                <w:color w:val="000000" w:themeColor="text1"/>
              </w:rPr>
              <w:t xml:space="preserve"> of K</w:t>
            </w:r>
            <w:r w:rsidR="009E7012">
              <w:rPr>
                <w:rFonts w:ascii="Arial Narrow" w:hAnsi="Arial Narrow"/>
                <w:bCs/>
                <w:color w:val="000000" w:themeColor="text1"/>
              </w:rPr>
              <w:t>hyber Pakhtunkhwa, Pakistan</w:t>
            </w:r>
          </w:p>
          <w:p w14:paraId="3415FA49" w14:textId="557B7F99" w:rsidR="00575FB0" w:rsidRDefault="005D0E81" w:rsidP="00B869A9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C64E71">
              <w:rPr>
                <w:rFonts w:ascii="Arial Narrow" w:hAnsi="Arial Narrow"/>
                <w:b/>
                <w:bCs/>
                <w:color w:val="000000" w:themeColor="text1"/>
              </w:rPr>
              <w:t>Role:</w:t>
            </w:r>
            <w:r w:rsidRPr="00C64E71">
              <w:rPr>
                <w:rFonts w:ascii="Arial Narrow" w:hAnsi="Arial Narrow"/>
                <w:bCs/>
                <w:color w:val="000000" w:themeColor="text1"/>
              </w:rPr>
              <w:t xml:space="preserve"> Principal Investigator</w:t>
            </w:r>
          </w:p>
          <w:p w14:paraId="7DDAEA45" w14:textId="2518F058" w:rsidR="00BC3FC1" w:rsidRDefault="00BC3FC1" w:rsidP="00B869A9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BC3FC1">
              <w:rPr>
                <w:rFonts w:ascii="Arial Narrow" w:hAnsi="Arial Narrow"/>
                <w:b/>
                <w:color w:val="000000" w:themeColor="text1"/>
              </w:rPr>
              <w:t>Amount: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PKR 9.002 M</w:t>
            </w:r>
            <w:r w:rsidR="00914B64">
              <w:rPr>
                <w:rFonts w:ascii="Arial Narrow" w:hAnsi="Arial Narrow"/>
                <w:bCs/>
                <w:color w:val="000000" w:themeColor="text1"/>
              </w:rPr>
              <w:t>illion</w:t>
            </w:r>
          </w:p>
          <w:p w14:paraId="48C9346A" w14:textId="1B6A02C3" w:rsidR="00E00903" w:rsidRDefault="00E00903" w:rsidP="00B869A9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/>
                <w:color w:val="000000" w:themeColor="text1"/>
              </w:rPr>
              <w:t>Status:</w:t>
            </w:r>
            <w:r w:rsidR="003674FC">
              <w:rPr>
                <w:rFonts w:ascii="Arial Narrow" w:hAnsi="Arial Narrow"/>
                <w:bCs/>
                <w:color w:val="000000" w:themeColor="text1"/>
              </w:rPr>
              <w:t xml:space="preserve"> Completed</w:t>
            </w:r>
          </w:p>
          <w:p w14:paraId="78EA564C" w14:textId="568B2BA3" w:rsidR="00B869A9" w:rsidRPr="00C64E71" w:rsidRDefault="005D0E81" w:rsidP="00B869A9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C64E71"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</w:p>
          <w:p w14:paraId="7750199D" w14:textId="77777777" w:rsidR="0093439D" w:rsidRPr="0093439D" w:rsidRDefault="0093439D" w:rsidP="0093439D">
            <w:pPr>
              <w:pStyle w:val="ListParagraph"/>
              <w:numPr>
                <w:ilvl w:val="0"/>
                <w:numId w:val="16"/>
              </w:numPr>
              <w:suppressAutoHyphens/>
              <w:jc w:val="both"/>
              <w:rPr>
                <w:rFonts w:ascii="Arial Narrow" w:hAnsi="Arial Narrow"/>
                <w:bCs/>
                <w:color w:val="auto"/>
              </w:rPr>
            </w:pPr>
            <w:r w:rsidRPr="0093439D">
              <w:rPr>
                <w:rFonts w:ascii="Arial Narrow" w:hAnsi="Arial Narrow" w:cs="Arial"/>
                <w:b/>
                <w:bCs/>
                <w:color w:val="auto"/>
              </w:rPr>
              <w:t xml:space="preserve">Title: </w:t>
            </w:r>
            <w:r w:rsidRPr="0093439D">
              <w:rPr>
                <w:rFonts w:ascii="Arial Narrow" w:hAnsi="Arial Narrow" w:cs="Arial"/>
                <w:color w:val="auto"/>
              </w:rPr>
              <w:t>Monitoring of Fruit Plants for Disease Identification using Deep Learning</w:t>
            </w:r>
            <w:r w:rsidRPr="0093439D">
              <w:rPr>
                <w:rFonts w:ascii="Arial Narrow" w:hAnsi="Arial Narrow" w:cs="Arial"/>
                <w:b/>
                <w:bCs/>
                <w:color w:val="auto"/>
              </w:rPr>
              <w:t xml:space="preserve">  </w:t>
            </w:r>
          </w:p>
          <w:p w14:paraId="56F39D83" w14:textId="5A3A9348" w:rsidR="0093439D" w:rsidRPr="0093439D" w:rsidRDefault="0093439D" w:rsidP="00902718">
            <w:pPr>
              <w:ind w:right="480"/>
              <w:rPr>
                <w:rFonts w:ascii="Arial Narrow" w:hAnsi="Arial Narrow" w:cs="Arial"/>
                <w:color w:val="auto"/>
              </w:rPr>
            </w:pPr>
            <w:r w:rsidRPr="0093439D">
              <w:rPr>
                <w:rFonts w:ascii="Arial Narrow" w:hAnsi="Arial Narrow" w:cs="Arial"/>
                <w:b/>
                <w:bCs/>
                <w:color w:val="auto"/>
              </w:rPr>
              <w:t xml:space="preserve">            </w:t>
            </w:r>
            <w:r w:rsidR="00902718">
              <w:rPr>
                <w:rFonts w:ascii="Arial Narrow" w:hAnsi="Arial Narrow" w:cs="Arial"/>
                <w:b/>
                <w:bCs/>
                <w:color w:val="auto"/>
              </w:rPr>
              <w:t xml:space="preserve">  </w:t>
            </w:r>
            <w:r w:rsidRPr="0093439D">
              <w:rPr>
                <w:rFonts w:ascii="Arial Narrow" w:hAnsi="Arial Narrow" w:cs="Arial"/>
                <w:b/>
                <w:bCs/>
                <w:color w:val="auto"/>
              </w:rPr>
              <w:t>Amount:</w:t>
            </w:r>
            <w:r w:rsidRPr="0093439D">
              <w:rPr>
                <w:rFonts w:ascii="Arial Narrow" w:hAnsi="Arial Narrow" w:cs="Arial"/>
                <w:color w:val="auto"/>
              </w:rPr>
              <w:t xml:space="preserve"> </w:t>
            </w:r>
            <w:r w:rsidR="00D41CF2">
              <w:rPr>
                <w:rFonts w:ascii="Arial Narrow" w:hAnsi="Arial Narrow" w:cs="Arial"/>
                <w:color w:val="auto"/>
              </w:rPr>
              <w:t xml:space="preserve">PKR </w:t>
            </w:r>
            <w:r w:rsidRPr="0093439D">
              <w:rPr>
                <w:rFonts w:ascii="Arial Narrow" w:hAnsi="Arial Narrow" w:cs="Arial"/>
                <w:color w:val="auto"/>
              </w:rPr>
              <w:t>11.761 million</w:t>
            </w:r>
          </w:p>
          <w:p w14:paraId="5AEE7FA2" w14:textId="2EE80092" w:rsidR="0093439D" w:rsidRPr="0093439D" w:rsidRDefault="0093439D" w:rsidP="0093439D">
            <w:pPr>
              <w:ind w:right="480"/>
              <w:rPr>
                <w:rFonts w:ascii="Arial Narrow" w:hAnsi="Arial Narrow" w:cs="Arial"/>
                <w:color w:val="auto"/>
              </w:rPr>
            </w:pPr>
            <w:r w:rsidRPr="0093439D">
              <w:rPr>
                <w:rFonts w:ascii="Arial Narrow" w:hAnsi="Arial Narrow" w:cs="Arial"/>
                <w:b/>
                <w:bCs/>
                <w:color w:val="auto"/>
              </w:rPr>
              <w:t xml:space="preserve">           </w:t>
            </w:r>
            <w:r w:rsidR="00902718">
              <w:rPr>
                <w:rFonts w:ascii="Arial Narrow" w:hAnsi="Arial Narrow" w:cs="Arial"/>
                <w:b/>
                <w:bCs/>
                <w:color w:val="auto"/>
              </w:rPr>
              <w:t xml:space="preserve">  </w:t>
            </w:r>
            <w:r w:rsidRPr="0093439D">
              <w:rPr>
                <w:rFonts w:ascii="Arial Narrow" w:hAnsi="Arial Narrow" w:cs="Arial"/>
                <w:b/>
                <w:bCs/>
                <w:color w:val="auto"/>
              </w:rPr>
              <w:t xml:space="preserve"> Role:</w:t>
            </w:r>
            <w:r w:rsidRPr="0093439D">
              <w:rPr>
                <w:rFonts w:ascii="Arial Narrow" w:hAnsi="Arial Narrow" w:cs="Arial"/>
                <w:color w:val="auto"/>
              </w:rPr>
              <w:t xml:space="preserve"> Co-Principal Investigator</w:t>
            </w:r>
          </w:p>
          <w:p w14:paraId="0AA349EA" w14:textId="432804BE" w:rsidR="0093439D" w:rsidRPr="0093439D" w:rsidRDefault="0093439D" w:rsidP="0093439D">
            <w:pPr>
              <w:ind w:right="-7"/>
              <w:rPr>
                <w:rFonts w:ascii="Arial Narrow" w:hAnsi="Arial Narrow" w:cs="Arial"/>
                <w:color w:val="auto"/>
              </w:rPr>
            </w:pPr>
            <w:r w:rsidRPr="0093439D">
              <w:rPr>
                <w:rFonts w:ascii="Arial Narrow" w:hAnsi="Arial Narrow" w:cs="Arial"/>
                <w:b/>
                <w:bCs/>
                <w:color w:val="auto"/>
              </w:rPr>
              <w:t xml:space="preserve">            </w:t>
            </w:r>
            <w:r w:rsidR="00902718">
              <w:rPr>
                <w:rFonts w:ascii="Arial Narrow" w:hAnsi="Arial Narrow" w:cs="Arial"/>
                <w:b/>
                <w:bCs/>
                <w:color w:val="auto"/>
              </w:rPr>
              <w:t xml:space="preserve">  </w:t>
            </w:r>
            <w:r w:rsidRPr="0093439D">
              <w:rPr>
                <w:rFonts w:ascii="Arial Narrow" w:hAnsi="Arial Narrow" w:cs="Arial"/>
                <w:b/>
                <w:bCs/>
                <w:color w:val="auto"/>
              </w:rPr>
              <w:t>Funded By</w:t>
            </w:r>
            <w:r w:rsidRPr="0093439D">
              <w:rPr>
                <w:rFonts w:ascii="Arial Narrow" w:hAnsi="Arial Narrow" w:cs="Arial"/>
                <w:color w:val="auto"/>
              </w:rPr>
              <w:t>: Higher Education Commission, Islamabad</w:t>
            </w:r>
            <w:r w:rsidR="0060329F">
              <w:rPr>
                <w:rFonts w:ascii="Arial Narrow" w:hAnsi="Arial Narrow" w:cs="Arial"/>
                <w:color w:val="auto"/>
              </w:rPr>
              <w:t>, Pakistan</w:t>
            </w:r>
          </w:p>
          <w:p w14:paraId="3557443D" w14:textId="0F32C91D" w:rsidR="0093439D" w:rsidRPr="0093439D" w:rsidRDefault="0093439D" w:rsidP="0093439D">
            <w:pPr>
              <w:ind w:right="-7"/>
              <w:rPr>
                <w:rFonts w:ascii="Arial Narrow" w:hAnsi="Arial Narrow" w:cs="Arial"/>
                <w:color w:val="auto"/>
              </w:rPr>
            </w:pPr>
            <w:r w:rsidRPr="0093439D">
              <w:rPr>
                <w:rFonts w:ascii="Arial Narrow" w:hAnsi="Arial Narrow" w:cs="Arial"/>
                <w:b/>
                <w:bCs/>
                <w:color w:val="auto"/>
              </w:rPr>
              <w:t xml:space="preserve">            </w:t>
            </w:r>
            <w:r w:rsidR="00902718">
              <w:rPr>
                <w:rFonts w:ascii="Arial Narrow" w:hAnsi="Arial Narrow" w:cs="Arial"/>
                <w:b/>
                <w:bCs/>
                <w:color w:val="auto"/>
              </w:rPr>
              <w:t xml:space="preserve">  </w:t>
            </w:r>
            <w:r w:rsidRPr="0093439D">
              <w:rPr>
                <w:rFonts w:ascii="Arial Narrow" w:hAnsi="Arial Narrow" w:cs="Arial"/>
                <w:b/>
                <w:bCs/>
                <w:color w:val="auto"/>
              </w:rPr>
              <w:t>Status</w:t>
            </w:r>
            <w:r w:rsidR="000E6F8C">
              <w:rPr>
                <w:rFonts w:ascii="Arial Narrow" w:hAnsi="Arial Narrow" w:cs="Arial"/>
                <w:color w:val="auto"/>
              </w:rPr>
              <w:t>: Completed</w:t>
            </w:r>
          </w:p>
          <w:p w14:paraId="449ECC38" w14:textId="77777777" w:rsidR="0093439D" w:rsidRPr="0093439D" w:rsidRDefault="0093439D" w:rsidP="0093439D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</w:p>
          <w:p w14:paraId="7722F674" w14:textId="77777777" w:rsidR="00C9236B" w:rsidRDefault="00757488" w:rsidP="005D0E81">
            <w:pPr>
              <w:numPr>
                <w:ilvl w:val="0"/>
                <w:numId w:val="1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757488">
              <w:rPr>
                <w:rFonts w:ascii="Arial Narrow" w:hAnsi="Arial Narrow"/>
                <w:b/>
                <w:color w:val="000000" w:themeColor="text1"/>
              </w:rPr>
              <w:t>Title: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r w:rsidR="006F6D5B" w:rsidRPr="00C64E71">
              <w:rPr>
                <w:rFonts w:ascii="Arial Narrow" w:hAnsi="Arial Narrow"/>
                <w:bCs/>
                <w:color w:val="000000" w:themeColor="text1"/>
              </w:rPr>
              <w:t xml:space="preserve">RFID and GSM based Monitoring &amp; Safety System for School Kids </w:t>
            </w:r>
          </w:p>
          <w:p w14:paraId="1C80548F" w14:textId="0A8C4B0E" w:rsidR="00C9236B" w:rsidRDefault="006F6D5B" w:rsidP="00C9236B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C9236B">
              <w:rPr>
                <w:rFonts w:ascii="Arial Narrow" w:hAnsi="Arial Narrow"/>
                <w:b/>
                <w:color w:val="000000" w:themeColor="text1"/>
              </w:rPr>
              <w:t xml:space="preserve">Funded </w:t>
            </w:r>
            <w:r w:rsidR="00C9236B" w:rsidRPr="00C9236B">
              <w:rPr>
                <w:rFonts w:ascii="Arial Narrow" w:hAnsi="Arial Narrow"/>
                <w:b/>
                <w:color w:val="000000" w:themeColor="text1"/>
              </w:rPr>
              <w:t>B</w:t>
            </w:r>
            <w:r w:rsidRPr="00C9236B">
              <w:rPr>
                <w:rFonts w:ascii="Arial Narrow" w:hAnsi="Arial Narrow"/>
                <w:b/>
                <w:color w:val="000000" w:themeColor="text1"/>
              </w:rPr>
              <w:t>y</w:t>
            </w:r>
            <w:r w:rsidRPr="00C64E71">
              <w:rPr>
                <w:rFonts w:ascii="Arial Narrow" w:hAnsi="Arial Narrow"/>
                <w:bCs/>
                <w:color w:val="000000" w:themeColor="text1"/>
              </w:rPr>
              <w:t>: Directorate of Science &amp; Technology, Govt. of K</w:t>
            </w:r>
            <w:r w:rsidR="00C9236B">
              <w:rPr>
                <w:rFonts w:ascii="Arial Narrow" w:hAnsi="Arial Narrow"/>
                <w:bCs/>
                <w:color w:val="000000" w:themeColor="text1"/>
              </w:rPr>
              <w:t>hyber Pakhtunkhwa</w:t>
            </w:r>
            <w:r w:rsidR="0060329F">
              <w:rPr>
                <w:rFonts w:ascii="Arial Narrow" w:hAnsi="Arial Narrow"/>
                <w:bCs/>
                <w:color w:val="000000" w:themeColor="text1"/>
              </w:rPr>
              <w:t>, Pakistan</w:t>
            </w:r>
          </w:p>
          <w:p w14:paraId="14E414A9" w14:textId="6805C352" w:rsidR="00B869A9" w:rsidRPr="00C64E71" w:rsidRDefault="00C9236B" w:rsidP="00C9236B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/>
                <w:color w:val="000000" w:themeColor="text1"/>
              </w:rPr>
              <w:t xml:space="preserve">Amount: </w:t>
            </w:r>
            <w:r w:rsidR="006B46C4" w:rsidRPr="00C9236B">
              <w:rPr>
                <w:rFonts w:ascii="Arial Narrow" w:hAnsi="Arial Narrow"/>
                <w:bCs/>
                <w:color w:val="000000" w:themeColor="text1"/>
              </w:rPr>
              <w:t>PKR</w:t>
            </w:r>
            <w:r w:rsidR="006F6D5B" w:rsidRPr="00C9236B">
              <w:rPr>
                <w:rFonts w:ascii="Arial Narrow" w:hAnsi="Arial Narrow"/>
                <w:bCs/>
                <w:color w:val="000000" w:themeColor="text1"/>
              </w:rPr>
              <w:t xml:space="preserve"> 0.27</w:t>
            </w:r>
            <w:r w:rsidR="00575FB0" w:rsidRPr="00C9236B">
              <w:rPr>
                <w:rFonts w:ascii="Arial Narrow" w:hAnsi="Arial Narrow"/>
                <w:bCs/>
                <w:color w:val="000000" w:themeColor="text1"/>
              </w:rPr>
              <w:t>5</w:t>
            </w:r>
            <w:r w:rsidR="006F6D5B" w:rsidRPr="00C9236B">
              <w:rPr>
                <w:rFonts w:ascii="Arial Narrow" w:hAnsi="Arial Narrow"/>
                <w:bCs/>
                <w:color w:val="000000" w:themeColor="text1"/>
              </w:rPr>
              <w:t xml:space="preserve"> M</w:t>
            </w:r>
            <w:r w:rsidR="00914B64">
              <w:rPr>
                <w:rFonts w:ascii="Arial Narrow" w:hAnsi="Arial Narrow"/>
                <w:bCs/>
                <w:color w:val="000000" w:themeColor="text1"/>
              </w:rPr>
              <w:t>illion</w:t>
            </w:r>
          </w:p>
          <w:p w14:paraId="10287E9D" w14:textId="2D88FF8F" w:rsidR="00FA63C0" w:rsidRDefault="00FA63C0" w:rsidP="00FA63C0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C64E71">
              <w:rPr>
                <w:rFonts w:ascii="Arial Narrow" w:hAnsi="Arial Narrow"/>
                <w:b/>
                <w:bCs/>
                <w:color w:val="000000" w:themeColor="text1"/>
              </w:rPr>
              <w:t>Role:</w:t>
            </w:r>
            <w:r w:rsidRPr="00C64E71">
              <w:rPr>
                <w:rFonts w:ascii="Arial Narrow" w:hAnsi="Arial Narrow"/>
                <w:bCs/>
                <w:color w:val="000000" w:themeColor="text1"/>
              </w:rPr>
              <w:t xml:space="preserve"> Principal Investigator </w:t>
            </w:r>
          </w:p>
          <w:p w14:paraId="7BC0D954" w14:textId="761BD720" w:rsidR="00E00903" w:rsidRDefault="00E00903" w:rsidP="00FA63C0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/>
                <w:bCs/>
                <w:color w:val="000000" w:themeColor="text1"/>
              </w:rPr>
              <w:t>Status: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Completed</w:t>
            </w:r>
          </w:p>
          <w:p w14:paraId="1E943259" w14:textId="77777777" w:rsidR="00575FB0" w:rsidRPr="00C64E71" w:rsidRDefault="00575FB0" w:rsidP="00FA63C0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</w:p>
          <w:p w14:paraId="05E2F36F" w14:textId="2D8F76F3" w:rsidR="00914B64" w:rsidRDefault="00914B64" w:rsidP="00914B64">
            <w:pPr>
              <w:numPr>
                <w:ilvl w:val="0"/>
                <w:numId w:val="1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Title: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Prime Minister </w:t>
            </w:r>
            <w:proofErr w:type="spellStart"/>
            <w:r>
              <w:rPr>
                <w:rFonts w:ascii="Arial Narrow" w:hAnsi="Arial Narrow"/>
                <w:bCs/>
                <w:color w:val="000000" w:themeColor="text1"/>
              </w:rPr>
              <w:t>Kamyab</w:t>
            </w:r>
            <w:proofErr w:type="spellEnd"/>
            <w:r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color w:val="000000" w:themeColor="text1"/>
              </w:rPr>
              <w:t>Jawan</w:t>
            </w:r>
            <w:proofErr w:type="spellEnd"/>
            <w:r>
              <w:rPr>
                <w:rFonts w:ascii="Arial Narrow" w:hAnsi="Arial Narrow"/>
                <w:bCs/>
                <w:color w:val="000000" w:themeColor="text1"/>
              </w:rPr>
              <w:t xml:space="preserve"> Program “Skills for All” </w:t>
            </w:r>
            <w:r w:rsidR="00353852">
              <w:rPr>
                <w:rFonts w:ascii="Arial Narrow" w:hAnsi="Arial Narrow"/>
                <w:bCs/>
                <w:color w:val="000000" w:themeColor="text1"/>
              </w:rPr>
              <w:t>Batch-01</w:t>
            </w:r>
          </w:p>
          <w:p w14:paraId="6EA19C6C" w14:textId="1ACBCEC3" w:rsidR="00914B64" w:rsidRDefault="00914B64" w:rsidP="00914B64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Funded By:</w:t>
            </w:r>
            <w:r w:rsidRPr="00C64E71"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r>
              <w:rPr>
                <w:rFonts w:ascii="Arial Narrow" w:hAnsi="Arial Narrow"/>
                <w:bCs/>
                <w:color w:val="000000" w:themeColor="text1"/>
              </w:rPr>
              <w:t>National Vocational Technical Training Commission, Islamabad</w:t>
            </w:r>
            <w:r w:rsidR="001B4AED">
              <w:rPr>
                <w:rFonts w:ascii="Arial Narrow" w:hAnsi="Arial Narrow"/>
                <w:bCs/>
                <w:color w:val="000000" w:themeColor="text1"/>
              </w:rPr>
              <w:t>, Pakistan</w:t>
            </w:r>
          </w:p>
          <w:p w14:paraId="48FAD6CA" w14:textId="1E92E1A2" w:rsidR="00914B64" w:rsidRDefault="00914B64" w:rsidP="00914B64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Amount: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PKR 5.2 Million</w:t>
            </w:r>
          </w:p>
          <w:p w14:paraId="5A0EF174" w14:textId="611CECBF" w:rsidR="00914B64" w:rsidRDefault="00914B64" w:rsidP="00914B64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Role: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Project Coordinator</w:t>
            </w:r>
          </w:p>
          <w:p w14:paraId="2DB34F14" w14:textId="414506C1" w:rsidR="00E00903" w:rsidRDefault="00E00903" w:rsidP="00914B64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/>
                <w:color w:val="000000" w:themeColor="text1"/>
              </w:rPr>
              <w:t>Status: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r w:rsidR="000F0782">
              <w:rPr>
                <w:rFonts w:ascii="Arial Narrow" w:hAnsi="Arial Narrow"/>
                <w:bCs/>
                <w:color w:val="000000" w:themeColor="text1"/>
              </w:rPr>
              <w:t>Completed</w:t>
            </w:r>
          </w:p>
          <w:p w14:paraId="0AE30078" w14:textId="4195A362" w:rsidR="000F0782" w:rsidRDefault="000F0782" w:rsidP="00914B64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</w:p>
          <w:p w14:paraId="1C20C511" w14:textId="75392D65" w:rsidR="000F0782" w:rsidRDefault="000F0782" w:rsidP="000F0782">
            <w:pPr>
              <w:numPr>
                <w:ilvl w:val="0"/>
                <w:numId w:val="1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Title: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Prime Minister </w:t>
            </w:r>
            <w:proofErr w:type="spellStart"/>
            <w:r>
              <w:rPr>
                <w:rFonts w:ascii="Arial Narrow" w:hAnsi="Arial Narrow"/>
                <w:bCs/>
                <w:color w:val="000000" w:themeColor="text1"/>
              </w:rPr>
              <w:t>Kamyab</w:t>
            </w:r>
            <w:proofErr w:type="spellEnd"/>
            <w:r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color w:val="000000" w:themeColor="text1"/>
              </w:rPr>
              <w:t>Jawan</w:t>
            </w:r>
            <w:proofErr w:type="spellEnd"/>
            <w:r>
              <w:rPr>
                <w:rFonts w:ascii="Arial Narrow" w:hAnsi="Arial Narrow"/>
                <w:bCs/>
                <w:color w:val="000000" w:themeColor="text1"/>
              </w:rPr>
              <w:t xml:space="preserve"> Program “Skills for All” </w:t>
            </w:r>
            <w:r w:rsidR="00353852">
              <w:rPr>
                <w:rFonts w:ascii="Arial Narrow" w:hAnsi="Arial Narrow"/>
                <w:bCs/>
                <w:color w:val="000000" w:themeColor="text1"/>
              </w:rPr>
              <w:t>Batch-02</w:t>
            </w:r>
          </w:p>
          <w:p w14:paraId="3034D752" w14:textId="17C7CF48" w:rsidR="000F0782" w:rsidRDefault="000F0782" w:rsidP="000F0782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Funded By:</w:t>
            </w:r>
            <w:r w:rsidRPr="00C64E71"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r>
              <w:rPr>
                <w:rFonts w:ascii="Arial Narrow" w:hAnsi="Arial Narrow"/>
                <w:bCs/>
                <w:color w:val="000000" w:themeColor="text1"/>
              </w:rPr>
              <w:t>National Vocational Technical Training Commission, Islamabad</w:t>
            </w:r>
            <w:r w:rsidR="001B4AED">
              <w:rPr>
                <w:rFonts w:ascii="Arial Narrow" w:hAnsi="Arial Narrow"/>
                <w:bCs/>
                <w:color w:val="000000" w:themeColor="text1"/>
              </w:rPr>
              <w:t>, Pakistan</w:t>
            </w:r>
          </w:p>
          <w:p w14:paraId="76353CD4" w14:textId="573F75A1" w:rsidR="000F0782" w:rsidRDefault="000F0782" w:rsidP="000F0782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Amount: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PKR 7.0 million</w:t>
            </w:r>
          </w:p>
          <w:p w14:paraId="736B7B43" w14:textId="77777777" w:rsidR="000F0782" w:rsidRDefault="000F0782" w:rsidP="000F0782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Role: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Project Coordinator</w:t>
            </w:r>
          </w:p>
          <w:p w14:paraId="0575C8C1" w14:textId="5D7113B3" w:rsidR="00F77CCA" w:rsidRDefault="000F0782" w:rsidP="00CA6BEA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/>
                <w:color w:val="000000" w:themeColor="text1"/>
              </w:rPr>
              <w:t>Status:</w:t>
            </w:r>
            <w:r w:rsidR="00C50E70">
              <w:rPr>
                <w:rFonts w:ascii="Arial Narrow" w:hAnsi="Arial Narrow"/>
                <w:bCs/>
                <w:color w:val="000000" w:themeColor="text1"/>
              </w:rPr>
              <w:t xml:space="preserve"> Completed</w:t>
            </w:r>
          </w:p>
          <w:p w14:paraId="12A3536E" w14:textId="77777777" w:rsidR="00C50E70" w:rsidRDefault="00C50E70" w:rsidP="00CA6BEA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</w:p>
          <w:p w14:paraId="52909C86" w14:textId="4648E2FF" w:rsidR="000C4C81" w:rsidRDefault="000C4C81" w:rsidP="000C4C81">
            <w:pPr>
              <w:numPr>
                <w:ilvl w:val="0"/>
                <w:numId w:val="1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Title: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Prime Minister </w:t>
            </w:r>
            <w:proofErr w:type="spellStart"/>
            <w:r>
              <w:rPr>
                <w:rFonts w:ascii="Arial Narrow" w:hAnsi="Arial Narrow"/>
                <w:bCs/>
                <w:color w:val="000000" w:themeColor="text1"/>
              </w:rPr>
              <w:t>Kamyab</w:t>
            </w:r>
            <w:proofErr w:type="spellEnd"/>
            <w:r w:rsidR="00353852"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proofErr w:type="spellStart"/>
            <w:r w:rsidR="00353852">
              <w:rPr>
                <w:rFonts w:ascii="Arial Narrow" w:hAnsi="Arial Narrow"/>
                <w:bCs/>
                <w:color w:val="000000" w:themeColor="text1"/>
              </w:rPr>
              <w:t>Jawan</w:t>
            </w:r>
            <w:proofErr w:type="spellEnd"/>
            <w:r w:rsidR="00353852">
              <w:rPr>
                <w:rFonts w:ascii="Arial Narrow" w:hAnsi="Arial Narrow"/>
                <w:bCs/>
                <w:color w:val="000000" w:themeColor="text1"/>
              </w:rPr>
              <w:t xml:space="preserve"> Program “Skills for All” Batch-03</w:t>
            </w:r>
          </w:p>
          <w:p w14:paraId="10D1AC5B" w14:textId="77777777" w:rsidR="000C4C81" w:rsidRDefault="000C4C81" w:rsidP="000C4C81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Funded By:</w:t>
            </w:r>
            <w:r w:rsidRPr="00C64E71"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r>
              <w:rPr>
                <w:rFonts w:ascii="Arial Narrow" w:hAnsi="Arial Narrow"/>
                <w:bCs/>
                <w:color w:val="000000" w:themeColor="text1"/>
              </w:rPr>
              <w:t>National Vocational Technical Training Commission, Islamabad, Pakistan</w:t>
            </w:r>
          </w:p>
          <w:p w14:paraId="56CDD335" w14:textId="77667F06" w:rsidR="000C4C81" w:rsidRDefault="000C4C81" w:rsidP="000C4C81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Amount: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PKR 3.4 million</w:t>
            </w:r>
          </w:p>
          <w:p w14:paraId="312C8247" w14:textId="77777777" w:rsidR="000C4C81" w:rsidRDefault="000C4C81" w:rsidP="000C4C81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5D5634">
              <w:rPr>
                <w:rFonts w:ascii="Arial Narrow" w:hAnsi="Arial Narrow"/>
                <w:b/>
                <w:color w:val="000000" w:themeColor="text1"/>
              </w:rPr>
              <w:t>Role: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Project Coordinator</w:t>
            </w:r>
          </w:p>
          <w:p w14:paraId="14FB225C" w14:textId="72E4011A" w:rsidR="00C50E70" w:rsidRPr="009713D8" w:rsidRDefault="000C4C81" w:rsidP="000C4C81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/>
                <w:color w:val="000000" w:themeColor="text1"/>
              </w:rPr>
              <w:t>Status: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In-Progress</w:t>
            </w:r>
          </w:p>
        </w:tc>
      </w:tr>
    </w:tbl>
    <w:p w14:paraId="4C16AC01" w14:textId="7AEBC10D" w:rsidR="00D6217E" w:rsidRPr="00A855E0" w:rsidRDefault="00D6217E" w:rsidP="00D6217E">
      <w:pPr>
        <w:pStyle w:val="Heading1"/>
        <w:rPr>
          <w:bCs/>
        </w:rPr>
      </w:pPr>
      <w:r>
        <w:lastRenderedPageBreak/>
        <w:t>awards</w:t>
      </w:r>
      <w:r w:rsidR="00045660">
        <w:t xml:space="preserve"> and achievements</w:t>
      </w:r>
      <w:r w:rsidRPr="00A855E0">
        <w:t>:</w:t>
      </w:r>
    </w:p>
    <w:tbl>
      <w:tblPr>
        <w:tblStyle w:val="TableGrid"/>
        <w:tblW w:w="9566" w:type="dxa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566"/>
      </w:tblGrid>
      <w:tr w:rsidR="00D6217E" w:rsidRPr="006027F8" w14:paraId="2E1A8B98" w14:textId="77777777" w:rsidTr="00E44FA6">
        <w:trPr>
          <w:trHeight w:val="80"/>
        </w:trPr>
        <w:tc>
          <w:tcPr>
            <w:tcW w:w="9566" w:type="dxa"/>
          </w:tcPr>
          <w:p w14:paraId="415A092F" w14:textId="7404D1C7" w:rsidR="00045660" w:rsidRDefault="00045660" w:rsidP="009564F2">
            <w:pPr>
              <w:numPr>
                <w:ilvl w:val="0"/>
                <w:numId w:val="28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bookmarkStart w:id="2" w:name="_Hlk75216811"/>
            <w:r>
              <w:rPr>
                <w:rFonts w:ascii="Arial Narrow" w:hAnsi="Arial Narrow"/>
                <w:color w:val="000000" w:themeColor="text1"/>
              </w:rPr>
              <w:t xml:space="preserve">Established “Smart Technologies Lab” at the Department of Computer Science, Islamia College Peshawar under funded project worth </w:t>
            </w:r>
            <w:r w:rsidRPr="00045660">
              <w:rPr>
                <w:rFonts w:ascii="Arial Narrow" w:hAnsi="Arial Narrow"/>
                <w:b/>
                <w:bCs/>
                <w:color w:val="000000" w:themeColor="text1"/>
              </w:rPr>
              <w:t>PKR 9.002 Million</w:t>
            </w:r>
            <w:r>
              <w:rPr>
                <w:rFonts w:ascii="Arial Narrow" w:hAnsi="Arial Narrow"/>
                <w:color w:val="000000" w:themeColor="text1"/>
              </w:rPr>
              <w:t>.</w:t>
            </w:r>
          </w:p>
          <w:p w14:paraId="1CD18CFD" w14:textId="77777777" w:rsidR="00D6217E" w:rsidRPr="00C64E71" w:rsidRDefault="00D6217E" w:rsidP="009564F2">
            <w:pPr>
              <w:numPr>
                <w:ilvl w:val="0"/>
                <w:numId w:val="28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A359F5">
              <w:rPr>
                <w:rFonts w:ascii="Arial Narrow" w:hAnsi="Arial Narrow"/>
                <w:color w:val="000000" w:themeColor="text1"/>
              </w:rPr>
              <w:t xml:space="preserve">Travel Grant of </w:t>
            </w:r>
            <w:r w:rsidRPr="00BF21D0">
              <w:rPr>
                <w:rFonts w:ascii="Arial Narrow" w:hAnsi="Arial Narrow"/>
                <w:b/>
                <w:bCs/>
                <w:color w:val="000000" w:themeColor="text1"/>
              </w:rPr>
              <w:t>PKR 293,000/-,</w:t>
            </w:r>
            <w:r w:rsidRPr="00A359F5">
              <w:rPr>
                <w:rFonts w:ascii="Arial Narrow" w:hAnsi="Arial Narrow"/>
                <w:color w:val="000000" w:themeColor="text1"/>
              </w:rPr>
              <w:t xml:space="preserve"> </w:t>
            </w:r>
            <w:r>
              <w:rPr>
                <w:rFonts w:ascii="Arial Narrow" w:hAnsi="Arial Narrow"/>
                <w:color w:val="000000" w:themeColor="text1"/>
              </w:rPr>
              <w:t>b</w:t>
            </w:r>
            <w:r w:rsidRPr="00A359F5">
              <w:rPr>
                <w:rFonts w:ascii="Arial Narrow" w:hAnsi="Arial Narrow"/>
                <w:color w:val="000000" w:themeColor="text1"/>
              </w:rPr>
              <w:t xml:space="preserve">y the Higher Education Commission (HEC) to present </w:t>
            </w:r>
            <w:r>
              <w:rPr>
                <w:rFonts w:ascii="Arial Narrow" w:hAnsi="Arial Narrow"/>
                <w:color w:val="000000" w:themeColor="text1"/>
              </w:rPr>
              <w:t xml:space="preserve">a </w:t>
            </w:r>
            <w:r w:rsidRPr="00A359F5">
              <w:rPr>
                <w:rFonts w:ascii="Arial Narrow" w:hAnsi="Arial Narrow"/>
                <w:color w:val="000000" w:themeColor="text1"/>
              </w:rPr>
              <w:t>research paper in 34th ACM/SIGAPP Symposium on Applied Computing,</w:t>
            </w:r>
            <w:r>
              <w:rPr>
                <w:rFonts w:ascii="Arial Narrow" w:hAnsi="Arial Narrow"/>
                <w:color w:val="000000" w:themeColor="text1"/>
              </w:rPr>
              <w:t xml:space="preserve"> in</w:t>
            </w:r>
            <w:r w:rsidRPr="00A359F5">
              <w:rPr>
                <w:rFonts w:ascii="Arial Narrow" w:hAnsi="Arial Narrow"/>
                <w:color w:val="000000" w:themeColor="text1"/>
              </w:rPr>
              <w:t xml:space="preserve"> Limassol, Cyprus, held on </w:t>
            </w:r>
            <w:r w:rsidRPr="00BF21D0">
              <w:rPr>
                <w:rFonts w:ascii="Arial Narrow" w:hAnsi="Arial Narrow"/>
                <w:color w:val="000000" w:themeColor="text1"/>
              </w:rPr>
              <w:t>8-12 April</w:t>
            </w:r>
            <w:r>
              <w:rPr>
                <w:rFonts w:ascii="Arial Narrow" w:hAnsi="Arial Narrow"/>
                <w:color w:val="000000" w:themeColor="text1"/>
              </w:rPr>
              <w:t xml:space="preserve"> 2019.</w:t>
            </w:r>
            <w:bookmarkEnd w:id="2"/>
          </w:p>
        </w:tc>
      </w:tr>
    </w:tbl>
    <w:p w14:paraId="4ADA1C93" w14:textId="54CFE654" w:rsidR="00104812" w:rsidRPr="00104812" w:rsidRDefault="00104812" w:rsidP="005D3CEC">
      <w:pPr>
        <w:pStyle w:val="Heading1"/>
        <w:rPr>
          <w:bCs/>
        </w:rPr>
      </w:pPr>
      <w:r w:rsidRPr="00104812">
        <w:t>Journal Publications</w:t>
      </w:r>
    </w:p>
    <w:tbl>
      <w:tblPr>
        <w:tblStyle w:val="TableGrid"/>
        <w:tblW w:w="9697" w:type="dxa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697"/>
      </w:tblGrid>
      <w:tr w:rsidR="00C013E5" w14:paraId="152452A5" w14:textId="77777777" w:rsidTr="00144263">
        <w:trPr>
          <w:trHeight w:val="634"/>
        </w:trPr>
        <w:tc>
          <w:tcPr>
            <w:tcW w:w="9697" w:type="dxa"/>
          </w:tcPr>
          <w:p w14:paraId="02ECAB60" w14:textId="17407CE8" w:rsidR="000730F9" w:rsidRPr="00A408D8" w:rsidRDefault="00E60484" w:rsidP="00E60484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color w:val="000000" w:themeColor="text1"/>
              </w:rPr>
            </w:pPr>
            <w:r w:rsidRPr="00E60484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Haleem Farman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 w:val="21"/>
                <w:szCs w:val="21"/>
                <w:vertAlign w:val="superscript"/>
              </w:rPr>
              <w:t xml:space="preserve"> </w:t>
            </w:r>
            <w:r w:rsidRPr="00E60484">
              <w:rPr>
                <w:rFonts w:ascii="Arial" w:hAnsi="Arial" w:cs="Arial"/>
                <w:color w:val="000000"/>
                <w:sz w:val="21"/>
                <w:szCs w:val="21"/>
              </w:rPr>
              <w:t>Zahid Khan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 Bilal Jan, 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Wadii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Boulila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Shabana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Habib, and 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Anis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Koubaa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, “</w:t>
            </w:r>
            <w:r w:rsidRPr="00E60484">
              <w:rPr>
                <w:rFonts w:ascii="Arial Narrow" w:hAnsi="Arial Narrow"/>
                <w:i/>
                <w:iCs/>
                <w:color w:val="000000" w:themeColor="text1"/>
              </w:rPr>
              <w:t>Smart Transportation in Developing Countries: An Internet-of-Things-Based Conceptual Framework for Traffic Control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”, </w:t>
            </w:r>
            <w:r w:rsidRPr="00A408D8">
              <w:rPr>
                <w:rFonts w:ascii="Arial Narrow" w:hAnsi="Arial Narrow"/>
                <w:b/>
                <w:bCs/>
                <w:color w:val="000000" w:themeColor="text1"/>
              </w:rPr>
              <w:t>Wireless Communications and Mobile Computing</w:t>
            </w:r>
            <w:r w:rsidR="00A408D8">
              <w:rPr>
                <w:rFonts w:ascii="Arial Narrow" w:hAnsi="Arial Narrow"/>
                <w:b/>
                <w:bCs/>
                <w:color w:val="000000" w:themeColor="text1"/>
              </w:rPr>
              <w:t xml:space="preserve">. </w:t>
            </w:r>
            <w:r w:rsidR="00A408D8">
              <w:rPr>
                <w:rFonts w:ascii="Arial Narrow" w:hAnsi="Arial Narrow"/>
                <w:color w:val="000000" w:themeColor="text1"/>
              </w:rPr>
              <w:t xml:space="preserve">2022, </w:t>
            </w:r>
            <w:r w:rsidR="00A408D8" w:rsidRPr="00A408D8">
              <w:rPr>
                <w:rFonts w:ascii="Arial Narrow" w:hAnsi="Arial Narrow"/>
                <w:b/>
                <w:bCs/>
                <w:color w:val="FF0000"/>
              </w:rPr>
              <w:t>[SCIE 21: 2.14</w:t>
            </w:r>
            <w:r w:rsidR="006328C0">
              <w:rPr>
                <w:rFonts w:ascii="Arial Narrow" w:hAnsi="Arial Narrow"/>
                <w:b/>
                <w:bCs/>
                <w:color w:val="FF0000"/>
              </w:rPr>
              <w:t>6</w:t>
            </w:r>
            <w:r w:rsidR="00A408D8" w:rsidRPr="00A408D8">
              <w:rPr>
                <w:rFonts w:ascii="Arial Narrow" w:hAnsi="Arial Narrow"/>
                <w:b/>
                <w:bCs/>
                <w:color w:val="FF0000"/>
              </w:rPr>
              <w:t>]</w:t>
            </w:r>
            <w:r w:rsidR="00A408D8">
              <w:rPr>
                <w:rFonts w:ascii="Arial Narrow" w:hAnsi="Arial Narrow"/>
                <w:b/>
                <w:bCs/>
                <w:color w:val="FF0000"/>
              </w:rPr>
              <w:t xml:space="preserve"> </w:t>
            </w:r>
          </w:p>
          <w:p w14:paraId="17B0B655" w14:textId="5392BDD6" w:rsidR="00A408D8" w:rsidRPr="00A408D8" w:rsidRDefault="00A666AE" w:rsidP="00A408D8">
            <w:pPr>
              <w:pStyle w:val="ListParagraph"/>
              <w:rPr>
                <w:rStyle w:val="Hyperlink"/>
              </w:rPr>
            </w:pPr>
            <w:hyperlink r:id="rId7" w:history="1">
              <w:r w:rsidR="00A408D8" w:rsidRPr="00A408D8">
                <w:rPr>
                  <w:rStyle w:val="Hyperlink"/>
                  <w:rFonts w:ascii="Arial Narrow" w:hAnsi="Arial Narrow"/>
                </w:rPr>
                <w:t>https://doi.org/10.1155/2022/8219377</w:t>
              </w:r>
            </w:hyperlink>
            <w:r w:rsidR="00A408D8" w:rsidRPr="00A408D8">
              <w:rPr>
                <w:rStyle w:val="Hyperlink"/>
                <w:rFonts w:ascii="Arial Narrow" w:hAnsi="Arial Narrow"/>
              </w:rPr>
              <w:t xml:space="preserve"> </w:t>
            </w:r>
          </w:p>
          <w:p w14:paraId="630970F0" w14:textId="40150EFC" w:rsidR="00D41CF2" w:rsidRPr="00D41CF2" w:rsidRDefault="00D41CF2" w:rsidP="000730F9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color w:val="000000" w:themeColor="text1"/>
              </w:rPr>
            </w:pPr>
            <w:r w:rsidRPr="00D41CF2">
              <w:rPr>
                <w:rFonts w:ascii="Arial Narrow" w:hAnsi="Arial Narrow"/>
                <w:b/>
                <w:bCs/>
                <w:color w:val="000000" w:themeColor="text1"/>
              </w:rPr>
              <w:t>Farman, H</w:t>
            </w:r>
            <w:r w:rsidRPr="00D41CF2">
              <w:rPr>
                <w:rFonts w:ascii="Arial Narrow" w:hAnsi="Arial Narrow"/>
                <w:color w:val="000000" w:themeColor="text1"/>
              </w:rPr>
              <w:t xml:space="preserve">.; Khan, T.; Khan, Z.; Habib, S.; Islam, M.; Ammar, </w:t>
            </w:r>
            <w:r w:rsidR="000730F9">
              <w:rPr>
                <w:rFonts w:ascii="Arial Narrow" w:hAnsi="Arial Narrow"/>
                <w:i/>
                <w:iCs/>
                <w:color w:val="000000" w:themeColor="text1"/>
              </w:rPr>
              <w:t>“</w:t>
            </w:r>
            <w:r w:rsidRPr="00D41CF2">
              <w:rPr>
                <w:rFonts w:ascii="Arial Narrow" w:hAnsi="Arial Narrow"/>
                <w:i/>
                <w:iCs/>
                <w:color w:val="000000" w:themeColor="text1"/>
              </w:rPr>
              <w:t>Real-Time Face Mask Detection to Ensure COVID-19 Precautionary Measures in the Developing Countries</w:t>
            </w:r>
            <w:r>
              <w:rPr>
                <w:rFonts w:ascii="Arial Narrow" w:hAnsi="Arial Narrow"/>
                <w:color w:val="000000" w:themeColor="text1"/>
              </w:rPr>
              <w:t>”</w:t>
            </w:r>
            <w:r w:rsidRPr="00D41CF2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D41CF2">
              <w:rPr>
                <w:rFonts w:ascii="Arial Narrow" w:hAnsi="Arial Narrow"/>
                <w:b/>
                <w:bCs/>
                <w:color w:val="000000" w:themeColor="text1"/>
              </w:rPr>
              <w:t>Appl. Sci.</w:t>
            </w:r>
            <w:r w:rsidRPr="00D41CF2">
              <w:rPr>
                <w:rFonts w:ascii="Arial Narrow" w:hAnsi="Arial Narrow"/>
                <w:color w:val="000000" w:themeColor="text1"/>
              </w:rPr>
              <w:t xml:space="preserve"> 2022, 12</w:t>
            </w:r>
            <w:r w:rsidR="00585013">
              <w:rPr>
                <w:rFonts w:ascii="Arial Narrow" w:hAnsi="Arial Narrow"/>
                <w:color w:val="000000" w:themeColor="text1"/>
              </w:rPr>
              <w:t>(8)</w:t>
            </w:r>
            <w:r w:rsidRPr="00D41CF2">
              <w:rPr>
                <w:rFonts w:ascii="Arial Narrow" w:hAnsi="Arial Narrow"/>
                <w:color w:val="000000" w:themeColor="text1"/>
              </w:rPr>
              <w:t xml:space="preserve">, 3879. </w:t>
            </w:r>
            <w:r w:rsidRPr="00A102E4">
              <w:rPr>
                <w:rFonts w:ascii="Arial Narrow" w:hAnsi="Arial Narrow"/>
                <w:color w:val="000000" w:themeColor="text1"/>
              </w:rPr>
              <w:t>.</w:t>
            </w:r>
            <w:r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A102E4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A102E4">
              <w:rPr>
                <w:rFonts w:ascii="Arial Narrow" w:hAnsi="Arial Narrow"/>
                <w:b/>
                <w:bCs/>
                <w:color w:val="FF0000"/>
              </w:rPr>
              <w:t>SCIE ’2</w:t>
            </w:r>
            <w:r>
              <w:rPr>
                <w:rFonts w:ascii="Arial Narrow" w:hAnsi="Arial Narrow"/>
                <w:b/>
                <w:bCs/>
                <w:color w:val="FF0000"/>
              </w:rPr>
              <w:t>1</w:t>
            </w:r>
            <w:r w:rsidRPr="00A102E4">
              <w:rPr>
                <w:rFonts w:ascii="Arial Narrow" w:hAnsi="Arial Narrow"/>
                <w:b/>
                <w:bCs/>
                <w:color w:val="FF0000"/>
              </w:rPr>
              <w:t>: 2.</w:t>
            </w:r>
            <w:r>
              <w:rPr>
                <w:rFonts w:ascii="Arial Narrow" w:hAnsi="Arial Narrow"/>
                <w:b/>
                <w:bCs/>
                <w:color w:val="FF0000"/>
              </w:rPr>
              <w:t>6</w:t>
            </w:r>
            <w:r w:rsidRPr="00A102E4">
              <w:rPr>
                <w:rFonts w:ascii="Arial Narrow" w:hAnsi="Arial Narrow"/>
                <w:b/>
                <w:bCs/>
                <w:color w:val="FF0000"/>
              </w:rPr>
              <w:t>7</w:t>
            </w:r>
            <w:r>
              <w:rPr>
                <w:rFonts w:ascii="Arial Narrow" w:hAnsi="Arial Narrow"/>
                <w:b/>
                <w:bCs/>
                <w:color w:val="FF0000"/>
              </w:rPr>
              <w:t xml:space="preserve">9] </w:t>
            </w:r>
            <w:hyperlink r:id="rId8" w:history="1">
              <w:r w:rsidRPr="00AE7708">
                <w:rPr>
                  <w:rStyle w:val="Hyperlink"/>
                  <w:rFonts w:ascii="Arial Narrow" w:hAnsi="Arial Narrow"/>
                </w:rPr>
                <w:t>https://doi.org/10.3390/app12083879</w:t>
              </w:r>
            </w:hyperlink>
            <w:r>
              <w:rPr>
                <w:rFonts w:ascii="Arial Narrow" w:hAnsi="Arial Narrow"/>
                <w:color w:val="000000" w:themeColor="text1"/>
              </w:rPr>
              <w:t>.</w:t>
            </w:r>
          </w:p>
          <w:p w14:paraId="7726AE34" w14:textId="77777777" w:rsidR="00634B38" w:rsidRPr="00A102E4" w:rsidRDefault="00634B38" w:rsidP="00634B3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 Narrow" w:hAnsi="Arial Narrow"/>
                <w:color w:val="000000" w:themeColor="text1"/>
              </w:rPr>
            </w:pPr>
            <w:r w:rsidRPr="00A102E4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A102E4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A102E4">
              <w:rPr>
                <w:rFonts w:ascii="Arial Narrow" w:hAnsi="Arial Narrow"/>
                <w:color w:val="000000" w:themeColor="text1"/>
              </w:rPr>
              <w:t>Abizar</w:t>
            </w:r>
            <w:proofErr w:type="spellEnd"/>
            <w:r w:rsidRPr="00A102E4">
              <w:rPr>
                <w:rFonts w:ascii="Arial Narrow" w:hAnsi="Arial Narrow"/>
                <w:color w:val="000000" w:themeColor="text1"/>
              </w:rPr>
              <w:t xml:space="preserve"> Khalil, Naveed Ahmad, </w:t>
            </w:r>
            <w:proofErr w:type="spellStart"/>
            <w:r w:rsidRPr="00A102E4">
              <w:rPr>
                <w:rFonts w:ascii="Arial Narrow" w:hAnsi="Arial Narrow"/>
                <w:color w:val="000000" w:themeColor="text1"/>
              </w:rPr>
              <w:t>Albattah</w:t>
            </w:r>
            <w:proofErr w:type="spellEnd"/>
            <w:r w:rsidRPr="00A102E4">
              <w:rPr>
                <w:rFonts w:ascii="Arial Narrow" w:hAnsi="Arial Narrow"/>
                <w:color w:val="000000" w:themeColor="text1"/>
              </w:rPr>
              <w:t xml:space="preserve"> W, </w:t>
            </w:r>
            <w:proofErr w:type="spellStart"/>
            <w:r w:rsidRPr="00A102E4">
              <w:rPr>
                <w:rFonts w:ascii="Arial Narrow" w:hAnsi="Arial Narrow"/>
                <w:color w:val="000000" w:themeColor="text1"/>
              </w:rPr>
              <w:t>Muazzam</w:t>
            </w:r>
            <w:proofErr w:type="spellEnd"/>
            <w:r w:rsidRPr="00A102E4">
              <w:rPr>
                <w:rFonts w:ascii="Arial Narrow" w:hAnsi="Arial Narrow"/>
                <w:color w:val="000000" w:themeColor="text1"/>
              </w:rPr>
              <w:t xml:space="preserve"> Ali Khan, Muhammad Islam. </w:t>
            </w:r>
            <w:r>
              <w:rPr>
                <w:rFonts w:ascii="Arial Narrow" w:hAnsi="Arial Narrow"/>
                <w:color w:val="000000" w:themeColor="text1"/>
              </w:rPr>
              <w:t>“</w:t>
            </w:r>
            <w:r w:rsidRPr="00A102E4">
              <w:rPr>
                <w:rFonts w:ascii="Arial Narrow" w:hAnsi="Arial Narrow"/>
                <w:i/>
                <w:iCs/>
                <w:color w:val="000000" w:themeColor="text1"/>
              </w:rPr>
              <w:t>A Privacy Preserved, Trust Relationship (PTR) Model for Internet of Vehicles</w:t>
            </w:r>
            <w:r>
              <w:rPr>
                <w:rFonts w:ascii="Arial Narrow" w:hAnsi="Arial Narrow"/>
                <w:color w:val="000000" w:themeColor="text1"/>
              </w:rPr>
              <w:t>”</w:t>
            </w:r>
            <w:r w:rsidRPr="00A102E4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CD24DA">
              <w:rPr>
                <w:rFonts w:ascii="Arial Narrow" w:hAnsi="Arial Narrow"/>
                <w:b/>
                <w:bCs/>
                <w:color w:val="000000" w:themeColor="text1"/>
              </w:rPr>
              <w:t>Electronics</w:t>
            </w:r>
            <w:r w:rsidRPr="00A102E4">
              <w:rPr>
                <w:rFonts w:ascii="Arial Narrow" w:hAnsi="Arial Narrow"/>
                <w:color w:val="000000" w:themeColor="text1"/>
              </w:rPr>
              <w:t>. 2021; 10(24):3105.</w:t>
            </w:r>
            <w:r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A102E4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A102E4">
              <w:rPr>
                <w:rFonts w:ascii="Arial Narrow" w:hAnsi="Arial Narrow"/>
                <w:b/>
                <w:bCs/>
                <w:color w:val="FF0000"/>
              </w:rPr>
              <w:t>SCIE ’2</w:t>
            </w:r>
            <w:r>
              <w:rPr>
                <w:rFonts w:ascii="Arial Narrow" w:hAnsi="Arial Narrow"/>
                <w:b/>
                <w:bCs/>
                <w:color w:val="FF0000"/>
              </w:rPr>
              <w:t>1</w:t>
            </w:r>
            <w:r w:rsidRPr="00A102E4">
              <w:rPr>
                <w:rFonts w:ascii="Arial Narrow" w:hAnsi="Arial Narrow"/>
                <w:b/>
                <w:bCs/>
                <w:color w:val="FF0000"/>
              </w:rPr>
              <w:t>: 2.397</w:t>
            </w:r>
            <w:r w:rsidRPr="00A102E4">
              <w:rPr>
                <w:rFonts w:ascii="Arial Narrow" w:hAnsi="Arial Narrow"/>
                <w:b/>
                <w:bCs/>
                <w:color w:val="auto"/>
              </w:rPr>
              <w:t>]</w:t>
            </w:r>
            <w:r>
              <w:rPr>
                <w:rFonts w:ascii="Arial Narrow" w:hAnsi="Arial Narrow"/>
                <w:b/>
                <w:bCs/>
                <w:color w:val="auto"/>
              </w:rPr>
              <w:t>.</w:t>
            </w:r>
            <w:r w:rsidRPr="00A102E4">
              <w:rPr>
                <w:rFonts w:ascii="Arial Narrow" w:hAnsi="Arial Narrow"/>
                <w:color w:val="000000" w:themeColor="text1"/>
              </w:rPr>
              <w:t xml:space="preserve"> </w:t>
            </w:r>
            <w:hyperlink r:id="rId9" w:history="1">
              <w:r w:rsidRPr="00A102E4">
                <w:rPr>
                  <w:rStyle w:val="Hyperlink"/>
                  <w:rFonts w:ascii="Arial Narrow" w:hAnsi="Arial Narrow"/>
                </w:rPr>
                <w:t>https://doi.org/10.3390/electronics10243105</w:t>
              </w:r>
            </w:hyperlink>
            <w:r w:rsidRPr="00A102E4">
              <w:rPr>
                <w:rFonts w:ascii="Arial Narrow" w:hAnsi="Arial Narrow"/>
                <w:color w:val="000000" w:themeColor="text1"/>
              </w:rPr>
              <w:t xml:space="preserve">. </w:t>
            </w:r>
          </w:p>
          <w:p w14:paraId="75472AE1" w14:textId="67041D1C" w:rsidR="00634B38" w:rsidRPr="00634B38" w:rsidRDefault="00634B38" w:rsidP="00634B38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AA3375">
              <w:rPr>
                <w:rFonts w:ascii="Arial Narrow" w:hAnsi="Arial Narrow" w:cs="Segoe UI"/>
                <w:color w:val="333333"/>
                <w:shd w:val="clear" w:color="auto" w:fill="FCFCFC"/>
              </w:rPr>
              <w:t xml:space="preserve">Ali, H., </w:t>
            </w:r>
            <w:r w:rsidRPr="00AA3375">
              <w:rPr>
                <w:rFonts w:ascii="Arial Narrow" w:hAnsi="Arial Narrow" w:cs="Segoe UI"/>
                <w:b/>
                <w:bCs/>
                <w:color w:val="333333"/>
                <w:shd w:val="clear" w:color="auto" w:fill="FCFCFC"/>
              </w:rPr>
              <w:t>Farman, H</w:t>
            </w:r>
            <w:r w:rsidRPr="00AA3375">
              <w:rPr>
                <w:rFonts w:ascii="Arial Narrow" w:hAnsi="Arial Narrow" w:cs="Segoe UI"/>
                <w:color w:val="333333"/>
                <w:shd w:val="clear" w:color="auto" w:fill="FCFCFC"/>
              </w:rPr>
              <w:t xml:space="preserve">., </w:t>
            </w:r>
            <w:proofErr w:type="spellStart"/>
            <w:r w:rsidRPr="00AA3375">
              <w:rPr>
                <w:rFonts w:ascii="Arial Narrow" w:hAnsi="Arial Narrow" w:cs="Segoe UI"/>
                <w:color w:val="333333"/>
                <w:shd w:val="clear" w:color="auto" w:fill="FCFCFC"/>
              </w:rPr>
              <w:t>Yar</w:t>
            </w:r>
            <w:proofErr w:type="spellEnd"/>
            <w:r w:rsidRPr="00AA3375">
              <w:rPr>
                <w:rFonts w:ascii="Arial Narrow" w:hAnsi="Arial Narrow" w:cs="Segoe UI"/>
                <w:color w:val="333333"/>
                <w:shd w:val="clear" w:color="auto" w:fill="FCFCFC"/>
              </w:rPr>
              <w:t>, H. </w:t>
            </w:r>
            <w:r w:rsidRPr="00AA3375">
              <w:rPr>
                <w:rFonts w:ascii="Arial Narrow" w:hAnsi="Arial Narrow" w:cs="Segoe UI"/>
                <w:i/>
                <w:iCs/>
                <w:color w:val="333333"/>
                <w:shd w:val="clear" w:color="auto" w:fill="FCFCFC"/>
              </w:rPr>
              <w:t>et al.</w:t>
            </w:r>
            <w:r w:rsidRPr="00AA3375">
              <w:rPr>
                <w:rFonts w:ascii="Arial Narrow" w:hAnsi="Arial Narrow" w:cs="Segoe UI"/>
                <w:color w:val="333333"/>
                <w:shd w:val="clear" w:color="auto" w:fill="FCFCFC"/>
              </w:rPr>
              <w:t> “</w:t>
            </w:r>
            <w:r w:rsidRPr="00AA3375">
              <w:rPr>
                <w:rFonts w:ascii="Arial Narrow" w:hAnsi="Arial Narrow" w:cs="Segoe UI"/>
                <w:i/>
                <w:iCs/>
                <w:color w:val="333333"/>
                <w:shd w:val="clear" w:color="auto" w:fill="FCFCFC"/>
              </w:rPr>
              <w:t>Deep learning-based election results prediction using Twitter activity”</w:t>
            </w:r>
            <w:r w:rsidRPr="00AA3375">
              <w:rPr>
                <w:rFonts w:ascii="Arial Narrow" w:hAnsi="Arial Narrow" w:cs="Segoe UI"/>
                <w:color w:val="333333"/>
                <w:shd w:val="clear" w:color="auto" w:fill="FCFCFC"/>
              </w:rPr>
              <w:t>. </w:t>
            </w:r>
            <w:r w:rsidRPr="00CD24DA">
              <w:rPr>
                <w:rFonts w:ascii="Arial Narrow" w:hAnsi="Arial Narrow" w:cs="Segoe UI"/>
                <w:b/>
                <w:bCs/>
                <w:color w:val="333333"/>
                <w:shd w:val="clear" w:color="auto" w:fill="FCFCFC"/>
              </w:rPr>
              <w:t>Soft Comput</w:t>
            </w:r>
            <w:r>
              <w:rPr>
                <w:rFonts w:ascii="Arial Narrow" w:hAnsi="Arial Narrow" w:cs="Segoe UI"/>
                <w:b/>
                <w:bCs/>
                <w:color w:val="333333"/>
                <w:shd w:val="clear" w:color="auto" w:fill="FCFCFC"/>
              </w:rPr>
              <w:t>ing</w:t>
            </w:r>
            <w:r w:rsidRPr="00AA3375">
              <w:rPr>
                <w:rFonts w:ascii="Arial Narrow" w:hAnsi="Arial Narrow" w:cs="Segoe UI"/>
                <w:color w:val="333333"/>
                <w:shd w:val="clear" w:color="auto" w:fill="FCFCFC"/>
              </w:rPr>
              <w:t> (2021).</w:t>
            </w:r>
            <w:r w:rsidRPr="00A102E4">
              <w:rPr>
                <w:rFonts w:ascii="Arial Narrow" w:hAnsi="Arial Narrow"/>
                <w:b/>
                <w:bCs/>
                <w:color w:val="000000" w:themeColor="text1"/>
              </w:rPr>
              <w:t xml:space="preserve"> [</w:t>
            </w:r>
            <w:r w:rsidRPr="00A102E4">
              <w:rPr>
                <w:rFonts w:ascii="Arial Narrow" w:hAnsi="Arial Narrow"/>
                <w:b/>
                <w:bCs/>
                <w:color w:val="FF0000"/>
              </w:rPr>
              <w:t>SCIE ’2</w:t>
            </w:r>
            <w:r>
              <w:rPr>
                <w:rFonts w:ascii="Arial Narrow" w:hAnsi="Arial Narrow"/>
                <w:b/>
                <w:bCs/>
                <w:color w:val="FF0000"/>
              </w:rPr>
              <w:t>1</w:t>
            </w:r>
            <w:r w:rsidRPr="00A102E4">
              <w:rPr>
                <w:rFonts w:ascii="Arial Narrow" w:hAnsi="Arial Narrow"/>
                <w:b/>
                <w:bCs/>
                <w:color w:val="FF0000"/>
              </w:rPr>
              <w:t xml:space="preserve">: </w:t>
            </w:r>
            <w:r>
              <w:rPr>
                <w:rFonts w:ascii="Arial Narrow" w:hAnsi="Arial Narrow"/>
                <w:b/>
                <w:bCs/>
                <w:color w:val="FF0000"/>
              </w:rPr>
              <w:t>3.643</w:t>
            </w:r>
            <w:r w:rsidRPr="00A102E4">
              <w:rPr>
                <w:rFonts w:ascii="Arial Narrow" w:hAnsi="Arial Narrow"/>
                <w:b/>
                <w:bCs/>
                <w:color w:val="auto"/>
              </w:rPr>
              <w:t>]</w:t>
            </w:r>
            <w:r>
              <w:rPr>
                <w:rFonts w:ascii="Arial Narrow" w:hAnsi="Arial Narrow"/>
                <w:b/>
                <w:bCs/>
                <w:color w:val="auto"/>
              </w:rPr>
              <w:t>.</w:t>
            </w:r>
            <w:r w:rsidRPr="00AA3375">
              <w:rPr>
                <w:rFonts w:ascii="Arial Narrow" w:hAnsi="Arial Narrow" w:cs="Segoe UI"/>
                <w:color w:val="333333"/>
                <w:shd w:val="clear" w:color="auto" w:fill="FCFCFC"/>
              </w:rPr>
              <w:t xml:space="preserve"> </w:t>
            </w:r>
            <w:hyperlink r:id="rId10" w:history="1">
              <w:r w:rsidRPr="00AA3375">
                <w:rPr>
                  <w:rStyle w:val="Hyperlink"/>
                  <w:rFonts w:ascii="Arial Narrow" w:hAnsi="Arial Narrow" w:cs="Segoe UI"/>
                  <w:shd w:val="clear" w:color="auto" w:fill="FCFCFC"/>
                </w:rPr>
                <w:t>https://doi.org/10.1007/s00500-021-06569-5</w:t>
              </w:r>
            </w:hyperlink>
            <w:r>
              <w:rPr>
                <w:rFonts w:ascii="Arial Narrow" w:hAnsi="Arial Narrow" w:cs="Segoe UI"/>
                <w:color w:val="333333"/>
                <w:shd w:val="clear" w:color="auto" w:fill="FCFCFC"/>
              </w:rPr>
              <w:t xml:space="preserve">. </w:t>
            </w:r>
          </w:p>
          <w:p w14:paraId="663DC2A8" w14:textId="3A8B837B" w:rsidR="001E5ADF" w:rsidRPr="001E5ADF" w:rsidRDefault="001E5ADF" w:rsidP="004C472E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1E5ADF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>
              <w:rPr>
                <w:rFonts w:ascii="Arial Narrow" w:hAnsi="Arial Narrow"/>
                <w:color w:val="000000" w:themeColor="text1"/>
              </w:rPr>
              <w:t xml:space="preserve">, </w:t>
            </w:r>
            <w:r w:rsidRPr="007539E1">
              <w:rPr>
                <w:rFonts w:ascii="Arial Narrow" w:hAnsi="Arial Narrow"/>
                <w:color w:val="000000" w:themeColor="text1"/>
              </w:rPr>
              <w:t>Jamil Ahmad, Bilal Jan,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1E5ADF">
              <w:rPr>
                <w:rFonts w:ascii="Arial Narrow" w:hAnsi="Arial Narrow"/>
                <w:color w:val="000000" w:themeColor="text1"/>
              </w:rPr>
              <w:t>Yasir</w:t>
            </w:r>
            <w:proofErr w:type="spellEnd"/>
            <w:r w:rsidRPr="001E5ADF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1E5ADF">
              <w:rPr>
                <w:rFonts w:ascii="Arial Narrow" w:hAnsi="Arial Narrow"/>
                <w:color w:val="000000" w:themeColor="text1"/>
              </w:rPr>
              <w:t>Shahzad</w:t>
            </w:r>
            <w:proofErr w:type="spellEnd"/>
            <w:r w:rsidRPr="001E5ADF">
              <w:rPr>
                <w:rFonts w:ascii="Arial Narrow" w:hAnsi="Arial Narrow"/>
                <w:color w:val="000000" w:themeColor="text1"/>
              </w:rPr>
              <w:t>, Muhammad Abdullah and</w:t>
            </w:r>
            <w:r>
              <w:rPr>
                <w:rFonts w:ascii="Arial Narrow" w:hAnsi="Arial Narrow"/>
                <w:b/>
                <w:bCs/>
                <w:color w:val="000000" w:themeColor="text1"/>
              </w:rPr>
              <w:t xml:space="preserve"> 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Atta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Ullah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</w:t>
            </w:r>
            <w:r>
              <w:rPr>
                <w:rFonts w:ascii="Arial Narrow" w:hAnsi="Arial Narrow"/>
                <w:color w:val="000000" w:themeColor="text1"/>
              </w:rPr>
              <w:t>“</w:t>
            </w:r>
            <w:proofErr w:type="spellStart"/>
            <w:r w:rsidRPr="001E5ADF">
              <w:rPr>
                <w:rFonts w:ascii="Arial Narrow" w:hAnsi="Arial Narrow"/>
                <w:i/>
                <w:iCs/>
                <w:color w:val="000000" w:themeColor="text1"/>
              </w:rPr>
              <w:t>EfficientNet</w:t>
            </w:r>
            <w:proofErr w:type="spellEnd"/>
            <w:r w:rsidRPr="001E5ADF">
              <w:rPr>
                <w:rFonts w:ascii="Arial Narrow" w:hAnsi="Arial Narrow"/>
                <w:i/>
                <w:iCs/>
                <w:color w:val="000000" w:themeColor="text1"/>
              </w:rPr>
              <w:t>-based Robust Recognition of Peach Plant Diseases in Field Images</w:t>
            </w:r>
            <w:r>
              <w:rPr>
                <w:rFonts w:ascii="Arial Narrow" w:hAnsi="Arial Narrow"/>
                <w:i/>
                <w:iCs/>
                <w:color w:val="000000" w:themeColor="text1"/>
              </w:rPr>
              <w:t>”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1E5ADF">
              <w:rPr>
                <w:rFonts w:ascii="Arial Narrow" w:hAnsi="Arial Narrow"/>
                <w:b/>
                <w:bCs/>
                <w:color w:val="000000" w:themeColor="text1"/>
              </w:rPr>
              <w:t>Computers, Materials &amp; Continua</w:t>
            </w:r>
            <w:r>
              <w:rPr>
                <w:rFonts w:ascii="Arial Narrow" w:hAnsi="Arial Narrow"/>
                <w:color w:val="000000" w:themeColor="text1"/>
              </w:rPr>
              <w:t>, vol. 71, no.1, pp. 2073-2089, 2022.</w:t>
            </w:r>
            <w:r w:rsidR="004C472E" w:rsidRPr="007539E1">
              <w:rPr>
                <w:rFonts w:ascii="Arial Narrow" w:hAnsi="Arial Narrow"/>
                <w:b/>
                <w:bCs/>
                <w:color w:val="000000" w:themeColor="text1"/>
              </w:rPr>
              <w:t xml:space="preserve"> [</w:t>
            </w:r>
            <w:r w:rsidR="004C472E">
              <w:rPr>
                <w:rFonts w:ascii="Arial Narrow" w:hAnsi="Arial Narrow"/>
                <w:b/>
                <w:bCs/>
                <w:color w:val="FF0000"/>
              </w:rPr>
              <w:t>SCIE ’21: 3.772</w:t>
            </w:r>
            <w:r w:rsidR="004C472E"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  <w:r>
              <w:rPr>
                <w:rFonts w:ascii="Arial Narrow" w:hAnsi="Arial Narrow"/>
                <w:color w:val="000000" w:themeColor="text1"/>
              </w:rPr>
              <w:t xml:space="preserve"> </w:t>
            </w:r>
            <w:hyperlink r:id="rId11" w:history="1">
              <w:r w:rsidRPr="001E5ADF">
                <w:rPr>
                  <w:rStyle w:val="Hyperlink"/>
                  <w:rFonts w:ascii="Arial Narrow" w:hAnsi="Arial Narrow"/>
                </w:rPr>
                <w:t>doi:10.32604/cmc.2022.018961</w:t>
              </w:r>
            </w:hyperlink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</w:p>
          <w:p w14:paraId="2D9079E7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Y.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Shahzad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H. Javed,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H. Farman</w:t>
            </w:r>
            <w:r w:rsidRPr="007539E1">
              <w:rPr>
                <w:rFonts w:ascii="Arial Narrow" w:hAnsi="Arial Narrow"/>
                <w:color w:val="000000" w:themeColor="text1"/>
              </w:rPr>
              <w:t>, J. Ahmad, B. Jan et al., "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Optimized predictive framework for healthcare through deep learning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,"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Computers, Materials &amp; Continua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vol. 67, no.2, pp. 2463–2480, 2021.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’20: 4.89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  <w:r>
              <w:rPr>
                <w:rFonts w:ascii="Arial Narrow" w:hAnsi="Arial Narrow"/>
                <w:b/>
                <w:bCs/>
                <w:color w:val="000000" w:themeColor="text1"/>
              </w:rPr>
              <w:t>.</w:t>
            </w:r>
          </w:p>
          <w:p w14:paraId="1AA1559B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lastRenderedPageBreak/>
              <w:t>Jamil Ahmad, Bilal Jan,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 xml:space="preserve"> 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Wakeel Ahmad and Atta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Ullah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Disease Detection in Plum using Convolutional Neural Network under True Field Conditions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Sensors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vol. 20, no.19, 2020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’20: 3.275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3A5DE81C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642EBA">
              <w:rPr>
                <w:rFonts w:ascii="Arial Narrow" w:hAnsi="Arial Narrow"/>
                <w:color w:val="000000" w:themeColor="text1"/>
              </w:rPr>
              <w:t>Abizar</w:t>
            </w:r>
            <w:proofErr w:type="spellEnd"/>
            <w:r w:rsidRPr="00642EBA">
              <w:rPr>
                <w:rFonts w:ascii="Arial Narrow" w:hAnsi="Arial Narrow"/>
                <w:color w:val="000000" w:themeColor="text1"/>
              </w:rPr>
              <w:t>,</w:t>
            </w:r>
            <w:r>
              <w:rPr>
                <w:rFonts w:ascii="Arial Narrow" w:hAnsi="Arial Narrow"/>
                <w:b/>
                <w:bCs/>
                <w:color w:val="000000" w:themeColor="text1"/>
              </w:rPr>
              <w:t xml:space="preserve">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Farman Haleem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Bilal Jan, Zahid Khan, and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Anis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Koubaa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>. "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A smart energy</w:t>
            </w:r>
            <w:r w:rsidRPr="007539E1">
              <w:rPr>
                <w:rFonts w:ascii="Cambria Math" w:hAnsi="Cambria Math" w:cs="Cambria Math"/>
                <w:i/>
                <w:iCs/>
                <w:color w:val="000000" w:themeColor="text1"/>
              </w:rPr>
              <w:t>‐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based source location privacy preservation model for Internet of Things</w:t>
            </w:r>
            <w:r w:rsidRPr="007539E1">
              <w:rPr>
                <w:rFonts w:ascii="Cambria Math" w:hAnsi="Cambria Math" w:cs="Cambria Math"/>
                <w:i/>
                <w:iCs/>
                <w:color w:val="000000" w:themeColor="text1"/>
              </w:rPr>
              <w:t>‐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based vehicular ad hoc networks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."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Transactions on Emerging Telecommunications Technologies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(2020).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’20: 1.594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  <w:r>
              <w:rPr>
                <w:rFonts w:ascii="Arial Narrow" w:hAnsi="Arial Narrow"/>
                <w:b/>
                <w:bCs/>
                <w:color w:val="000000" w:themeColor="text1"/>
              </w:rPr>
              <w:t>.</w:t>
            </w:r>
          </w:p>
          <w:p w14:paraId="3F9E5AFB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Yasir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Shahzad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Huma Javed,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Jamil Ahmad, Bilal Jan, and Muhammad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Zubair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Internet of energy: Opportunities, applications, architectures and challenges in smart industries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Computers &amp; Electrical Engineering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86 (2020): 106739.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’20: 2.663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39151CBC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Khan, Zahid,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Anis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Koubaa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and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>. "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Smart route: Internet-of-vehicles (</w:t>
            </w:r>
            <w:proofErr w:type="spellStart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iov</w:t>
            </w:r>
            <w:proofErr w:type="spellEnd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)-based congestion detection and avoidance (</w:t>
            </w:r>
            <w:proofErr w:type="spellStart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iov</w:t>
            </w:r>
            <w:proofErr w:type="spellEnd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 xml:space="preserve">-based </w:t>
            </w:r>
            <w:proofErr w:type="spellStart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cda</w:t>
            </w:r>
            <w:proofErr w:type="spellEnd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) using rerouting planning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."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Applied Sciences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10, no. 13 (2020): 4541.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’20: 2.74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79FC320F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Khan, Zahid,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Sangsha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Fang,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Anis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Koubaa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Pingzhi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Fan,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Fakhar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Abbas, and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>. "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Street-centric routing scheme using ant colony optimization-based clustering for bus-based vehicular ad-hoc network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."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Computers &amp; Electrical Engineering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86 (2020): 106736.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’20: 2.663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5B195A84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Jan, Bilal,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Murad Khan, Muhammad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Talha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and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Ikram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Ud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Din. "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Designing a smart transportation system: An internet of things and big data approach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."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IEEE Wireless Communications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26, no. 4 (2019): 73-79.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’19: 9.2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76B25789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Jan, Bilal,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Murad Khan, Muhammad Imran,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Ihtesham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Ul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Islam,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Awais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Ahmad,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Shaukat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Ali, and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Gwanggil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Jeon. "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Deep learning in big data analytics: a comparative study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."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Computers &amp; Electrical Engineering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75 (2019): 275-287.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’19: 2.74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32D51DF4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Khattak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Hasan Ali,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Bilal Jan, and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Ikram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Ud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Din. 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 xml:space="preserve">"Toward integrating vehicular clouds with </w:t>
            </w:r>
            <w:proofErr w:type="spellStart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IoT</w:t>
            </w:r>
            <w:proofErr w:type="spellEnd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 xml:space="preserve"> for smart city services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."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IEEE Network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33, no. 2 (2019): 65-71.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’19: 7.2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34EAE4CB" w14:textId="77777777" w:rsidR="00854E8C" w:rsidRPr="00C90FE7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Jan, B., Javed, H., Ahmad, N., Iqbal, J., Arshad, M., &amp; Ali, S. (2018). 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Multi-criteria based zone head selection in Internet of Things based wireless sensor networks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Future Generation Computer Systems. 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’18 : 3.997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325820B4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Khan, O. A., Shah, M. A., Din, I. U., Kim, B. S.,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Khattak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>, H. A., Rodrigues, J. J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., Farman. H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&amp; Jan, B. (2018). 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Leveraging Named Data Networking for Fragmented Networks in Smart Metropolitan Cities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IEEE Access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6, 75899-75911, 2018.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’18: 3.557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79EB74E0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Badshah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A., Islam, N.,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Shahzad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D., Jan, B.,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Farman, H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., Khan, M., &amp; Ahmad, A. (2019). 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Vehicle navigation in GPS denied environment for smart cities using vision sensors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Computers, Environment and Urban Systems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2018.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 xml:space="preserve"> 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’18: 3.724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</w:p>
          <w:p w14:paraId="58EFAD42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Iqbal, J., Khan, M.,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Talha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M.,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Farman, H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., Jan, B., Muhammad, A., &amp;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Khattak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H. A. (2018). 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A Generic Internet of Things Architecture for Controlling Electrical Energy Consumption in Smart Homes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Sustainable Cities and Society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2018.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’18: 3.2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7DD6AECA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Hidayat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Ullah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Naveed Islam,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Zahoor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Jan,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Bilal Jan,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Gwanggil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Jeon &amp;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Awais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Ahmad, 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Optic disc segmentation and classiﬁcation in color fundus images: a resource</w:t>
            </w:r>
            <w:r w:rsidRPr="007539E1">
              <w:rPr>
                <w:rFonts w:ascii="Cambria Math" w:hAnsi="Cambria Math" w:cs="Cambria Math"/>
                <w:i/>
                <w:iCs/>
                <w:color w:val="000000" w:themeColor="text1"/>
              </w:rPr>
              <w:t>‑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aware healthcare service in smart cities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Journal of Ambient Intelligence and Humanized Computing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(2018).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’18: 1.423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</w:p>
          <w:p w14:paraId="2FFC7837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Jan, B.,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Talha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M.,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Zar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A., Javed, H., Khan, M, &amp; Han, K. (2018). </w:t>
            </w:r>
            <w:proofErr w:type="spellStart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Multicriteria</w:t>
            </w:r>
            <w:proofErr w:type="spellEnd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-Based Location Privacy Preservation in Vehicular Ad Hoc Networks,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Complexity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2018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’18: 4.621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  <w:r w:rsidRPr="007539E1">
              <w:rPr>
                <w:rFonts w:ascii="Arial Narrow" w:hAnsi="Arial Narrow"/>
                <w:color w:val="000000" w:themeColor="text1"/>
              </w:rPr>
              <w:t>.</w:t>
            </w:r>
          </w:p>
          <w:p w14:paraId="039CA123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Shaukat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Ali,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Azhar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Rauf, Naveed Islam,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Bilal Jan, Murad Khan,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Awais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Ahmad,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Arunkumar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Sangaiah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and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Gwanggil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Jeon, “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SGKMP: A Scalable Group Key Management Protocol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”,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Sustainable Cities and Societies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(2018).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’18: 1.77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2ADE764F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Latif, S.,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Mahfooz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S., Ahmad, N., Jan, B.,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Farman, H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., Khan, M., &amp; Han, K. (2018). 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Industrial Internet of Things Based Efficient and Reliable Data Dissemination Solution for Vehicular Ad Hoc Networks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 xml:space="preserve">Wireless Communications and Mobile Computing </w:t>
            </w:r>
            <w:r w:rsidRPr="007539E1">
              <w:rPr>
                <w:rFonts w:ascii="Arial Narrow" w:hAnsi="Arial Narrow"/>
                <w:color w:val="000000" w:themeColor="text1"/>
              </w:rPr>
              <w:t>2018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. 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’18: 1.899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336D9030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Atif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Khan,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Naomie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Salim,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Murad Khan,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Awais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Ahmad and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Anand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Paul, “</w:t>
            </w:r>
            <w:r w:rsidRPr="00850D8A">
              <w:rPr>
                <w:rFonts w:ascii="Arial Narrow" w:hAnsi="Arial Narrow"/>
                <w:i/>
                <w:iCs/>
                <w:color w:val="000000" w:themeColor="text1"/>
              </w:rPr>
              <w:t>Abstractive Text Summarization based on Improved</w:t>
            </w:r>
            <w:r>
              <w:rPr>
                <w:rFonts w:ascii="Arial Narrow" w:hAnsi="Arial Narrow"/>
                <w:i/>
                <w:iCs/>
                <w:color w:val="000000" w:themeColor="text1"/>
              </w:rPr>
              <w:t xml:space="preserve"> </w:t>
            </w:r>
            <w:r w:rsidRPr="00850D8A">
              <w:rPr>
                <w:rFonts w:ascii="Arial Narrow" w:hAnsi="Arial Narrow"/>
                <w:i/>
                <w:iCs/>
                <w:color w:val="000000" w:themeColor="text1"/>
              </w:rPr>
              <w:t>Semantic Graph Approach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”,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International Journal of Parallel Programming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(2018).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’18: 1.156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0D4152F7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Shahid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Latif, Bilal Jan, Saeed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Mahfooz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Naveed Ahmad,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and Murad Khan,” </w:t>
            </w:r>
            <w:proofErr w:type="spellStart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Multicriteria</w:t>
            </w:r>
            <w:proofErr w:type="spellEnd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 xml:space="preserve"> based Next Forwarder Selection for Data Dissemination in Vehicular Ad Hoc Networks using Analytical Network Process</w:t>
            </w:r>
            <w:r w:rsidRPr="007539E1">
              <w:rPr>
                <w:rFonts w:ascii="Arial Narrow" w:hAnsi="Arial Narrow"/>
                <w:color w:val="000000" w:themeColor="text1"/>
              </w:rPr>
              <w:t>”,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 xml:space="preserve"> Mathematical Problems in Engineering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2017.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’17: 0.802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1E1872D3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Shaukat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Ali,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Azhar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Rauf, Naveed Islam and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>, “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A Framework for secure and privacy protected collaborative contents sharing using Public OSN</w:t>
            </w:r>
            <w:r w:rsidRPr="007539E1">
              <w:rPr>
                <w:rFonts w:ascii="Arial Narrow" w:hAnsi="Arial Narrow"/>
                <w:color w:val="000000" w:themeColor="text1"/>
              </w:rPr>
              <w:t>”,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 xml:space="preserve"> Cluster Computing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(2019).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’18: 2.01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2AF9B8C2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lastRenderedPageBreak/>
              <w:t xml:space="preserve">Bilal Jan,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Huma Javed, Bartolomeo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Montrucchio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Murad Khan and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Shaukat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Ali, “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Energy Efficient Hierarchical Clustering Approaches in Wireless Sensor Networks: A Survey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”,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Wireless Communications and Mobile Computing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2017.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’17: 1.899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4931B57B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>, Huma Javed, Bilal Jan,</w:t>
            </w:r>
            <w:r w:rsidRPr="007539E1">
              <w:rPr>
                <w:rFonts w:ascii="Arial Narrow" w:hAnsi="Arial Narrow"/>
                <w:bCs/>
                <w:color w:val="000000" w:themeColor="text1"/>
              </w:rPr>
              <w:t xml:space="preserve"> Jamil Ahmad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Shaukat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Ali,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Falak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Naz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Khalil, </w:t>
            </w:r>
            <w:proofErr w:type="gramStart"/>
            <w:r w:rsidRPr="007539E1">
              <w:rPr>
                <w:rFonts w:ascii="Arial Narrow" w:hAnsi="Arial Narrow"/>
                <w:color w:val="000000" w:themeColor="text1"/>
              </w:rPr>
              <w:t>Murad</w:t>
            </w:r>
            <w:proofErr w:type="gramEnd"/>
            <w:r w:rsidRPr="007539E1">
              <w:rPr>
                <w:rFonts w:ascii="Arial Narrow" w:hAnsi="Arial Narrow"/>
                <w:color w:val="000000" w:themeColor="text1"/>
              </w:rPr>
              <w:t xml:space="preserve"> Khan: </w:t>
            </w:r>
            <w:r w:rsidRPr="007539E1">
              <w:rPr>
                <w:rFonts w:ascii="Arial Narrow" w:hAnsi="Arial Narrow"/>
                <w:i/>
                <w:color w:val="000000" w:themeColor="text1"/>
              </w:rPr>
              <w:t>Analytical network process based optimum cluster head selection in wireless sensor network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proofErr w:type="spellStart"/>
            <w:r w:rsidRPr="007539E1">
              <w:rPr>
                <w:rFonts w:ascii="Arial Narrow" w:hAnsi="Arial Narrow"/>
                <w:b/>
                <w:color w:val="000000" w:themeColor="text1"/>
              </w:rPr>
              <w:t>PLoS</w:t>
            </w:r>
            <w:proofErr w:type="spellEnd"/>
            <w:r w:rsidRPr="007539E1">
              <w:rPr>
                <w:rFonts w:ascii="Arial Narrow" w:hAnsi="Arial Narrow"/>
                <w:b/>
                <w:color w:val="000000" w:themeColor="text1"/>
              </w:rPr>
              <w:t xml:space="preserve"> ONE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07/2017; 12(7-7): e0180848., DOI: 10.1371/journal.pone.0180848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’17: 2.806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130C02B5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Nazir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Shah, Sara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Shahzad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Rodziah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Binti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Atan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and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>. "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Estimation of software features based birthmark.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"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Cluster Computing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(2018): 1-14.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’18: 2.01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4ED0971F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Shaukat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Ali,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Azhar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Rauf, Naveed Islam, Haleem Farman and Sahib Khan, “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User profiling: A Privacy issue in Online Public Network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”,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 xml:space="preserve">Sindh University Research Journal (Sci. </w:t>
            </w:r>
            <w:proofErr w:type="spellStart"/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Ser</w:t>
            </w:r>
            <w:proofErr w:type="spellEnd"/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)</w:t>
            </w:r>
            <w:r w:rsidRPr="007539E1">
              <w:rPr>
                <w:rFonts w:ascii="Arial Narrow" w:hAnsi="Arial Narrow"/>
                <w:color w:val="000000" w:themeColor="text1"/>
              </w:rPr>
              <w:t>, Vol. 49, no. 1, pp</w:t>
            </w:r>
            <w:proofErr w:type="gramStart"/>
            <w:r w:rsidRPr="007539E1">
              <w:rPr>
                <w:rFonts w:ascii="Arial Narrow" w:hAnsi="Arial Narrow"/>
                <w:color w:val="000000" w:themeColor="text1"/>
              </w:rPr>
              <w:t>:125</w:t>
            </w:r>
            <w:proofErr w:type="gramEnd"/>
            <w:r w:rsidRPr="007539E1">
              <w:rPr>
                <w:rFonts w:ascii="Arial Narrow" w:hAnsi="Arial Narrow"/>
                <w:color w:val="000000" w:themeColor="text1"/>
              </w:rPr>
              <w:t xml:space="preserve">-128, 2017.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HEC recognized Cat X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33425109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Huma Javed, </w:t>
            </w:r>
            <w:r w:rsidRPr="007539E1">
              <w:rPr>
                <w:rFonts w:ascii="Arial Narrow" w:hAnsi="Arial Narrow"/>
                <w:bCs/>
                <w:color w:val="000000" w:themeColor="text1"/>
              </w:rPr>
              <w:t>Jamil Ahmad,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Bilal Jan, Muhammad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Zeeshan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: </w:t>
            </w:r>
            <w:r w:rsidRPr="007539E1">
              <w:rPr>
                <w:rFonts w:ascii="Arial Narrow" w:hAnsi="Arial Narrow"/>
                <w:i/>
                <w:color w:val="000000" w:themeColor="text1"/>
              </w:rPr>
              <w:t>Grid-Based Hybrid Network Deployment Approach for Energy Efficient Wireless Sensor Networks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b/>
                <w:color w:val="000000" w:themeColor="text1"/>
              </w:rPr>
              <w:t>Journal of Sensors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10/2016; 2016(3):1-14., DOI:10.1155/2016/2326917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’16: 0.712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122B98C5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Huma Javed,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Yasir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Shahzad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Bilal Jan and Sahib Khan,” 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Variable Length Group Multicasting for IPv6 based Wireless Sensor Network using Protocol Independent Multicast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”,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 xml:space="preserve">Sindh University Research Journal (Sci. </w:t>
            </w:r>
            <w:proofErr w:type="spellStart"/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Ser</w:t>
            </w:r>
            <w:proofErr w:type="spellEnd"/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)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HEC recognized Cat X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2D907085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Huma Javed,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Sifat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Ullah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Haleem Farman, Muhammad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Zeeshan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and Sahib Khan, “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A Hybrid Energy Efficient Technique to Improve Source Location Privacy in Wireless Sensor Networks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”,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SURJ, (Sci. Ser.)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Vol. 48, no.4, pp: 809-814 (2016).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HEC recognized Cat X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19396593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Khan Muhammad, </w:t>
            </w:r>
            <w:r w:rsidRPr="007539E1">
              <w:rPr>
                <w:rFonts w:ascii="Arial Narrow" w:hAnsi="Arial Narrow"/>
                <w:bCs/>
                <w:color w:val="000000" w:themeColor="text1"/>
              </w:rPr>
              <w:t>Jamil Ahmad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Zahoor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Jan, Muhammad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Sajjad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, Sung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Wook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Baik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: </w:t>
            </w:r>
            <w:r w:rsidRPr="007539E1">
              <w:rPr>
                <w:rFonts w:ascii="Arial Narrow" w:hAnsi="Arial Narrow"/>
                <w:i/>
                <w:color w:val="000000" w:themeColor="text1"/>
              </w:rPr>
              <w:t>A Secure Method for Color Image Steganography using Gray-Level Modification and Multi-level Encryption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7539E1">
              <w:rPr>
                <w:rFonts w:ascii="Arial Narrow" w:hAnsi="Arial Narrow"/>
                <w:b/>
                <w:color w:val="000000" w:themeColor="text1"/>
              </w:rPr>
              <w:t>KSII Transactions on Internet and Information Systems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05/2015; 9(5):1938-1962.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SCIE ’15 : 0.365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49FA8847" w14:textId="77777777" w:rsidR="00854E8C" w:rsidRPr="007539E1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Muhammad, Khan, Jamil Ahmad,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, and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Zahoor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 xml:space="preserve"> Jan. "</w:t>
            </w:r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 xml:space="preserve">A new image </w:t>
            </w:r>
            <w:proofErr w:type="spellStart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>steganographic</w:t>
            </w:r>
            <w:proofErr w:type="spellEnd"/>
            <w:r w:rsidRPr="007539E1">
              <w:rPr>
                <w:rFonts w:ascii="Arial Narrow" w:hAnsi="Arial Narrow"/>
                <w:i/>
                <w:iCs/>
                <w:color w:val="000000" w:themeColor="text1"/>
              </w:rPr>
              <w:t xml:space="preserve"> technique using pattern-based bits shuffling and magic LSB for grayscale images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."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Sindh University Research Journal</w:t>
            </w:r>
            <w:r w:rsidRPr="007539E1">
              <w:rPr>
                <w:rFonts w:ascii="Arial Narrow" w:hAnsi="Arial Narrow"/>
                <w:color w:val="000000" w:themeColor="text1"/>
              </w:rPr>
              <w:t xml:space="preserve"> (2016). </w:t>
            </w:r>
            <w:r w:rsidRPr="007539E1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7539E1">
              <w:rPr>
                <w:rFonts w:ascii="Arial Narrow" w:hAnsi="Arial Narrow"/>
                <w:b/>
                <w:bCs/>
                <w:color w:val="FF0000"/>
              </w:rPr>
              <w:t>HEC recognized Cat X</w:t>
            </w:r>
            <w:r w:rsidRPr="007539E1">
              <w:rPr>
                <w:rFonts w:ascii="Arial Narrow" w:hAnsi="Arial Narrow"/>
                <w:b/>
                <w:bCs/>
                <w:color w:val="auto"/>
              </w:rPr>
              <w:t>]</w:t>
            </w:r>
          </w:p>
          <w:p w14:paraId="2B4AD766" w14:textId="77777777" w:rsidR="00854E8C" w:rsidRPr="000A6588" w:rsidRDefault="00854E8C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7539E1">
              <w:rPr>
                <w:rFonts w:ascii="Arial Narrow" w:hAnsi="Arial Narrow"/>
                <w:color w:val="000000" w:themeColor="text1"/>
              </w:rPr>
              <w:t xml:space="preserve">Ali, </w:t>
            </w:r>
            <w:proofErr w:type="spellStart"/>
            <w:r w:rsidRPr="007539E1">
              <w:rPr>
                <w:rFonts w:ascii="Arial Narrow" w:hAnsi="Arial Narrow"/>
                <w:color w:val="000000" w:themeColor="text1"/>
              </w:rPr>
              <w:t>Shaukat</w:t>
            </w:r>
            <w:proofErr w:type="spellEnd"/>
            <w:r w:rsidRPr="007539E1">
              <w:rPr>
                <w:rFonts w:ascii="Arial Narrow" w:hAnsi="Arial Narrow"/>
                <w:color w:val="000000" w:themeColor="text1"/>
              </w:rPr>
              <w:t>,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Azhar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 xml:space="preserve"> Rauf, Shah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Khusro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 xml:space="preserve">, Muhammad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Zubair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 xml:space="preserve">, </w:t>
            </w:r>
            <w:r w:rsidRPr="009E1EDF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, and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Sajid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Ullah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>. "</w:t>
            </w:r>
            <w:r w:rsidRPr="009E1EDF">
              <w:rPr>
                <w:rFonts w:ascii="Arial Narrow" w:hAnsi="Arial Narrow"/>
                <w:i/>
                <w:iCs/>
                <w:color w:val="000000" w:themeColor="text1"/>
              </w:rPr>
              <w:t>An authorization model to access the summarized data of data warehouse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." </w:t>
            </w:r>
            <w:r w:rsidRPr="009E1EDF">
              <w:rPr>
                <w:rFonts w:ascii="Arial Narrow" w:hAnsi="Arial Narrow"/>
                <w:b/>
                <w:bCs/>
                <w:color w:val="000000" w:themeColor="text1"/>
              </w:rPr>
              <w:t>Life Sciences Journal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 11 (2014). </w:t>
            </w:r>
            <w:r w:rsidRPr="00B3667A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Pr="00B3667A">
              <w:rPr>
                <w:rFonts w:ascii="Arial Narrow" w:hAnsi="Arial Narrow"/>
                <w:b/>
                <w:bCs/>
                <w:color w:val="FF0000"/>
              </w:rPr>
              <w:t>SCIE</w:t>
            </w:r>
            <w:r>
              <w:rPr>
                <w:rFonts w:ascii="Arial Narrow" w:hAnsi="Arial Narrow"/>
                <w:b/>
                <w:bCs/>
                <w:color w:val="FF0000"/>
              </w:rPr>
              <w:t xml:space="preserve"> ’14: 0</w:t>
            </w:r>
            <w:r w:rsidRPr="00B3667A">
              <w:rPr>
                <w:rFonts w:ascii="Arial Narrow" w:hAnsi="Arial Narrow"/>
                <w:b/>
                <w:bCs/>
                <w:color w:val="FF0000"/>
              </w:rPr>
              <w:t>.</w:t>
            </w:r>
            <w:r>
              <w:rPr>
                <w:rFonts w:ascii="Arial Narrow" w:hAnsi="Arial Narrow"/>
                <w:b/>
                <w:bCs/>
                <w:color w:val="FF0000"/>
              </w:rPr>
              <w:t>17</w:t>
            </w:r>
            <w:r w:rsidRPr="00B3667A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  <w:r>
              <w:rPr>
                <w:rFonts w:ascii="Arial Narrow" w:hAnsi="Arial Narrow"/>
                <w:b/>
                <w:bCs/>
                <w:color w:val="000000" w:themeColor="text1"/>
              </w:rPr>
              <w:t>.</w:t>
            </w:r>
          </w:p>
          <w:p w14:paraId="18E045E7" w14:textId="2E588075" w:rsidR="00001282" w:rsidRPr="00001282" w:rsidRDefault="00001282" w:rsidP="00854E8C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0A6588">
              <w:rPr>
                <w:rFonts w:ascii="Arial Narrow" w:hAnsi="Arial Narrow"/>
                <w:color w:val="000000" w:themeColor="text1"/>
              </w:rPr>
              <w:t xml:space="preserve">Zahid, Abdul Nawaz,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Gohar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 xml:space="preserve"> Ali, </w:t>
            </w:r>
            <w:r w:rsidRPr="009E1EDF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0A6588">
              <w:rPr>
                <w:rFonts w:ascii="Arial Narrow" w:hAnsi="Arial Narrow"/>
                <w:color w:val="000000" w:themeColor="text1"/>
              </w:rPr>
              <w:t>, Huma Javed, “</w:t>
            </w:r>
            <w:r w:rsidRPr="009E1EDF">
              <w:rPr>
                <w:rFonts w:ascii="Arial Narrow" w:hAnsi="Arial Narrow"/>
                <w:i/>
                <w:iCs/>
                <w:color w:val="000000" w:themeColor="text1"/>
              </w:rPr>
              <w:t xml:space="preserve">Performance Analysis of AOMDV over TCP and UDP Traffic Pattern under Several Scenarios in Mobile </w:t>
            </w:r>
            <w:proofErr w:type="spellStart"/>
            <w:r w:rsidRPr="009E1EDF">
              <w:rPr>
                <w:rFonts w:ascii="Arial Narrow" w:hAnsi="Arial Narrow"/>
                <w:i/>
                <w:iCs/>
                <w:color w:val="000000" w:themeColor="text1"/>
              </w:rPr>
              <w:t>Adhoc</w:t>
            </w:r>
            <w:proofErr w:type="spellEnd"/>
            <w:r w:rsidRPr="009E1EDF">
              <w:rPr>
                <w:rFonts w:ascii="Arial Narrow" w:hAnsi="Arial Narrow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9E1EDF">
              <w:rPr>
                <w:rFonts w:ascii="Arial Narrow" w:hAnsi="Arial Narrow"/>
                <w:i/>
                <w:iCs/>
                <w:color w:val="000000" w:themeColor="text1"/>
              </w:rPr>
              <w:t>NETworks</w:t>
            </w:r>
            <w:proofErr w:type="spellEnd"/>
            <w:r w:rsidRPr="009E1EDF">
              <w:rPr>
                <w:rFonts w:ascii="Arial Narrow" w:hAnsi="Arial Narrow"/>
                <w:i/>
                <w:iCs/>
                <w:color w:val="000000" w:themeColor="text1"/>
              </w:rPr>
              <w:t xml:space="preserve"> (MANETs)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”, </w:t>
            </w:r>
            <w:r w:rsidRPr="009E1EDF">
              <w:rPr>
                <w:rFonts w:ascii="Arial Narrow" w:hAnsi="Arial Narrow"/>
                <w:b/>
                <w:bCs/>
                <w:color w:val="000000" w:themeColor="text1"/>
              </w:rPr>
              <w:t>Journal of Basic and Applied Scientific Research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, 5(12), pp: 35-41, 2015. </w:t>
            </w:r>
          </w:p>
          <w:p w14:paraId="4669B57A" w14:textId="3E63E1F5" w:rsidR="000A6588" w:rsidRPr="000A6588" w:rsidRDefault="000A6588" w:rsidP="000A6588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0A6588">
              <w:rPr>
                <w:rFonts w:ascii="Arial Narrow" w:hAnsi="Arial Narrow"/>
                <w:color w:val="000000" w:themeColor="text1"/>
              </w:rPr>
              <w:t xml:space="preserve">Muhammad, K., Ahmad, J., </w:t>
            </w:r>
            <w:r w:rsidRPr="00673C4A">
              <w:rPr>
                <w:rFonts w:ascii="Arial Narrow" w:hAnsi="Arial Narrow"/>
                <w:b/>
                <w:bCs/>
                <w:color w:val="000000" w:themeColor="text1"/>
              </w:rPr>
              <w:t>Farman, H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., &amp;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Zubair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>, M. (2015), “</w:t>
            </w:r>
            <w:r w:rsidRPr="00673C4A">
              <w:rPr>
                <w:rFonts w:ascii="Arial Narrow" w:hAnsi="Arial Narrow"/>
                <w:i/>
                <w:iCs/>
                <w:color w:val="000000" w:themeColor="text1"/>
              </w:rPr>
              <w:t xml:space="preserve">A novel image </w:t>
            </w:r>
            <w:proofErr w:type="spellStart"/>
            <w:r w:rsidRPr="00673C4A">
              <w:rPr>
                <w:rFonts w:ascii="Arial Narrow" w:hAnsi="Arial Narrow"/>
                <w:i/>
                <w:iCs/>
                <w:color w:val="000000" w:themeColor="text1"/>
              </w:rPr>
              <w:t>steganographic</w:t>
            </w:r>
            <w:proofErr w:type="spellEnd"/>
            <w:r w:rsidRPr="00673C4A">
              <w:rPr>
                <w:rFonts w:ascii="Arial Narrow" w:hAnsi="Arial Narrow"/>
                <w:i/>
                <w:iCs/>
                <w:color w:val="000000" w:themeColor="text1"/>
              </w:rPr>
              <w:t xml:space="preserve"> approach for hiding text in color images using HSI color model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”, </w:t>
            </w:r>
            <w:r w:rsidRPr="00673C4A">
              <w:rPr>
                <w:rFonts w:ascii="Arial Narrow" w:hAnsi="Arial Narrow"/>
                <w:b/>
                <w:bCs/>
                <w:color w:val="000000" w:themeColor="text1"/>
              </w:rPr>
              <w:t>Middle East journal of Scientific Research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, (2014). </w:t>
            </w:r>
            <w:r w:rsidR="00673C4A" w:rsidRPr="00B3667A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="00673C4A">
              <w:rPr>
                <w:rFonts w:ascii="Arial Narrow" w:hAnsi="Arial Narrow"/>
                <w:b/>
                <w:bCs/>
                <w:color w:val="FF0000"/>
              </w:rPr>
              <w:t>ISI Indexed</w:t>
            </w:r>
            <w:r w:rsidR="00673C4A" w:rsidRPr="00B3667A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74533EF3" w14:textId="12045E06" w:rsidR="000A6588" w:rsidRPr="000A6588" w:rsidRDefault="000A6588" w:rsidP="000A6588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0A6588">
              <w:rPr>
                <w:rFonts w:ascii="Arial Narrow" w:hAnsi="Arial Narrow"/>
                <w:color w:val="000000" w:themeColor="text1"/>
              </w:rPr>
              <w:t xml:space="preserve">Khan, Zahid, </w:t>
            </w:r>
            <w:r w:rsidRPr="00673C4A">
              <w:rPr>
                <w:rFonts w:ascii="Arial Narrow" w:hAnsi="Arial Narrow"/>
                <w:b/>
                <w:bCs/>
                <w:color w:val="000000" w:themeColor="text1"/>
              </w:rPr>
              <w:t>H. Farman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Tayeba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Isra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 xml:space="preserve"> Iqbal Awan, and Abdul Nawaz. "Impact of mobility models over multipath routing protocols." Int. J. Inf. Technol.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Comput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>. Sci</w:t>
            </w:r>
            <w:proofErr w:type="gramStart"/>
            <w:r w:rsidRPr="000A6588">
              <w:rPr>
                <w:rFonts w:ascii="Arial Narrow" w:hAnsi="Arial Narrow"/>
                <w:color w:val="000000" w:themeColor="text1"/>
              </w:rPr>
              <w:t>.(</w:t>
            </w:r>
            <w:proofErr w:type="gramEnd"/>
            <w:r w:rsidRPr="000A6588">
              <w:rPr>
                <w:rFonts w:ascii="Arial Narrow" w:hAnsi="Arial Narrow"/>
                <w:color w:val="000000" w:themeColor="text1"/>
              </w:rPr>
              <w:t>IJITCS) 19, no. 1 (2014).</w:t>
            </w:r>
          </w:p>
          <w:p w14:paraId="5D131A76" w14:textId="6452C934" w:rsidR="000A6588" w:rsidRPr="000A6588" w:rsidRDefault="000A6588" w:rsidP="000A6588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0A6588">
              <w:rPr>
                <w:rFonts w:ascii="Arial Narrow" w:hAnsi="Arial Narrow"/>
                <w:color w:val="000000" w:themeColor="text1"/>
              </w:rPr>
              <w:t xml:space="preserve">Nawaz, Abdul,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Mushtaq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 xml:space="preserve"> Ahmad Zahid, </w:t>
            </w:r>
            <w:r w:rsidRPr="00673C4A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, and Muhammad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Najam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>-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ul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>-Islam. "</w:t>
            </w:r>
            <w:r w:rsidR="00F14B75" w:rsidRPr="00F14B75">
              <w:rPr>
                <w:rFonts w:ascii="Arial Narrow" w:hAnsi="Arial Narrow"/>
                <w:i/>
                <w:iCs/>
                <w:color w:val="000000" w:themeColor="text1"/>
              </w:rPr>
              <w:t>Performance analysis of proactive and reactive routing protocols in mobile ad hoc networks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”, </w:t>
            </w:r>
            <w:r w:rsidRPr="00F14B75">
              <w:rPr>
                <w:rFonts w:ascii="Arial Narrow" w:hAnsi="Arial Narrow"/>
                <w:b/>
                <w:bCs/>
                <w:color w:val="000000" w:themeColor="text1"/>
              </w:rPr>
              <w:t>Science International Lahore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 (2014)</w:t>
            </w:r>
            <w:r w:rsidR="00F14B75">
              <w:rPr>
                <w:rFonts w:ascii="Arial Narrow" w:hAnsi="Arial Narrow"/>
                <w:color w:val="000000" w:themeColor="text1"/>
              </w:rPr>
              <w:t>.</w:t>
            </w:r>
            <w:r w:rsidR="00F14B75" w:rsidRPr="00B3667A">
              <w:rPr>
                <w:rFonts w:ascii="Arial Narrow" w:hAnsi="Arial Narrow"/>
                <w:b/>
                <w:bCs/>
                <w:color w:val="000000" w:themeColor="text1"/>
              </w:rPr>
              <w:t xml:space="preserve"> [</w:t>
            </w:r>
            <w:r w:rsidR="00F14B75">
              <w:rPr>
                <w:rFonts w:ascii="Arial Narrow" w:hAnsi="Arial Narrow"/>
                <w:b/>
                <w:bCs/>
                <w:color w:val="FF0000"/>
              </w:rPr>
              <w:t>ISI Indexed</w:t>
            </w:r>
            <w:r w:rsidR="00F14B75" w:rsidRPr="00B3667A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1535BA2C" w14:textId="75276519" w:rsidR="000A6588" w:rsidRPr="000A6588" w:rsidRDefault="000A6588" w:rsidP="000A6588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0A6588">
              <w:rPr>
                <w:rFonts w:ascii="Arial Narrow" w:hAnsi="Arial Narrow"/>
                <w:color w:val="000000" w:themeColor="text1"/>
              </w:rPr>
              <w:t xml:space="preserve">Zahid, </w:t>
            </w:r>
            <w:r w:rsidRPr="00F14B75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Mushtaq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 xml:space="preserve"> Ahmad, Muhammad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Najam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>-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Ul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>-Islam, and Huma Javed. "</w:t>
            </w:r>
            <w:r w:rsidRPr="00F14B75">
              <w:rPr>
                <w:rFonts w:ascii="Arial Narrow" w:hAnsi="Arial Narrow"/>
                <w:i/>
                <w:iCs/>
                <w:color w:val="000000" w:themeColor="text1"/>
              </w:rPr>
              <w:t>Performance evaluation of TCP (transmission control protocol) and UDP (user datagram protocol) over destination sequence distance vector (DSDV) for random waypoint mobility model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." </w:t>
            </w:r>
            <w:r w:rsidRPr="00F14B75">
              <w:rPr>
                <w:rFonts w:ascii="Arial Narrow" w:hAnsi="Arial Narrow"/>
                <w:b/>
                <w:bCs/>
                <w:color w:val="000000" w:themeColor="text1"/>
              </w:rPr>
              <w:t>World Applied Sciences Journal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 20, no. 7 (2012): 910-916. </w:t>
            </w:r>
            <w:r w:rsidR="00F14B75" w:rsidRPr="00B3667A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="00F14B75">
              <w:rPr>
                <w:rFonts w:ascii="Arial Narrow" w:hAnsi="Arial Narrow"/>
                <w:b/>
                <w:bCs/>
                <w:color w:val="FF0000"/>
              </w:rPr>
              <w:t>ISI Indexed</w:t>
            </w:r>
            <w:r w:rsidR="00F14B75" w:rsidRPr="00B3667A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  <w:p w14:paraId="0100C222" w14:textId="57AD81C9" w:rsidR="00C013E5" w:rsidRPr="000A6588" w:rsidRDefault="000A6588" w:rsidP="000A6588">
            <w:pPr>
              <w:pStyle w:val="ListParagraph"/>
              <w:numPr>
                <w:ilvl w:val="0"/>
                <w:numId w:val="17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F14B75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, Huma Javed, Muhammad Arshad, and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Sajid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0A6588">
              <w:rPr>
                <w:rFonts w:ascii="Arial Narrow" w:hAnsi="Arial Narrow"/>
                <w:color w:val="000000" w:themeColor="text1"/>
              </w:rPr>
              <w:t>Ullah</w:t>
            </w:r>
            <w:proofErr w:type="spellEnd"/>
            <w:r w:rsidRPr="000A6588">
              <w:rPr>
                <w:rFonts w:ascii="Arial Narrow" w:hAnsi="Arial Narrow"/>
                <w:color w:val="000000" w:themeColor="text1"/>
              </w:rPr>
              <w:t>. "</w:t>
            </w:r>
            <w:r w:rsidRPr="00F14B75">
              <w:rPr>
                <w:rFonts w:ascii="Arial Narrow" w:hAnsi="Arial Narrow"/>
                <w:i/>
                <w:iCs/>
                <w:color w:val="000000" w:themeColor="text1"/>
              </w:rPr>
              <w:t>Performance Analysis of High-Resolution Robust Localization and Secure Range Independent Localization in Wireless Sensor Networks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." </w:t>
            </w:r>
            <w:r w:rsidRPr="00F14B75">
              <w:rPr>
                <w:rFonts w:ascii="Arial Narrow" w:hAnsi="Arial Narrow"/>
                <w:b/>
                <w:bCs/>
                <w:color w:val="000000" w:themeColor="text1"/>
              </w:rPr>
              <w:t>World Applied Sciences Journal</w:t>
            </w:r>
            <w:r w:rsidRPr="000A6588">
              <w:rPr>
                <w:rFonts w:ascii="Arial Narrow" w:hAnsi="Arial Narrow"/>
                <w:color w:val="000000" w:themeColor="text1"/>
              </w:rPr>
              <w:t xml:space="preserve"> 20, no. 5 (2012): 709-714. </w:t>
            </w:r>
            <w:r w:rsidR="00F14B75" w:rsidRPr="00B3667A">
              <w:rPr>
                <w:rFonts w:ascii="Arial Narrow" w:hAnsi="Arial Narrow"/>
                <w:b/>
                <w:bCs/>
                <w:color w:val="000000" w:themeColor="text1"/>
              </w:rPr>
              <w:t>[</w:t>
            </w:r>
            <w:r w:rsidR="00F14B75">
              <w:rPr>
                <w:rFonts w:ascii="Arial Narrow" w:hAnsi="Arial Narrow"/>
                <w:b/>
                <w:bCs/>
                <w:color w:val="FF0000"/>
              </w:rPr>
              <w:t>ISI Indexed</w:t>
            </w:r>
            <w:r w:rsidR="00F14B75" w:rsidRPr="00B3667A">
              <w:rPr>
                <w:rFonts w:ascii="Arial Narrow" w:hAnsi="Arial Narrow"/>
                <w:b/>
                <w:bCs/>
                <w:color w:val="000000" w:themeColor="text1"/>
              </w:rPr>
              <w:t>]</w:t>
            </w:r>
          </w:p>
        </w:tc>
      </w:tr>
    </w:tbl>
    <w:p w14:paraId="307A5D77" w14:textId="77777777" w:rsidR="00104812" w:rsidRPr="00104812" w:rsidRDefault="00104812" w:rsidP="005D3CEC">
      <w:pPr>
        <w:pStyle w:val="Heading1"/>
        <w:rPr>
          <w:bCs/>
        </w:rPr>
      </w:pPr>
      <w:r w:rsidRPr="00104812">
        <w:lastRenderedPageBreak/>
        <w:t>Conference Proceedings</w:t>
      </w:r>
    </w:p>
    <w:tbl>
      <w:tblPr>
        <w:tblStyle w:val="TableGrid"/>
        <w:tblW w:w="9697" w:type="dxa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697"/>
      </w:tblGrid>
      <w:tr w:rsidR="009D2DB5" w:rsidRPr="009D2DB5" w14:paraId="2CD7B64F" w14:textId="77777777" w:rsidTr="001C3BAA">
        <w:trPr>
          <w:trHeight w:val="3154"/>
        </w:trPr>
        <w:tc>
          <w:tcPr>
            <w:tcW w:w="9697" w:type="dxa"/>
          </w:tcPr>
          <w:p w14:paraId="43664537" w14:textId="4C2FA9FF" w:rsidR="00F65525" w:rsidRDefault="00F65525" w:rsidP="00ED6C8F">
            <w:pPr>
              <w:pStyle w:val="ListParagraph"/>
              <w:numPr>
                <w:ilvl w:val="0"/>
                <w:numId w:val="19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F65525">
              <w:rPr>
                <w:rFonts w:ascii="Arial Narrow" w:hAnsi="Arial Narrow"/>
                <w:color w:val="000000" w:themeColor="text1"/>
              </w:rPr>
              <w:t xml:space="preserve">H. Jan, H. </w:t>
            </w:r>
            <w:proofErr w:type="spellStart"/>
            <w:r w:rsidRPr="00F65525">
              <w:rPr>
                <w:rFonts w:ascii="Arial Narrow" w:hAnsi="Arial Narrow"/>
                <w:color w:val="000000" w:themeColor="text1"/>
              </w:rPr>
              <w:t>Yar</w:t>
            </w:r>
            <w:proofErr w:type="spellEnd"/>
            <w:r w:rsidRPr="00F65525">
              <w:rPr>
                <w:rFonts w:ascii="Arial Narrow" w:hAnsi="Arial Narrow"/>
                <w:color w:val="000000" w:themeColor="text1"/>
              </w:rPr>
              <w:t xml:space="preserve">, J. Iqbal, </w:t>
            </w:r>
            <w:r w:rsidRPr="00F65525">
              <w:rPr>
                <w:rFonts w:ascii="Arial Narrow" w:hAnsi="Arial Narrow"/>
                <w:b/>
                <w:bCs/>
                <w:color w:val="000000" w:themeColor="text1"/>
              </w:rPr>
              <w:t>H. Farman</w:t>
            </w:r>
            <w:r w:rsidRPr="00F65525">
              <w:rPr>
                <w:rFonts w:ascii="Arial Narrow" w:hAnsi="Arial Narrow"/>
                <w:color w:val="000000" w:themeColor="text1"/>
              </w:rPr>
              <w:t xml:space="preserve">, Z. Khan and A. </w:t>
            </w:r>
            <w:proofErr w:type="spellStart"/>
            <w:r w:rsidRPr="00F65525">
              <w:rPr>
                <w:rFonts w:ascii="Arial Narrow" w:hAnsi="Arial Narrow"/>
                <w:color w:val="000000" w:themeColor="text1"/>
              </w:rPr>
              <w:t>Koubaa</w:t>
            </w:r>
            <w:proofErr w:type="spellEnd"/>
            <w:r w:rsidRPr="00F65525">
              <w:rPr>
                <w:rFonts w:ascii="Arial Narrow" w:hAnsi="Arial Narrow"/>
                <w:color w:val="000000" w:themeColor="text1"/>
              </w:rPr>
              <w:t xml:space="preserve">, "Raspberry Pi Assisted Safety System for Elderly People: An Application of Smart Home," </w:t>
            </w:r>
            <w:r w:rsidR="009A0CF0">
              <w:rPr>
                <w:rFonts w:ascii="Arial Narrow" w:hAnsi="Arial Narrow"/>
                <w:color w:val="000000" w:themeColor="text1"/>
              </w:rPr>
              <w:t xml:space="preserve">IEEE </w:t>
            </w:r>
            <w:r w:rsidRPr="00F65525">
              <w:rPr>
                <w:rFonts w:ascii="Arial Narrow" w:hAnsi="Arial Narrow"/>
                <w:color w:val="000000" w:themeColor="text1"/>
              </w:rPr>
              <w:t xml:space="preserve">First International Conference of Smart Systems and Emerging Technologies (SMARTTECH), Riyadh, Saudi Arabia, 2020, pp. 155-160, </w:t>
            </w:r>
            <w:proofErr w:type="spellStart"/>
            <w:r w:rsidRPr="00F65525">
              <w:rPr>
                <w:rFonts w:ascii="Arial Narrow" w:hAnsi="Arial Narrow"/>
                <w:color w:val="000000" w:themeColor="text1"/>
              </w:rPr>
              <w:t>doi</w:t>
            </w:r>
            <w:proofErr w:type="spellEnd"/>
            <w:r w:rsidRPr="00F65525">
              <w:rPr>
                <w:rFonts w:ascii="Arial Narrow" w:hAnsi="Arial Narrow"/>
                <w:color w:val="000000" w:themeColor="text1"/>
              </w:rPr>
              <w:t>: 10.1109/SMART-TECH49988.2020.00046</w:t>
            </w:r>
            <w:r>
              <w:rPr>
                <w:rFonts w:ascii="Arial Narrow" w:hAnsi="Arial Narrow"/>
                <w:color w:val="000000" w:themeColor="text1"/>
              </w:rPr>
              <w:t>.</w:t>
            </w:r>
          </w:p>
          <w:p w14:paraId="1104F014" w14:textId="3995D056" w:rsidR="00EB315F" w:rsidRDefault="00513A4B" w:rsidP="00ED6C8F">
            <w:pPr>
              <w:pStyle w:val="ListParagraph"/>
              <w:numPr>
                <w:ilvl w:val="0"/>
                <w:numId w:val="19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513A4B">
              <w:rPr>
                <w:rFonts w:ascii="Arial Narrow" w:hAnsi="Arial Narrow"/>
                <w:color w:val="000000" w:themeColor="text1"/>
              </w:rPr>
              <w:t xml:space="preserve">Jan, Bilal, </w:t>
            </w:r>
            <w:r w:rsidRPr="00513A4B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513A4B">
              <w:rPr>
                <w:rFonts w:ascii="Arial Narrow" w:hAnsi="Arial Narrow"/>
                <w:color w:val="000000" w:themeColor="text1"/>
              </w:rPr>
              <w:t>, Murad Khan, and Syed Hassan Ahmad. "An adaptive energy efficient scheme for energy constrained wireless sensor networks." In Proceedings of the 34th ACM/SIGAPP Symposium on Applied Computing, pp. 2391-2398.</w:t>
            </w:r>
            <w:r>
              <w:rPr>
                <w:rFonts w:ascii="Arial Narrow" w:hAnsi="Arial Narrow"/>
                <w:color w:val="000000" w:themeColor="text1"/>
              </w:rPr>
              <w:t xml:space="preserve"> Limassol, Cyprus,</w:t>
            </w:r>
            <w:r w:rsidRPr="00513A4B">
              <w:rPr>
                <w:rFonts w:ascii="Arial Narrow" w:hAnsi="Arial Narrow"/>
                <w:color w:val="000000" w:themeColor="text1"/>
              </w:rPr>
              <w:t xml:space="preserve"> 2019.</w:t>
            </w:r>
          </w:p>
          <w:p w14:paraId="1F7DF95B" w14:textId="6186F229" w:rsidR="00EB315F" w:rsidRDefault="00C86996" w:rsidP="00ED6C8F">
            <w:pPr>
              <w:pStyle w:val="ListParagraph"/>
              <w:numPr>
                <w:ilvl w:val="0"/>
                <w:numId w:val="19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C86996">
              <w:rPr>
                <w:rFonts w:ascii="Arial Narrow" w:hAnsi="Arial Narrow"/>
                <w:color w:val="000000" w:themeColor="text1"/>
              </w:rPr>
              <w:t xml:space="preserve">Khan, </w:t>
            </w:r>
            <w:proofErr w:type="spellStart"/>
            <w:r w:rsidRPr="00C86996">
              <w:rPr>
                <w:rFonts w:ascii="Arial Narrow" w:hAnsi="Arial Narrow"/>
                <w:color w:val="000000" w:themeColor="text1"/>
              </w:rPr>
              <w:t>Atif</w:t>
            </w:r>
            <w:proofErr w:type="spellEnd"/>
            <w:r w:rsidRPr="00C86996">
              <w:rPr>
                <w:rFonts w:ascii="Arial Narrow" w:hAnsi="Arial Narrow"/>
                <w:color w:val="000000" w:themeColor="text1"/>
              </w:rPr>
              <w:t xml:space="preserve">, </w:t>
            </w:r>
            <w:proofErr w:type="spellStart"/>
            <w:r w:rsidRPr="00C86996">
              <w:rPr>
                <w:rFonts w:ascii="Arial Narrow" w:hAnsi="Arial Narrow"/>
                <w:color w:val="000000" w:themeColor="text1"/>
              </w:rPr>
              <w:t>Naomie</w:t>
            </w:r>
            <w:proofErr w:type="spellEnd"/>
            <w:r w:rsidRPr="00C86996">
              <w:rPr>
                <w:rFonts w:ascii="Arial Narrow" w:hAnsi="Arial Narrow"/>
                <w:color w:val="000000" w:themeColor="text1"/>
              </w:rPr>
              <w:t xml:space="preserve"> Salim, and </w:t>
            </w:r>
            <w:r w:rsidRPr="00EB315F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C86996">
              <w:rPr>
                <w:rFonts w:ascii="Arial Narrow" w:hAnsi="Arial Narrow"/>
                <w:color w:val="000000" w:themeColor="text1"/>
              </w:rPr>
              <w:t>. "Clustered genetic semantic graph approach for multi-document abstractive summarization." In Intelligent Systems Engineering (ICISE), 2016 International Conference on, pp. 63-70. IEEE, 2016</w:t>
            </w:r>
            <w:r w:rsidR="00EB315F">
              <w:rPr>
                <w:rFonts w:ascii="Arial Narrow" w:hAnsi="Arial Narrow"/>
                <w:color w:val="000000" w:themeColor="text1"/>
              </w:rPr>
              <w:t xml:space="preserve">. </w:t>
            </w:r>
          </w:p>
          <w:p w14:paraId="757BE39B" w14:textId="090A04A1" w:rsidR="00BE381A" w:rsidRPr="00BE381A" w:rsidRDefault="00C86996" w:rsidP="00BE381A">
            <w:pPr>
              <w:pStyle w:val="ListParagraph"/>
              <w:numPr>
                <w:ilvl w:val="0"/>
                <w:numId w:val="19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C86996">
              <w:rPr>
                <w:rFonts w:ascii="Arial Narrow" w:hAnsi="Arial Narrow"/>
                <w:color w:val="000000" w:themeColor="text1"/>
              </w:rPr>
              <w:t xml:space="preserve">Zahid, </w:t>
            </w:r>
            <w:r w:rsidRPr="00EB315F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C86996">
              <w:rPr>
                <w:rFonts w:ascii="Arial Narrow" w:hAnsi="Arial Narrow"/>
                <w:color w:val="000000" w:themeColor="text1"/>
              </w:rPr>
              <w:t xml:space="preserve"> and Huma Javed, “Adaptation of Graph theory in Cluster Head Selection for VANETs” In 1st International Conference on Wireless Sensor Networks for Developing Countries (WSN4DC’13</w:t>
            </w:r>
            <w:r w:rsidR="00EB315F" w:rsidRPr="00C86996">
              <w:rPr>
                <w:rFonts w:ascii="Arial Narrow" w:hAnsi="Arial Narrow"/>
                <w:color w:val="000000" w:themeColor="text1"/>
              </w:rPr>
              <w:t xml:space="preserve">), </w:t>
            </w:r>
            <w:proofErr w:type="spellStart"/>
            <w:r w:rsidR="00EB315F" w:rsidRPr="00C86996">
              <w:rPr>
                <w:rFonts w:ascii="Arial Narrow" w:hAnsi="Arial Narrow"/>
                <w:color w:val="000000" w:themeColor="text1"/>
              </w:rPr>
              <w:t>Jamshoro</w:t>
            </w:r>
            <w:proofErr w:type="spellEnd"/>
            <w:r w:rsidRPr="00C86996">
              <w:rPr>
                <w:rFonts w:ascii="Arial Narrow" w:hAnsi="Arial Narrow"/>
                <w:color w:val="000000" w:themeColor="text1"/>
              </w:rPr>
              <w:t xml:space="preserve"> Pakistan, 24-26 April</w:t>
            </w:r>
            <w:r w:rsidR="00EB315F">
              <w:rPr>
                <w:rFonts w:ascii="Arial Narrow" w:hAnsi="Arial Narrow"/>
                <w:color w:val="000000" w:themeColor="text1"/>
              </w:rPr>
              <w:t>.</w:t>
            </w:r>
          </w:p>
        </w:tc>
      </w:tr>
    </w:tbl>
    <w:p w14:paraId="19961DD4" w14:textId="7FA4E763" w:rsidR="00D52AE2" w:rsidRPr="00104812" w:rsidRDefault="00527BF0" w:rsidP="00D52AE2">
      <w:pPr>
        <w:pStyle w:val="Heading1"/>
        <w:rPr>
          <w:bCs/>
        </w:rPr>
      </w:pPr>
      <w:r>
        <w:t>keynote/</w:t>
      </w:r>
      <w:r w:rsidR="00D52AE2">
        <w:t>Track chair/tpc</w:t>
      </w:r>
    </w:p>
    <w:tbl>
      <w:tblPr>
        <w:tblStyle w:val="TableGrid"/>
        <w:tblW w:w="9697" w:type="dxa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697"/>
      </w:tblGrid>
      <w:tr w:rsidR="00D52AE2" w:rsidRPr="009D2DB5" w14:paraId="672A1C76" w14:textId="77777777" w:rsidTr="002C36EB">
        <w:tc>
          <w:tcPr>
            <w:tcW w:w="9697" w:type="dxa"/>
          </w:tcPr>
          <w:p w14:paraId="2F031C9E" w14:textId="320FC422" w:rsidR="00D52AE2" w:rsidRPr="00BE381A" w:rsidRDefault="00527BF0" w:rsidP="00527BF0">
            <w:pPr>
              <w:pStyle w:val="ListParagraph"/>
              <w:numPr>
                <w:ilvl w:val="0"/>
                <w:numId w:val="30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5A43CC">
              <w:rPr>
                <w:rFonts w:ascii="Arial Narrow" w:hAnsi="Arial Narrow"/>
                <w:b/>
                <w:bCs/>
                <w:color w:val="000000" w:themeColor="text1"/>
              </w:rPr>
              <w:t>Keynote Speaker</w:t>
            </w:r>
            <w:r>
              <w:rPr>
                <w:rFonts w:ascii="Arial Narrow" w:hAnsi="Arial Narrow"/>
                <w:color w:val="000000" w:themeColor="text1"/>
              </w:rPr>
              <w:t xml:space="preserve"> at 2021 IEEE 93</w:t>
            </w:r>
            <w:r w:rsidRPr="00527BF0">
              <w:rPr>
                <w:rFonts w:ascii="Arial Narrow" w:hAnsi="Arial Narrow"/>
                <w:color w:val="000000" w:themeColor="text1"/>
                <w:vertAlign w:val="superscript"/>
              </w:rPr>
              <w:t>rd</w:t>
            </w:r>
            <w:r>
              <w:rPr>
                <w:rFonts w:ascii="Arial Narrow" w:hAnsi="Arial Narrow"/>
                <w:color w:val="000000" w:themeColor="text1"/>
              </w:rPr>
              <w:t xml:space="preserve"> Vehicular Technology Conference (VTC2021-spring), 25</w:t>
            </w:r>
            <w:r w:rsidRPr="00527BF0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>
              <w:rPr>
                <w:rFonts w:ascii="Arial Narrow" w:hAnsi="Arial Narrow"/>
                <w:color w:val="000000" w:themeColor="text1"/>
              </w:rPr>
              <w:t xml:space="preserve"> – 28</w:t>
            </w:r>
            <w:r w:rsidRPr="00527BF0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>
              <w:rPr>
                <w:rFonts w:ascii="Arial Narrow" w:hAnsi="Arial Narrow"/>
                <w:color w:val="000000" w:themeColor="text1"/>
              </w:rPr>
              <w:t xml:space="preserve"> April, 2021</w:t>
            </w:r>
            <w:r w:rsidR="002F7054">
              <w:rPr>
                <w:rFonts w:ascii="Arial Narrow" w:hAnsi="Arial Narrow"/>
                <w:color w:val="000000" w:themeColor="text1"/>
              </w:rPr>
              <w:t xml:space="preserve">, Virtual Conference. </w:t>
            </w:r>
          </w:p>
          <w:p w14:paraId="7AC3BF25" w14:textId="77777777" w:rsidR="00D52AE2" w:rsidRDefault="00527BF0" w:rsidP="00527BF0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ind w:right="173"/>
              <w:jc w:val="both"/>
              <w:rPr>
                <w:rFonts w:ascii="Arial" w:eastAsia="SimSun" w:hAnsi="Arial"/>
                <w:b/>
                <w:bCs/>
                <w:lang w:eastAsia="zh-CN"/>
              </w:rPr>
            </w:pPr>
            <w:r w:rsidRPr="005A43CC">
              <w:rPr>
                <w:rFonts w:ascii="Arial Narrow" w:hAnsi="Arial Narrow"/>
                <w:b/>
                <w:bCs/>
                <w:color w:val="000000" w:themeColor="text1"/>
              </w:rPr>
              <w:t>Internet of Things Track Committee member</w:t>
            </w:r>
            <w:r w:rsidRPr="00527BF0">
              <w:rPr>
                <w:rFonts w:ascii="Arial Narrow" w:hAnsi="Arial Narrow"/>
                <w:color w:val="000000" w:themeColor="text1"/>
              </w:rPr>
              <w:t xml:space="preserve"> at IEEE First International Conference of Smart Systems and Emerging Technologies (SMARTTECH-2020), 3-5th Nov, 2020, Riyadh Saudi Arabia</w:t>
            </w:r>
            <w:r>
              <w:rPr>
                <w:rFonts w:ascii="Arial" w:eastAsia="SimSun" w:hAnsi="Arial"/>
                <w:b/>
                <w:bCs/>
                <w:lang w:eastAsia="zh-CN"/>
              </w:rPr>
              <w:t>.</w:t>
            </w:r>
          </w:p>
          <w:p w14:paraId="79DE7B38" w14:textId="6B9AD4D3" w:rsidR="00527BF0" w:rsidRPr="00A22B20" w:rsidRDefault="00027E68" w:rsidP="00D07485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ind w:right="173"/>
              <w:jc w:val="both"/>
              <w:rPr>
                <w:rFonts w:ascii="Arial" w:eastAsia="SimSun" w:hAnsi="Arial"/>
                <w:b/>
                <w:bCs/>
                <w:lang w:eastAsia="zh-CN"/>
              </w:rPr>
            </w:pPr>
            <w:r w:rsidRPr="005A43CC">
              <w:rPr>
                <w:rFonts w:ascii="Arial Narrow" w:hAnsi="Arial Narrow"/>
                <w:b/>
                <w:bCs/>
                <w:color w:val="000000" w:themeColor="text1"/>
              </w:rPr>
              <w:t>Track chair</w:t>
            </w:r>
            <w:r w:rsidR="00D07485">
              <w:rPr>
                <w:rFonts w:ascii="Arial Narrow" w:hAnsi="Arial Narrow"/>
                <w:color w:val="000000" w:themeColor="text1"/>
              </w:rPr>
              <w:t xml:space="preserve"> </w:t>
            </w:r>
            <w:r w:rsidR="00D07485" w:rsidRPr="00027E68">
              <w:rPr>
                <w:rFonts w:ascii="Arial Narrow" w:hAnsi="Arial Narrow"/>
                <w:color w:val="000000" w:themeColor="text1"/>
              </w:rPr>
              <w:t>for session “Underwater and Optical Communication”</w:t>
            </w:r>
            <w:r w:rsidRPr="00027E68">
              <w:rPr>
                <w:rFonts w:ascii="Arial Narrow" w:hAnsi="Arial Narrow"/>
                <w:color w:val="000000" w:themeColor="text1"/>
              </w:rPr>
              <w:t xml:space="preserve"> at </w:t>
            </w:r>
            <w:r w:rsidR="00D07485">
              <w:rPr>
                <w:rFonts w:ascii="Arial Narrow" w:hAnsi="Arial Narrow"/>
                <w:color w:val="000000" w:themeColor="text1"/>
              </w:rPr>
              <w:t>“</w:t>
            </w:r>
            <w:r w:rsidR="00D07485" w:rsidRPr="00D07485">
              <w:rPr>
                <w:rFonts w:ascii="Arial Narrow" w:hAnsi="Arial Narrow"/>
                <w:color w:val="000000" w:themeColor="text1"/>
              </w:rPr>
              <w:t>The 12th International Conference on Ubiquitous and Future Networks</w:t>
            </w:r>
            <w:r w:rsidR="00D07485">
              <w:rPr>
                <w:rFonts w:ascii="Arial Narrow" w:hAnsi="Arial Narrow"/>
                <w:color w:val="000000" w:themeColor="text1"/>
              </w:rPr>
              <w:t xml:space="preserve"> August 17</w:t>
            </w:r>
            <w:r w:rsidR="00D07485" w:rsidRPr="00D07485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 w:rsidR="00D07485">
              <w:rPr>
                <w:rFonts w:ascii="Arial Narrow" w:hAnsi="Arial Narrow"/>
                <w:color w:val="000000" w:themeColor="text1"/>
              </w:rPr>
              <w:t xml:space="preserve"> –</w:t>
            </w:r>
            <w:r w:rsidR="00D07485" w:rsidRPr="00D07485">
              <w:rPr>
                <w:rFonts w:ascii="Arial Narrow" w:hAnsi="Arial Narrow"/>
                <w:color w:val="000000" w:themeColor="text1"/>
              </w:rPr>
              <w:t xml:space="preserve"> 20</w:t>
            </w:r>
            <w:r w:rsidR="00D07485" w:rsidRPr="00D07485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 w:rsidR="00D07485" w:rsidRPr="00D07485">
              <w:rPr>
                <w:rFonts w:ascii="Arial Narrow" w:hAnsi="Arial Narrow"/>
                <w:color w:val="000000" w:themeColor="text1"/>
              </w:rPr>
              <w:t xml:space="preserve">, 2021, </w:t>
            </w:r>
            <w:proofErr w:type="spellStart"/>
            <w:r w:rsidR="00D07485" w:rsidRPr="00D07485">
              <w:rPr>
                <w:rFonts w:ascii="Arial Narrow" w:hAnsi="Arial Narrow"/>
                <w:color w:val="000000" w:themeColor="text1"/>
              </w:rPr>
              <w:t>Jeju</w:t>
            </w:r>
            <w:proofErr w:type="spellEnd"/>
            <w:r w:rsidR="00D07485" w:rsidRPr="00D07485">
              <w:rPr>
                <w:rFonts w:ascii="Arial Narrow" w:hAnsi="Arial Narrow"/>
                <w:color w:val="000000" w:themeColor="text1"/>
              </w:rPr>
              <w:t xml:space="preserve"> Island, Korea &amp; Virtual Conference</w:t>
            </w:r>
            <w:r w:rsidR="00D07485">
              <w:rPr>
                <w:rFonts w:ascii="Arial Narrow" w:hAnsi="Arial Narrow"/>
                <w:color w:val="000000" w:themeColor="text1"/>
              </w:rPr>
              <w:t>.</w:t>
            </w:r>
          </w:p>
        </w:tc>
      </w:tr>
    </w:tbl>
    <w:p w14:paraId="1F4F67B2" w14:textId="2AE4A79C" w:rsidR="00BE381A" w:rsidRPr="00104812" w:rsidRDefault="00BE381A" w:rsidP="00BE381A">
      <w:pPr>
        <w:pStyle w:val="Heading1"/>
        <w:rPr>
          <w:bCs/>
        </w:rPr>
      </w:pPr>
      <w:r>
        <w:t>Books/chapters</w:t>
      </w:r>
    </w:p>
    <w:tbl>
      <w:tblPr>
        <w:tblStyle w:val="TableGrid"/>
        <w:tblW w:w="9697" w:type="dxa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697"/>
      </w:tblGrid>
      <w:tr w:rsidR="00BE381A" w:rsidRPr="009D2DB5" w14:paraId="39F50038" w14:textId="77777777" w:rsidTr="000436DB">
        <w:tc>
          <w:tcPr>
            <w:tcW w:w="9697" w:type="dxa"/>
          </w:tcPr>
          <w:p w14:paraId="6D0297E9" w14:textId="4AD587A6" w:rsidR="00BE381A" w:rsidRPr="00BE381A" w:rsidRDefault="00800FEA" w:rsidP="000C0C39">
            <w:pPr>
              <w:pStyle w:val="ListParagraph"/>
              <w:numPr>
                <w:ilvl w:val="0"/>
                <w:numId w:val="40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800FEA">
              <w:rPr>
                <w:rFonts w:ascii="Arial Narrow" w:hAnsi="Arial Narrow"/>
                <w:color w:val="000000" w:themeColor="text1"/>
              </w:rPr>
              <w:t xml:space="preserve">Khan, Murad, Bilal Jan, and </w:t>
            </w:r>
            <w:r w:rsidRPr="00800FEA">
              <w:rPr>
                <w:rFonts w:ascii="Arial Narrow" w:hAnsi="Arial Narrow"/>
                <w:b/>
                <w:bCs/>
                <w:color w:val="000000" w:themeColor="text1"/>
              </w:rPr>
              <w:t>Haleem Farman</w:t>
            </w:r>
            <w:r w:rsidRPr="00800FEA">
              <w:rPr>
                <w:rFonts w:ascii="Arial Narrow" w:hAnsi="Arial Narrow"/>
                <w:color w:val="000000" w:themeColor="text1"/>
              </w:rPr>
              <w:t xml:space="preserve">. </w:t>
            </w:r>
            <w:r w:rsidRPr="005B6DE7">
              <w:rPr>
                <w:rFonts w:ascii="Arial Narrow" w:hAnsi="Arial Narrow"/>
                <w:i/>
                <w:iCs/>
                <w:color w:val="000000" w:themeColor="text1"/>
              </w:rPr>
              <w:t>Deep Learning: Convergence to Big Data Analytics</w:t>
            </w:r>
            <w:r w:rsidRPr="00800FEA">
              <w:rPr>
                <w:rFonts w:ascii="Arial Narrow" w:hAnsi="Arial Narrow"/>
                <w:color w:val="000000" w:themeColor="text1"/>
              </w:rPr>
              <w:t xml:space="preserve">. </w:t>
            </w:r>
            <w:r w:rsidR="00E53B6B" w:rsidRPr="00800FEA">
              <w:rPr>
                <w:rFonts w:ascii="Arial Narrow" w:hAnsi="Arial Narrow"/>
                <w:b/>
                <w:bCs/>
                <w:color w:val="000000" w:themeColor="text1"/>
              </w:rPr>
              <w:t>Singapore:</w:t>
            </w:r>
            <w:r w:rsidRPr="00800FEA">
              <w:rPr>
                <w:rFonts w:ascii="Arial Narrow" w:hAnsi="Arial Narrow"/>
                <w:b/>
                <w:bCs/>
                <w:color w:val="000000" w:themeColor="text1"/>
              </w:rPr>
              <w:t xml:space="preserve"> Springer</w:t>
            </w:r>
            <w:r w:rsidRPr="00800FEA">
              <w:rPr>
                <w:rFonts w:ascii="Arial Narrow" w:hAnsi="Arial Narrow"/>
                <w:color w:val="000000" w:themeColor="text1"/>
              </w:rPr>
              <w:t>, 2019.</w:t>
            </w:r>
          </w:p>
          <w:p w14:paraId="5910A0CD" w14:textId="77777777" w:rsidR="00BE381A" w:rsidRPr="00A22B20" w:rsidRDefault="00BE381A" w:rsidP="000C0C39">
            <w:pPr>
              <w:pStyle w:val="ListParagraph"/>
              <w:numPr>
                <w:ilvl w:val="0"/>
                <w:numId w:val="40"/>
              </w:numPr>
              <w:spacing w:after="120"/>
              <w:jc w:val="both"/>
              <w:rPr>
                <w:rFonts w:ascii="Arial Narrow" w:hAnsi="Arial Narrow"/>
                <w:color w:val="000000" w:themeColor="text1"/>
              </w:rPr>
            </w:pPr>
            <w:r w:rsidRPr="00A22B20">
              <w:rPr>
                <w:rFonts w:ascii="Arial Narrow" w:hAnsi="Arial Narrow"/>
                <w:color w:val="000000" w:themeColor="text1"/>
              </w:rPr>
              <w:t xml:space="preserve">Ahmad, Jamil, </w:t>
            </w:r>
            <w:r w:rsidRPr="00A22B20">
              <w:rPr>
                <w:rFonts w:ascii="Arial Narrow" w:hAnsi="Arial Narrow"/>
                <w:b/>
                <w:color w:val="000000" w:themeColor="text1"/>
              </w:rPr>
              <w:t>Haleem Farman</w:t>
            </w:r>
            <w:r w:rsidRPr="00A22B20">
              <w:rPr>
                <w:rFonts w:ascii="Arial Narrow" w:hAnsi="Arial Narrow"/>
                <w:color w:val="000000" w:themeColor="text1"/>
              </w:rPr>
              <w:t xml:space="preserve">, and </w:t>
            </w:r>
            <w:proofErr w:type="spellStart"/>
            <w:r w:rsidRPr="00A22B20">
              <w:rPr>
                <w:rFonts w:ascii="Arial Narrow" w:hAnsi="Arial Narrow"/>
                <w:color w:val="000000" w:themeColor="text1"/>
              </w:rPr>
              <w:t>Zahoor</w:t>
            </w:r>
            <w:proofErr w:type="spellEnd"/>
            <w:r w:rsidRPr="00A22B20">
              <w:rPr>
                <w:rFonts w:ascii="Arial Narrow" w:hAnsi="Arial Narrow"/>
                <w:color w:val="000000" w:themeColor="text1"/>
              </w:rPr>
              <w:t xml:space="preserve"> Jan. "</w:t>
            </w:r>
            <w:r w:rsidRPr="00A22B20">
              <w:rPr>
                <w:rFonts w:ascii="Arial Narrow" w:hAnsi="Arial Narrow"/>
                <w:i/>
                <w:color w:val="000000" w:themeColor="text1"/>
              </w:rPr>
              <w:t>Deep learning methods and applications</w:t>
            </w:r>
            <w:r w:rsidRPr="00A22B20">
              <w:rPr>
                <w:rFonts w:ascii="Arial Narrow" w:hAnsi="Arial Narrow"/>
                <w:color w:val="000000" w:themeColor="text1"/>
              </w:rPr>
              <w:t>." In Deep Learning: Convergence to Big Data Analytics, pp. 31-42. Springer, Singapore, 2019.</w:t>
            </w:r>
          </w:p>
          <w:p w14:paraId="7BD51E36" w14:textId="5DC7BE08" w:rsidR="00A22B20" w:rsidRPr="00A22B20" w:rsidRDefault="00A22B20" w:rsidP="000C0C39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ind w:right="173"/>
              <w:jc w:val="both"/>
              <w:rPr>
                <w:rFonts w:ascii="Arial" w:eastAsia="SimSun" w:hAnsi="Arial"/>
                <w:b/>
                <w:bCs/>
                <w:lang w:eastAsia="zh-CN"/>
              </w:rPr>
            </w:pPr>
            <w:r w:rsidRPr="00A22B20">
              <w:rPr>
                <w:rFonts w:ascii="Arial Narrow" w:hAnsi="Arial Narrow"/>
                <w:color w:val="000000" w:themeColor="text1"/>
              </w:rPr>
              <w:t xml:space="preserve">Bilal Jan, </w:t>
            </w:r>
            <w:r w:rsidRPr="00A22B20">
              <w:rPr>
                <w:rFonts w:ascii="Arial Narrow" w:hAnsi="Arial Narrow"/>
                <w:b/>
                <w:color w:val="000000" w:themeColor="text1"/>
              </w:rPr>
              <w:t>Haleem Farman</w:t>
            </w:r>
            <w:r w:rsidRPr="00A22B20">
              <w:rPr>
                <w:rFonts w:ascii="Arial Narrow" w:hAnsi="Arial Narrow"/>
                <w:color w:val="000000" w:themeColor="text1"/>
              </w:rPr>
              <w:t>, and Murad Khan. "</w:t>
            </w:r>
            <w:r w:rsidRPr="00A22B20">
              <w:rPr>
                <w:rFonts w:ascii="Arial Narrow" w:hAnsi="Arial Narrow"/>
                <w:i/>
                <w:color w:val="000000" w:themeColor="text1"/>
              </w:rPr>
              <w:t>Introduction</w:t>
            </w:r>
            <w:r w:rsidRPr="00A22B20">
              <w:rPr>
                <w:rFonts w:ascii="Arial Narrow" w:hAnsi="Arial Narrow"/>
                <w:color w:val="000000" w:themeColor="text1"/>
              </w:rPr>
              <w:t>." In Deep Learning: Convergence to Big Data Analytics, pp. 1-12. Springer, Singapore, 2019 (Chapter)</w:t>
            </w:r>
          </w:p>
        </w:tc>
      </w:tr>
    </w:tbl>
    <w:p w14:paraId="70C9C868" w14:textId="2A9F277A" w:rsidR="00065A62" w:rsidRDefault="00065A62" w:rsidP="005D3CEC">
      <w:pPr>
        <w:pStyle w:val="Heading1"/>
        <w:rPr>
          <w:bCs/>
        </w:rPr>
      </w:pPr>
      <w:r>
        <w:t>Research Supervision</w:t>
      </w:r>
    </w:p>
    <w:tbl>
      <w:tblPr>
        <w:tblStyle w:val="TableGrid"/>
        <w:tblW w:w="0" w:type="auto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607"/>
      </w:tblGrid>
      <w:tr w:rsidR="00416F1A" w14:paraId="006F0939" w14:textId="77777777" w:rsidTr="000436DB">
        <w:tc>
          <w:tcPr>
            <w:tcW w:w="9607" w:type="dxa"/>
          </w:tcPr>
          <w:p w14:paraId="0DBC35FE" w14:textId="780A0E07" w:rsidR="00DC0E50" w:rsidRPr="00DC0E50" w:rsidRDefault="001E22BF" w:rsidP="00DC0E50">
            <w:pPr>
              <w:suppressAutoHyphens/>
              <w:ind w:left="360"/>
              <w:jc w:val="both"/>
              <w:rPr>
                <w:rFonts w:ascii="Arial Narrow" w:hAnsi="Arial Narrow"/>
                <w:b/>
                <w:color w:val="000000" w:themeColor="text1"/>
              </w:rPr>
            </w:pPr>
            <w:r w:rsidRPr="00DC0E50">
              <w:rPr>
                <w:rFonts w:ascii="Arial Narrow" w:hAnsi="Arial Narrow"/>
                <w:b/>
                <w:color w:val="000000" w:themeColor="text1"/>
              </w:rPr>
              <w:t>DOCTORAL</w:t>
            </w:r>
          </w:p>
          <w:p w14:paraId="464E9D15" w14:textId="77777777" w:rsidR="00C71BDA" w:rsidRDefault="00C71BDA" w:rsidP="00BA707B">
            <w:pPr>
              <w:numPr>
                <w:ilvl w:val="0"/>
                <w:numId w:val="25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proofErr w:type="spellStart"/>
            <w:r>
              <w:rPr>
                <w:rFonts w:ascii="Arial Narrow" w:hAnsi="Arial Narrow"/>
                <w:b/>
                <w:color w:val="000000" w:themeColor="text1"/>
              </w:rPr>
              <w:t>Abizar</w:t>
            </w:r>
            <w:proofErr w:type="spellEnd"/>
            <w:r>
              <w:rPr>
                <w:rFonts w:ascii="Arial Narrow" w:hAnsi="Arial Narrow"/>
                <w:b/>
                <w:color w:val="000000" w:themeColor="text1"/>
              </w:rPr>
              <w:t xml:space="preserve"> Khalil</w:t>
            </w:r>
            <w:r w:rsidR="00416F1A" w:rsidRPr="00C15308">
              <w:rPr>
                <w:rFonts w:ascii="Arial Narrow" w:hAnsi="Arial Narrow"/>
                <w:bCs/>
                <w:color w:val="000000" w:themeColor="text1"/>
              </w:rPr>
              <w:t xml:space="preserve">, </w:t>
            </w:r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 xml:space="preserve">Trust and privacy preservation in Vehicular </w:t>
            </w:r>
            <w:proofErr w:type="spellStart"/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>Adhoc</w:t>
            </w:r>
            <w:proofErr w:type="spellEnd"/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 xml:space="preserve"> Networks</w:t>
            </w:r>
            <w:r>
              <w:rPr>
                <w:rFonts w:ascii="Arial Narrow" w:hAnsi="Arial Narrow"/>
                <w:bCs/>
                <w:color w:val="000000" w:themeColor="text1"/>
              </w:rPr>
              <w:t>. (In-progress)</w:t>
            </w:r>
          </w:p>
          <w:p w14:paraId="294BFAB8" w14:textId="0F66D7B9" w:rsidR="00416F1A" w:rsidRDefault="00C71BDA" w:rsidP="00BA707B">
            <w:pPr>
              <w:numPr>
                <w:ilvl w:val="0"/>
                <w:numId w:val="25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proofErr w:type="spellStart"/>
            <w:r>
              <w:rPr>
                <w:rFonts w:ascii="Arial Narrow" w:hAnsi="Arial Narrow"/>
                <w:b/>
                <w:color w:val="000000" w:themeColor="text1"/>
              </w:rPr>
              <w:t>Sifat</w:t>
            </w:r>
            <w:proofErr w:type="spellEnd"/>
            <w:r>
              <w:rPr>
                <w:rFonts w:ascii="Arial Narrow" w:hAnsi="Arial Narrow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color w:val="000000" w:themeColor="text1"/>
              </w:rPr>
              <w:t>Ullah</w:t>
            </w:r>
            <w:proofErr w:type="spellEnd"/>
            <w:r>
              <w:rPr>
                <w:rFonts w:ascii="Arial Narrow" w:hAnsi="Arial Narrow"/>
                <w:b/>
                <w:color w:val="000000" w:themeColor="text1"/>
              </w:rPr>
              <w:t>,</w:t>
            </w:r>
            <w:r w:rsidRPr="00C71BDA"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>Favorable conditions for disease detection in fruit plants under true field conditions</w:t>
            </w:r>
            <w:r w:rsidRPr="00C71BDA">
              <w:rPr>
                <w:rFonts w:ascii="Arial Narrow" w:hAnsi="Arial Narrow"/>
                <w:bCs/>
                <w:color w:val="000000" w:themeColor="text1"/>
              </w:rPr>
              <w:t xml:space="preserve"> (In-progress)</w:t>
            </w:r>
            <w:r>
              <w:rPr>
                <w:rFonts w:ascii="Arial Narrow" w:hAnsi="Arial Narrow"/>
                <w:b/>
                <w:color w:val="000000" w:themeColor="text1"/>
              </w:rPr>
              <w:t xml:space="preserve"> 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</w:p>
          <w:p w14:paraId="7745D57F" w14:textId="65395AC0" w:rsidR="001E22BF" w:rsidRDefault="003D472F" w:rsidP="001E22BF">
            <w:pPr>
              <w:numPr>
                <w:ilvl w:val="0"/>
                <w:numId w:val="25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proofErr w:type="spellStart"/>
            <w:r>
              <w:rPr>
                <w:rFonts w:ascii="Arial Narrow" w:hAnsi="Arial Narrow"/>
                <w:b/>
                <w:color w:val="000000" w:themeColor="text1"/>
              </w:rPr>
              <w:t>Yasir</w:t>
            </w:r>
            <w:proofErr w:type="spellEnd"/>
            <w:r>
              <w:rPr>
                <w:rFonts w:ascii="Arial Narrow" w:hAnsi="Arial Narrow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color w:val="000000" w:themeColor="text1"/>
              </w:rPr>
              <w:t>Shahzad</w:t>
            </w:r>
            <w:proofErr w:type="spellEnd"/>
            <w:r>
              <w:rPr>
                <w:rFonts w:ascii="Arial Narrow" w:hAnsi="Arial Narrow"/>
                <w:b/>
                <w:color w:val="000000" w:themeColor="text1"/>
              </w:rPr>
              <w:t>,</w:t>
            </w:r>
            <w:r w:rsidRPr="003D472F"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>Optimized Predictive Framework for Healthcare Through Deep Learning</w:t>
            </w:r>
            <w:r w:rsidRPr="003D472F">
              <w:rPr>
                <w:rFonts w:ascii="Arial Narrow" w:hAnsi="Arial Narrow"/>
                <w:bCs/>
                <w:color w:val="000000" w:themeColor="text1"/>
              </w:rPr>
              <w:t>, (In-progress)</w:t>
            </w:r>
          </w:p>
          <w:p w14:paraId="645B5BED" w14:textId="77777777" w:rsidR="001E22BF" w:rsidRPr="001E22BF" w:rsidRDefault="001E22BF" w:rsidP="001E22BF">
            <w:pPr>
              <w:suppressAutoHyphens/>
              <w:ind w:left="720"/>
              <w:jc w:val="both"/>
              <w:rPr>
                <w:rFonts w:ascii="Arial Narrow" w:hAnsi="Arial Narrow"/>
                <w:bCs/>
                <w:color w:val="000000" w:themeColor="text1"/>
              </w:rPr>
            </w:pPr>
          </w:p>
          <w:p w14:paraId="13158C67" w14:textId="2269752B" w:rsidR="00DC0E50" w:rsidRDefault="001E22BF" w:rsidP="00DC0E50">
            <w:pPr>
              <w:suppressAutoHyphens/>
              <w:ind w:left="360"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/>
                <w:color w:val="000000" w:themeColor="text1"/>
              </w:rPr>
              <w:t>MASTERS</w:t>
            </w:r>
          </w:p>
          <w:p w14:paraId="71F4B324" w14:textId="45467C1E" w:rsidR="00E15B90" w:rsidRDefault="00E15B90" w:rsidP="00BA707B">
            <w:pPr>
              <w:numPr>
                <w:ilvl w:val="0"/>
                <w:numId w:val="2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proofErr w:type="spellStart"/>
            <w:r w:rsidRPr="001C3BAA">
              <w:rPr>
                <w:rFonts w:ascii="Arial Narrow" w:hAnsi="Arial Narrow"/>
                <w:b/>
                <w:color w:val="000000" w:themeColor="text1"/>
              </w:rPr>
              <w:t>Habab</w:t>
            </w:r>
            <w:proofErr w:type="spellEnd"/>
            <w:r w:rsidRPr="001C3BAA">
              <w:rPr>
                <w:rFonts w:ascii="Arial Narrow" w:hAnsi="Arial Narrow"/>
                <w:b/>
                <w:color w:val="000000" w:themeColor="text1"/>
              </w:rPr>
              <w:t xml:space="preserve"> Jan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, </w:t>
            </w:r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>The issues, challenges and solution for smart health care monitoring of elderly patients in developing countries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(</w:t>
            </w:r>
            <w:r w:rsidR="00F63080">
              <w:rPr>
                <w:rFonts w:ascii="Arial Narrow" w:hAnsi="Arial Narrow"/>
                <w:bCs/>
                <w:color w:val="000000" w:themeColor="text1"/>
              </w:rPr>
              <w:t>Completed</w:t>
            </w:r>
            <w:r>
              <w:rPr>
                <w:rFonts w:ascii="Arial Narrow" w:hAnsi="Arial Narrow"/>
                <w:bCs/>
                <w:color w:val="000000" w:themeColor="text1"/>
              </w:rPr>
              <w:t>)</w:t>
            </w:r>
          </w:p>
          <w:p w14:paraId="6B4776DF" w14:textId="77777777" w:rsidR="00D24C57" w:rsidRPr="00BA707B" w:rsidRDefault="00D24C57" w:rsidP="00D24C57">
            <w:pPr>
              <w:numPr>
                <w:ilvl w:val="0"/>
                <w:numId w:val="2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proofErr w:type="spellStart"/>
            <w:r w:rsidRPr="001C3BAA">
              <w:rPr>
                <w:rFonts w:ascii="Arial Narrow" w:hAnsi="Arial Narrow"/>
                <w:b/>
                <w:color w:val="000000" w:themeColor="text1"/>
              </w:rPr>
              <w:t>Yasir</w:t>
            </w:r>
            <w:proofErr w:type="spellEnd"/>
            <w:r w:rsidRPr="001C3BAA">
              <w:rPr>
                <w:rFonts w:ascii="Arial Narrow" w:hAnsi="Arial Narrow"/>
                <w:b/>
                <w:color w:val="000000" w:themeColor="text1"/>
              </w:rPr>
              <w:t xml:space="preserve"> Ahmad</w:t>
            </w:r>
            <w:r w:rsidRPr="00C15308">
              <w:rPr>
                <w:rFonts w:ascii="Arial Narrow" w:hAnsi="Arial Narrow"/>
                <w:bCs/>
                <w:color w:val="000000" w:themeColor="text1"/>
              </w:rPr>
              <w:t xml:space="preserve">, </w:t>
            </w:r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>Energy Efficient Mobile MODLEACH in Wireless Sensor</w:t>
            </w:r>
            <w:r>
              <w:rPr>
                <w:rFonts w:ascii="Arial Narrow" w:hAnsi="Arial Narrow"/>
                <w:bCs/>
                <w:color w:val="000000" w:themeColor="text1"/>
              </w:rPr>
              <w:t>. (Completed)</w:t>
            </w:r>
          </w:p>
          <w:p w14:paraId="2FA84804" w14:textId="77777777" w:rsidR="00D24C57" w:rsidRDefault="00D24C57" w:rsidP="00D24C57">
            <w:pPr>
              <w:numPr>
                <w:ilvl w:val="0"/>
                <w:numId w:val="2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1C3BAA">
              <w:rPr>
                <w:rFonts w:ascii="Arial Narrow" w:hAnsi="Arial Narrow"/>
                <w:b/>
                <w:color w:val="000000" w:themeColor="text1"/>
              </w:rPr>
              <w:t xml:space="preserve">Raza </w:t>
            </w:r>
            <w:proofErr w:type="spellStart"/>
            <w:r w:rsidRPr="001C3BAA">
              <w:rPr>
                <w:rFonts w:ascii="Arial Narrow" w:hAnsi="Arial Narrow"/>
                <w:b/>
                <w:color w:val="000000" w:themeColor="text1"/>
              </w:rPr>
              <w:t>Baksh</w:t>
            </w:r>
            <w:proofErr w:type="spellEnd"/>
            <w:r w:rsidRPr="001C3BAA">
              <w:rPr>
                <w:rFonts w:ascii="Arial Narrow" w:hAnsi="Arial Narrow"/>
                <w:b/>
                <w:color w:val="000000" w:themeColor="text1"/>
              </w:rPr>
              <w:t>,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>Performance Enhancement of Dense IEEE 802.11 WLAN by Scaling Minimum Contention Window</w:t>
            </w:r>
            <w:r>
              <w:rPr>
                <w:rFonts w:ascii="Arial Narrow" w:hAnsi="Arial Narrow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Arial Narrow" w:hAnsi="Arial Narrow"/>
                <w:bCs/>
                <w:color w:val="000000" w:themeColor="text1"/>
              </w:rPr>
              <w:t>(Completed).</w:t>
            </w:r>
          </w:p>
          <w:p w14:paraId="74A4A47E" w14:textId="65DF96CB" w:rsidR="00D24C57" w:rsidRPr="00D24C57" w:rsidRDefault="00D24C57" w:rsidP="00D24C57">
            <w:pPr>
              <w:numPr>
                <w:ilvl w:val="0"/>
                <w:numId w:val="2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proofErr w:type="spellStart"/>
            <w:r w:rsidRPr="001C3BAA">
              <w:rPr>
                <w:rFonts w:ascii="Arial Narrow" w:hAnsi="Arial Narrow"/>
                <w:b/>
                <w:color w:val="000000" w:themeColor="text1"/>
              </w:rPr>
              <w:t>Jehangir</w:t>
            </w:r>
            <w:proofErr w:type="spellEnd"/>
            <w:r w:rsidRPr="001C3BAA">
              <w:rPr>
                <w:rFonts w:ascii="Arial Narrow" w:hAnsi="Arial Narrow"/>
                <w:b/>
                <w:color w:val="000000" w:themeColor="text1"/>
              </w:rPr>
              <w:t xml:space="preserve"> Khan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, </w:t>
            </w:r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 xml:space="preserve">A New </w:t>
            </w:r>
            <w:proofErr w:type="spellStart"/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>Backoff</w:t>
            </w:r>
            <w:proofErr w:type="spellEnd"/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 xml:space="preserve"> Algorithm </w:t>
            </w:r>
            <w:r>
              <w:rPr>
                <w:rFonts w:ascii="Arial Narrow" w:hAnsi="Arial Narrow"/>
                <w:bCs/>
                <w:i/>
                <w:iCs/>
                <w:color w:val="000000" w:themeColor="text1"/>
              </w:rPr>
              <w:t>t</w:t>
            </w:r>
            <w:r w:rsidRPr="00E15B90">
              <w:rPr>
                <w:rFonts w:ascii="Arial Narrow" w:hAnsi="Arial Narrow"/>
                <w:bCs/>
                <w:i/>
                <w:iCs/>
                <w:color w:val="000000" w:themeColor="text1"/>
              </w:rPr>
              <w:t>o Improve Distributed Coordination Function Performance in Wireless LANs</w:t>
            </w:r>
            <w:r>
              <w:rPr>
                <w:rFonts w:ascii="Arial Narrow" w:hAnsi="Arial Narrow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Arial Narrow" w:hAnsi="Arial Narrow"/>
                <w:bCs/>
                <w:color w:val="000000" w:themeColor="text1"/>
              </w:rPr>
              <w:t>(Completed)</w:t>
            </w:r>
          </w:p>
          <w:p w14:paraId="47EE8037" w14:textId="7CB2DBBC" w:rsidR="001C3BAA" w:rsidRPr="001C3BAA" w:rsidRDefault="001C3BAA" w:rsidP="001C3BAA">
            <w:pPr>
              <w:numPr>
                <w:ilvl w:val="0"/>
                <w:numId w:val="2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1C3BAA">
              <w:rPr>
                <w:rFonts w:ascii="Arial Narrow" w:hAnsi="Arial Narrow"/>
                <w:b/>
                <w:color w:val="000000" w:themeColor="text1"/>
              </w:rPr>
              <w:t>Bilal Khan</w:t>
            </w:r>
            <w:r w:rsidRPr="001C3BAA">
              <w:rPr>
                <w:rFonts w:ascii="Arial Narrow" w:hAnsi="Arial Narrow"/>
                <w:bCs/>
                <w:color w:val="000000" w:themeColor="text1"/>
              </w:rPr>
              <w:t xml:space="preserve">, </w:t>
            </w:r>
            <w:r w:rsidRPr="001C3BAA">
              <w:rPr>
                <w:rFonts w:ascii="Arial Narrow" w:hAnsi="Arial Narrow"/>
                <w:bCs/>
                <w:i/>
                <w:iCs/>
                <w:color w:val="000000" w:themeColor="text1"/>
              </w:rPr>
              <w:t>Content based retrieval of x-ray scans utilizing visual saliency and deep features</w:t>
            </w:r>
            <w:r>
              <w:rPr>
                <w:rFonts w:ascii="Arial Narrow" w:hAnsi="Arial Narrow"/>
                <w:bCs/>
                <w:i/>
                <w:iCs/>
                <w:color w:val="000000" w:themeColor="text1"/>
              </w:rPr>
              <w:t xml:space="preserve"> </w:t>
            </w:r>
            <w:r w:rsidRPr="003D472F">
              <w:rPr>
                <w:rFonts w:ascii="Arial Narrow" w:hAnsi="Arial Narrow"/>
                <w:bCs/>
                <w:color w:val="000000" w:themeColor="text1"/>
              </w:rPr>
              <w:t>(In-progress)</w:t>
            </w:r>
          </w:p>
          <w:p w14:paraId="689ED8B2" w14:textId="5E732BF4" w:rsidR="001C3BAA" w:rsidRPr="001C3BAA" w:rsidRDefault="001C3BAA" w:rsidP="001C3BAA">
            <w:pPr>
              <w:numPr>
                <w:ilvl w:val="0"/>
                <w:numId w:val="2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proofErr w:type="spellStart"/>
            <w:r w:rsidRPr="001C3BAA">
              <w:rPr>
                <w:rFonts w:ascii="Arial Narrow" w:hAnsi="Arial Narrow"/>
                <w:b/>
                <w:color w:val="000000" w:themeColor="text1"/>
              </w:rPr>
              <w:lastRenderedPageBreak/>
              <w:t>Shabeer</w:t>
            </w:r>
            <w:proofErr w:type="spellEnd"/>
            <w:r w:rsidRPr="001C3BAA">
              <w:rPr>
                <w:rFonts w:ascii="Arial Narrow" w:hAnsi="Arial Narrow"/>
                <w:b/>
                <w:color w:val="000000" w:themeColor="text1"/>
              </w:rPr>
              <w:t xml:space="preserve"> </w:t>
            </w:r>
            <w:proofErr w:type="spellStart"/>
            <w:r w:rsidRPr="001C3BAA">
              <w:rPr>
                <w:rFonts w:ascii="Arial Narrow" w:hAnsi="Arial Narrow"/>
                <w:b/>
                <w:color w:val="000000" w:themeColor="text1"/>
              </w:rPr>
              <w:t>Rehman</w:t>
            </w:r>
            <w:proofErr w:type="spellEnd"/>
            <w:r w:rsidRPr="001C3BAA">
              <w:rPr>
                <w:rFonts w:ascii="Arial Narrow" w:hAnsi="Arial Narrow"/>
                <w:bCs/>
                <w:color w:val="000000" w:themeColor="text1"/>
              </w:rPr>
              <w:t>,</w:t>
            </w:r>
            <w:r w:rsidRPr="001C3BAA">
              <w:rPr>
                <w:rFonts w:ascii="Arial Narrow" w:hAnsi="Arial Narrow"/>
                <w:bCs/>
                <w:i/>
                <w:iCs/>
                <w:color w:val="000000" w:themeColor="text1"/>
              </w:rPr>
              <w:t xml:space="preserve"> Multi-Modal Detection of Interesting Events in Cricket Sports Videos </w:t>
            </w:r>
            <w:r w:rsidRPr="003D472F">
              <w:rPr>
                <w:rFonts w:ascii="Arial Narrow" w:hAnsi="Arial Narrow"/>
                <w:bCs/>
                <w:color w:val="000000" w:themeColor="text1"/>
              </w:rPr>
              <w:t>(In-progress)</w:t>
            </w:r>
          </w:p>
          <w:p w14:paraId="32A85FC6" w14:textId="65F0194D" w:rsidR="00E15B90" w:rsidRPr="00D24C57" w:rsidRDefault="001C3BAA" w:rsidP="00D24C57">
            <w:pPr>
              <w:numPr>
                <w:ilvl w:val="0"/>
                <w:numId w:val="26"/>
              </w:numPr>
              <w:suppressAutoHyphens/>
              <w:jc w:val="both"/>
              <w:rPr>
                <w:rFonts w:ascii="Arial Narrow" w:hAnsi="Arial Narrow"/>
                <w:bCs/>
                <w:color w:val="000000" w:themeColor="text1"/>
              </w:rPr>
            </w:pPr>
            <w:r w:rsidRPr="001C3BAA">
              <w:rPr>
                <w:rFonts w:ascii="Arial Narrow" w:hAnsi="Arial Narrow"/>
                <w:b/>
                <w:color w:val="000000" w:themeColor="text1"/>
              </w:rPr>
              <w:t>Tariq Hussain</w:t>
            </w:r>
            <w:r w:rsidRPr="001C3BAA">
              <w:rPr>
                <w:rFonts w:ascii="Arial Narrow" w:hAnsi="Arial Narrow"/>
                <w:bCs/>
                <w:color w:val="000000" w:themeColor="text1"/>
              </w:rPr>
              <w:t xml:space="preserve">, </w:t>
            </w:r>
            <w:r w:rsidRPr="001C3BAA">
              <w:rPr>
                <w:rFonts w:ascii="Arial Narrow" w:hAnsi="Arial Narrow"/>
                <w:bCs/>
                <w:i/>
                <w:iCs/>
                <w:color w:val="000000" w:themeColor="text1"/>
              </w:rPr>
              <w:t>Learning Convolutional Hash Codes for Endoscopic Image Retrieval</w:t>
            </w:r>
            <w:r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  <w:r w:rsidRPr="003D472F">
              <w:rPr>
                <w:rFonts w:ascii="Arial Narrow" w:hAnsi="Arial Narrow"/>
                <w:bCs/>
                <w:color w:val="000000" w:themeColor="text1"/>
              </w:rPr>
              <w:t>(In-progress)</w:t>
            </w:r>
          </w:p>
        </w:tc>
      </w:tr>
    </w:tbl>
    <w:p w14:paraId="3D112780" w14:textId="13A2C947" w:rsidR="00D6217E" w:rsidRPr="00D00228" w:rsidRDefault="00D6217E" w:rsidP="00D6217E">
      <w:pPr>
        <w:pStyle w:val="Heading1"/>
        <w:rPr>
          <w:bCs/>
        </w:rPr>
      </w:pPr>
      <w:r>
        <w:lastRenderedPageBreak/>
        <w:t>REsearch collaboration</w:t>
      </w:r>
      <w:r w:rsidRPr="00D00228">
        <w:t>:</w:t>
      </w:r>
    </w:p>
    <w:tbl>
      <w:tblPr>
        <w:tblStyle w:val="TableGrid"/>
        <w:tblW w:w="9607" w:type="dxa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607"/>
      </w:tblGrid>
      <w:tr w:rsidR="00D6217E" w14:paraId="379A0F54" w14:textId="77777777" w:rsidTr="000436DB">
        <w:tc>
          <w:tcPr>
            <w:tcW w:w="9607" w:type="dxa"/>
          </w:tcPr>
          <w:p w14:paraId="5625300B" w14:textId="78878C50" w:rsidR="00D6217E" w:rsidRPr="004A0861" w:rsidRDefault="00587C27" w:rsidP="00D6217E">
            <w:pPr>
              <w:numPr>
                <w:ilvl w:val="0"/>
                <w:numId w:val="31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Prof. Dr.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Anis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Koubaa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and Dr. Zahid Khan, </w:t>
            </w:r>
            <w:r w:rsidR="00D6217E">
              <w:rPr>
                <w:rFonts w:ascii="Arial Narrow" w:hAnsi="Arial Narrow"/>
                <w:color w:val="000000" w:themeColor="text1"/>
              </w:rPr>
              <w:t xml:space="preserve">Robotics and Internet of Things Lab, </w:t>
            </w:r>
            <w:r w:rsidR="00D6217E" w:rsidRPr="00D6217E">
              <w:rPr>
                <w:rFonts w:ascii="Arial Narrow" w:hAnsi="Arial Narrow"/>
                <w:color w:val="000000" w:themeColor="text1"/>
              </w:rPr>
              <w:t>College of Computer and Information Sciences</w:t>
            </w:r>
            <w:r w:rsidR="00D6217E">
              <w:rPr>
                <w:rFonts w:ascii="Arial Narrow" w:hAnsi="Arial Narrow"/>
                <w:color w:val="000000" w:themeColor="text1"/>
              </w:rPr>
              <w:t xml:space="preserve">, </w:t>
            </w:r>
            <w:r w:rsidR="00D6217E" w:rsidRPr="00D6217E">
              <w:rPr>
                <w:rFonts w:ascii="Arial Narrow" w:hAnsi="Arial Narrow"/>
                <w:color w:val="000000" w:themeColor="text1"/>
              </w:rPr>
              <w:t>Prince Sultan University</w:t>
            </w:r>
            <w:r w:rsidR="00D6217E">
              <w:rPr>
                <w:rFonts w:ascii="Arial Narrow" w:hAnsi="Arial Narrow"/>
                <w:color w:val="000000" w:themeColor="text1"/>
              </w:rPr>
              <w:t xml:space="preserve">, Riyadh, Saudi Arabia. </w:t>
            </w:r>
          </w:p>
          <w:p w14:paraId="6F85D68D" w14:textId="68759E9E" w:rsidR="002C0E07" w:rsidRPr="002C0E07" w:rsidRDefault="002C0E07" w:rsidP="00D6217E">
            <w:pPr>
              <w:numPr>
                <w:ilvl w:val="0"/>
                <w:numId w:val="31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2C0E07">
              <w:rPr>
                <w:rFonts w:ascii="Arial Narrow" w:hAnsi="Arial Narrow"/>
                <w:color w:val="000000" w:themeColor="text1"/>
              </w:rPr>
              <w:t xml:space="preserve">Dr. Samir </w:t>
            </w:r>
            <w:proofErr w:type="spellStart"/>
            <w:r w:rsidRPr="002C0E07">
              <w:rPr>
                <w:rFonts w:ascii="Arial Narrow" w:hAnsi="Arial Narrow"/>
                <w:color w:val="000000" w:themeColor="text1"/>
              </w:rPr>
              <w:t>Ouchani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, </w:t>
            </w:r>
            <w:r w:rsidRPr="002C0E07">
              <w:rPr>
                <w:rFonts w:ascii="Arial Narrow" w:hAnsi="Arial Narrow"/>
                <w:color w:val="000000" w:themeColor="text1"/>
              </w:rPr>
              <w:t>Research and innovation laboratory</w:t>
            </w:r>
            <w:r>
              <w:rPr>
                <w:rFonts w:ascii="Arial Narrow" w:hAnsi="Arial Narrow"/>
                <w:color w:val="000000" w:themeColor="text1"/>
              </w:rPr>
              <w:t xml:space="preserve">, </w:t>
            </w:r>
            <w:r w:rsidRPr="002C0E07">
              <w:rPr>
                <w:rFonts w:ascii="Arial Narrow" w:hAnsi="Arial Narrow"/>
                <w:color w:val="000000" w:themeColor="text1"/>
              </w:rPr>
              <w:t>LINEACT CESI,</w:t>
            </w:r>
            <w:r>
              <w:rPr>
                <w:rFonts w:ascii="Arial Narrow" w:hAnsi="Arial Narrow"/>
                <w:color w:val="000000" w:themeColor="text1"/>
              </w:rPr>
              <w:t xml:space="preserve"> France.</w:t>
            </w:r>
          </w:p>
          <w:p w14:paraId="06D7FCD0" w14:textId="3A9E8CA1" w:rsidR="00587C27" w:rsidRPr="00587C27" w:rsidRDefault="00587C27" w:rsidP="00D6217E">
            <w:pPr>
              <w:numPr>
                <w:ilvl w:val="0"/>
                <w:numId w:val="31"/>
              </w:numPr>
              <w:suppressAutoHyphens/>
              <w:jc w:val="both"/>
              <w:rPr>
                <w:bCs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Dr. Murad Khan, Wireless and Mobile Internet Laboratory,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Kyungpook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National University, Daegu, South Korea.</w:t>
            </w:r>
          </w:p>
          <w:p w14:paraId="3A3F93F6" w14:textId="65C413AF" w:rsidR="00067D93" w:rsidRPr="002C0E07" w:rsidRDefault="00587C27" w:rsidP="00D6217E">
            <w:pPr>
              <w:numPr>
                <w:ilvl w:val="0"/>
                <w:numId w:val="31"/>
              </w:numPr>
              <w:suppressAutoHyphens/>
              <w:jc w:val="both"/>
              <w:rPr>
                <w:bCs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Dr. Khan Muhammad, </w:t>
            </w:r>
            <w:r w:rsidR="0029738E" w:rsidRPr="0029738E">
              <w:rPr>
                <w:rFonts w:ascii="Arial Narrow" w:hAnsi="Arial Narrow"/>
                <w:color w:val="000000" w:themeColor="text1"/>
              </w:rPr>
              <w:t xml:space="preserve">Department of Software, </w:t>
            </w:r>
            <w:proofErr w:type="spellStart"/>
            <w:r w:rsidR="0029738E" w:rsidRPr="0029738E">
              <w:rPr>
                <w:rFonts w:ascii="Arial Narrow" w:hAnsi="Arial Narrow"/>
                <w:color w:val="000000" w:themeColor="text1"/>
              </w:rPr>
              <w:t>Sejong</w:t>
            </w:r>
            <w:proofErr w:type="spellEnd"/>
            <w:r w:rsidR="0029738E" w:rsidRPr="0029738E">
              <w:rPr>
                <w:rFonts w:ascii="Arial Narrow" w:hAnsi="Arial Narrow"/>
                <w:color w:val="000000" w:themeColor="text1"/>
              </w:rPr>
              <w:t xml:space="preserve"> University, Seoul 143-747, </w:t>
            </w:r>
            <w:r w:rsidR="0029738E">
              <w:rPr>
                <w:rFonts w:ascii="Arial Narrow" w:hAnsi="Arial Narrow"/>
                <w:color w:val="000000" w:themeColor="text1"/>
              </w:rPr>
              <w:t>South</w:t>
            </w:r>
            <w:r w:rsidR="0029738E" w:rsidRPr="0029738E">
              <w:rPr>
                <w:rFonts w:ascii="Arial Narrow" w:hAnsi="Arial Narrow"/>
                <w:color w:val="000000" w:themeColor="text1"/>
              </w:rPr>
              <w:t xml:space="preserve"> Korea.</w:t>
            </w:r>
          </w:p>
          <w:p w14:paraId="1A3E0A21" w14:textId="77777777" w:rsidR="00067D93" w:rsidRPr="00067D93" w:rsidRDefault="00067D93" w:rsidP="00D6217E">
            <w:pPr>
              <w:numPr>
                <w:ilvl w:val="0"/>
                <w:numId w:val="31"/>
              </w:numPr>
              <w:suppressAutoHyphens/>
              <w:jc w:val="both"/>
              <w:rPr>
                <w:bCs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Dr. Bilal Jan, Department of Computer Science, FATA University,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Kohat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>, Pakistan.</w:t>
            </w:r>
          </w:p>
          <w:p w14:paraId="356F9569" w14:textId="77777777" w:rsidR="00067D93" w:rsidRPr="00067D93" w:rsidRDefault="00067D93" w:rsidP="00D6217E">
            <w:pPr>
              <w:numPr>
                <w:ilvl w:val="0"/>
                <w:numId w:val="31"/>
              </w:numPr>
              <w:suppressAutoHyphens/>
              <w:jc w:val="both"/>
              <w:rPr>
                <w:bCs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Dr.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Muazzam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Ali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Khattak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>, Department of Computer Science, Quad-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i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>-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Azam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University, Islamabad, Pakistan.</w:t>
            </w:r>
          </w:p>
          <w:p w14:paraId="0374EC4E" w14:textId="3A071F27" w:rsidR="00D6217E" w:rsidRPr="001B7CB9" w:rsidRDefault="00067D93" w:rsidP="00D6217E">
            <w:pPr>
              <w:numPr>
                <w:ilvl w:val="0"/>
                <w:numId w:val="31"/>
              </w:numPr>
              <w:suppressAutoHyphens/>
              <w:jc w:val="both"/>
              <w:rPr>
                <w:bCs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Dr. Hassan Ali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Khattak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, </w:t>
            </w:r>
            <w:r w:rsidRPr="00067D93">
              <w:rPr>
                <w:rFonts w:ascii="Arial Narrow" w:hAnsi="Arial Narrow"/>
                <w:color w:val="000000" w:themeColor="text1"/>
              </w:rPr>
              <w:t>School of Electrical Engineering and Computer Science, National University of Sciences and Technology (NUST)</w:t>
            </w:r>
            <w:r>
              <w:rPr>
                <w:rFonts w:ascii="Arial Narrow" w:hAnsi="Arial Narrow"/>
                <w:color w:val="000000" w:themeColor="text1"/>
              </w:rPr>
              <w:t>, Islamabad, Pakistan</w:t>
            </w:r>
            <w:r w:rsidRPr="00067D93">
              <w:rPr>
                <w:rFonts w:ascii="Arial Narrow" w:hAnsi="Arial Narrow"/>
                <w:color w:val="000000" w:themeColor="text1"/>
              </w:rPr>
              <w:t>.</w:t>
            </w:r>
            <w:r w:rsidR="00D6217E" w:rsidRPr="002B6A24">
              <w:rPr>
                <w:rFonts w:ascii="Arial Narrow" w:hAnsi="Arial Narrow"/>
                <w:color w:val="000000" w:themeColor="text1"/>
              </w:rPr>
              <w:t xml:space="preserve"> </w:t>
            </w:r>
          </w:p>
        </w:tc>
      </w:tr>
    </w:tbl>
    <w:p w14:paraId="06140E22" w14:textId="77777777" w:rsidR="00144263" w:rsidRPr="00D00228" w:rsidRDefault="00144263" w:rsidP="00144263">
      <w:pPr>
        <w:pStyle w:val="Heading1"/>
        <w:rPr>
          <w:bCs/>
        </w:rPr>
      </w:pPr>
      <w:r>
        <w:t>TRAININGS/</w:t>
      </w:r>
      <w:r w:rsidRPr="002B6A24">
        <w:t>SEMINARS/WORKSHOPS ORGANIZED</w:t>
      </w:r>
      <w:r w:rsidRPr="00D00228">
        <w:t>:</w:t>
      </w:r>
    </w:p>
    <w:tbl>
      <w:tblPr>
        <w:tblStyle w:val="TableGrid"/>
        <w:tblW w:w="0" w:type="auto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607"/>
      </w:tblGrid>
      <w:tr w:rsidR="00144263" w:rsidRPr="001F15DF" w14:paraId="2A3E8210" w14:textId="77777777" w:rsidTr="009564F2">
        <w:tc>
          <w:tcPr>
            <w:tcW w:w="9607" w:type="dxa"/>
          </w:tcPr>
          <w:p w14:paraId="3440FAC8" w14:textId="6BCA857A" w:rsidR="00512D34" w:rsidRPr="001F15DF" w:rsidRDefault="00512D34" w:rsidP="00512D34">
            <w:pPr>
              <w:numPr>
                <w:ilvl w:val="0"/>
                <w:numId w:val="23"/>
              </w:numPr>
              <w:suppressAutoHyphens/>
              <w:spacing w:line="276" w:lineRule="auto"/>
              <w:contextualSpacing w:val="0"/>
              <w:jc w:val="both"/>
              <w:rPr>
                <w:rFonts w:ascii="Arial Narrow" w:hAnsi="Arial Narrow"/>
                <w:color w:val="000000" w:themeColor="text1"/>
              </w:rPr>
            </w:pPr>
            <w:r w:rsidRPr="001F15DF">
              <w:rPr>
                <w:rFonts w:ascii="Arial Narrow" w:hAnsi="Arial Narrow"/>
                <w:color w:val="000000" w:themeColor="text1"/>
              </w:rPr>
              <w:t xml:space="preserve">Organized 03 Days </w:t>
            </w: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>Flutter Bootcamp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 at the Department of Computer Science, Islamia College Peshawar, held on 28</w:t>
            </w:r>
            <w:r w:rsidRPr="001F15DF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 – 30</w:t>
            </w:r>
            <w:r w:rsidRPr="001F15DF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 March 2022.</w:t>
            </w:r>
          </w:p>
          <w:p w14:paraId="28FCD379" w14:textId="775E287E" w:rsidR="000B229D" w:rsidRPr="001F15DF" w:rsidRDefault="000B229D" w:rsidP="00FF3E15">
            <w:pPr>
              <w:numPr>
                <w:ilvl w:val="0"/>
                <w:numId w:val="23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>Digital Employability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 workshop at Islamia College Peshawar from 27</w:t>
            </w:r>
            <w:r w:rsidRPr="001F15DF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 – 30</w:t>
            </w:r>
            <w:r w:rsidRPr="001F15DF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 Dec, 2021 in collaboration with K</w:t>
            </w:r>
            <w:r w:rsidR="00FF3E15" w:rsidRPr="001F15DF">
              <w:rPr>
                <w:rFonts w:ascii="Arial Narrow" w:hAnsi="Arial Narrow"/>
                <w:color w:val="000000" w:themeColor="text1"/>
              </w:rPr>
              <w:t>hyber Pakhtunkhwa Information Technology Board.</w:t>
            </w:r>
          </w:p>
          <w:p w14:paraId="4A6EE340" w14:textId="77777777" w:rsidR="00144263" w:rsidRPr="001F15DF" w:rsidRDefault="00144263" w:rsidP="00512D34">
            <w:pPr>
              <w:numPr>
                <w:ilvl w:val="0"/>
                <w:numId w:val="23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1F15DF">
              <w:rPr>
                <w:rFonts w:ascii="Arial Narrow" w:hAnsi="Arial Narrow"/>
                <w:color w:val="000000" w:themeColor="text1"/>
              </w:rPr>
              <w:t>One day workshop on “</w:t>
            </w: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>Entrepreneurship: How to start a business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” under NAVTTC </w:t>
            </w:r>
            <w:proofErr w:type="spellStart"/>
            <w:r w:rsidRPr="001F15DF">
              <w:rPr>
                <w:rFonts w:ascii="Arial Narrow" w:hAnsi="Arial Narrow"/>
                <w:color w:val="000000" w:themeColor="text1"/>
              </w:rPr>
              <w:t>Kamyab</w:t>
            </w:r>
            <w:proofErr w:type="spellEnd"/>
            <w:r w:rsidRPr="001F15DF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1F15DF">
              <w:rPr>
                <w:rFonts w:ascii="Arial Narrow" w:hAnsi="Arial Narrow"/>
                <w:color w:val="000000" w:themeColor="text1"/>
              </w:rPr>
              <w:t>Jawan</w:t>
            </w:r>
            <w:proofErr w:type="spellEnd"/>
            <w:r w:rsidRPr="001F15DF">
              <w:rPr>
                <w:rFonts w:ascii="Arial Narrow" w:hAnsi="Arial Narrow"/>
                <w:color w:val="000000" w:themeColor="text1"/>
              </w:rPr>
              <w:t xml:space="preserve"> program, Pakistan at the Department of Computer Science, Islamia College Peshawar. </w:t>
            </w:r>
          </w:p>
          <w:p w14:paraId="1B10F13C" w14:textId="77777777" w:rsidR="00144263" w:rsidRPr="001F15DF" w:rsidRDefault="00144263" w:rsidP="00512D34">
            <w:pPr>
              <w:numPr>
                <w:ilvl w:val="0"/>
                <w:numId w:val="23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1F15DF">
              <w:rPr>
                <w:rFonts w:ascii="Arial Narrow" w:hAnsi="Arial Narrow"/>
                <w:color w:val="000000" w:themeColor="text1"/>
              </w:rPr>
              <w:t>One day seminar on “</w:t>
            </w: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>Freelancing Opportunities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” under NAVTTC </w:t>
            </w:r>
            <w:proofErr w:type="spellStart"/>
            <w:r w:rsidRPr="001F15DF">
              <w:rPr>
                <w:rFonts w:ascii="Arial Narrow" w:hAnsi="Arial Narrow"/>
                <w:color w:val="000000" w:themeColor="text1"/>
              </w:rPr>
              <w:t>Kamyab</w:t>
            </w:r>
            <w:proofErr w:type="spellEnd"/>
            <w:r w:rsidRPr="001F15DF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1F15DF">
              <w:rPr>
                <w:rFonts w:ascii="Arial Narrow" w:hAnsi="Arial Narrow"/>
                <w:color w:val="000000" w:themeColor="text1"/>
              </w:rPr>
              <w:t>Jawan</w:t>
            </w:r>
            <w:proofErr w:type="spellEnd"/>
            <w:r w:rsidRPr="001F15DF">
              <w:rPr>
                <w:rFonts w:ascii="Arial Narrow" w:hAnsi="Arial Narrow"/>
                <w:color w:val="000000" w:themeColor="text1"/>
              </w:rPr>
              <w:t xml:space="preserve"> program, Pakistan at the Department of Computer Science, Islamia College Peshawar. </w:t>
            </w:r>
          </w:p>
          <w:p w14:paraId="74033C3F" w14:textId="77777777" w:rsidR="00144263" w:rsidRPr="001F15DF" w:rsidRDefault="00144263" w:rsidP="00512D34">
            <w:pPr>
              <w:numPr>
                <w:ilvl w:val="0"/>
                <w:numId w:val="23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1F15DF">
              <w:rPr>
                <w:rFonts w:ascii="Arial Narrow" w:hAnsi="Arial Narrow"/>
                <w:color w:val="000000" w:themeColor="text1"/>
              </w:rPr>
              <w:t>One day workshop on “</w:t>
            </w: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>Resume Building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” under NAVTTC </w:t>
            </w:r>
            <w:proofErr w:type="spellStart"/>
            <w:r w:rsidRPr="001F15DF">
              <w:rPr>
                <w:rFonts w:ascii="Arial Narrow" w:hAnsi="Arial Narrow"/>
                <w:color w:val="000000" w:themeColor="text1"/>
              </w:rPr>
              <w:t>Kamyab</w:t>
            </w:r>
            <w:proofErr w:type="spellEnd"/>
            <w:r w:rsidRPr="001F15DF">
              <w:rPr>
                <w:rFonts w:ascii="Arial Narrow" w:hAnsi="Arial Narrow"/>
                <w:color w:val="000000" w:themeColor="text1"/>
              </w:rPr>
              <w:t xml:space="preserve"> </w:t>
            </w:r>
            <w:proofErr w:type="spellStart"/>
            <w:r w:rsidRPr="001F15DF">
              <w:rPr>
                <w:rFonts w:ascii="Arial Narrow" w:hAnsi="Arial Narrow"/>
                <w:color w:val="000000" w:themeColor="text1"/>
              </w:rPr>
              <w:t>Jawan</w:t>
            </w:r>
            <w:proofErr w:type="spellEnd"/>
            <w:r w:rsidRPr="001F15DF">
              <w:rPr>
                <w:rFonts w:ascii="Arial Narrow" w:hAnsi="Arial Narrow"/>
                <w:color w:val="000000" w:themeColor="text1"/>
              </w:rPr>
              <w:t xml:space="preserve"> program, Pakistan at the Department of Computer Science, Islamia College Peshawar. </w:t>
            </w:r>
          </w:p>
          <w:p w14:paraId="3B2B3898" w14:textId="77777777" w:rsidR="00144263" w:rsidRPr="001F15DF" w:rsidRDefault="00144263" w:rsidP="00512D34">
            <w:pPr>
              <w:numPr>
                <w:ilvl w:val="0"/>
                <w:numId w:val="23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1F15DF">
              <w:rPr>
                <w:rFonts w:ascii="Arial Narrow" w:hAnsi="Arial Narrow"/>
                <w:color w:val="000000" w:themeColor="text1"/>
              </w:rPr>
              <w:t>One day workshop on “</w:t>
            </w: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>Growth Hacking</w:t>
            </w:r>
            <w:r w:rsidRPr="001F15DF">
              <w:rPr>
                <w:rFonts w:ascii="Arial Narrow" w:hAnsi="Arial Narrow"/>
                <w:color w:val="000000" w:themeColor="text1"/>
              </w:rPr>
              <w:t>” under Google Developer Student Club at Islamia College Peshawar.</w:t>
            </w:r>
          </w:p>
          <w:p w14:paraId="0426F4DE" w14:textId="77777777" w:rsidR="00144263" w:rsidRPr="001F15DF" w:rsidRDefault="00144263" w:rsidP="00512D34">
            <w:pPr>
              <w:numPr>
                <w:ilvl w:val="0"/>
                <w:numId w:val="23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1F15DF">
              <w:rPr>
                <w:rFonts w:ascii="Arial Narrow" w:hAnsi="Arial Narrow"/>
                <w:color w:val="000000" w:themeColor="text1"/>
              </w:rPr>
              <w:t>One day workshop on “</w:t>
            </w: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>Cloud Study Jam</w:t>
            </w:r>
            <w:r w:rsidRPr="001F15DF">
              <w:rPr>
                <w:rFonts w:ascii="Arial Narrow" w:hAnsi="Arial Narrow"/>
                <w:color w:val="000000" w:themeColor="text1"/>
              </w:rPr>
              <w:t>” under Google Developer Student Club at Islamia College Peshawar.</w:t>
            </w:r>
          </w:p>
          <w:p w14:paraId="658C8D5D" w14:textId="77777777" w:rsidR="00144263" w:rsidRPr="001F15DF" w:rsidRDefault="00144263" w:rsidP="00512D34">
            <w:pPr>
              <w:numPr>
                <w:ilvl w:val="0"/>
                <w:numId w:val="23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1F15DF">
              <w:rPr>
                <w:rFonts w:ascii="Arial Narrow" w:hAnsi="Arial Narrow"/>
                <w:color w:val="000000" w:themeColor="text1"/>
              </w:rPr>
              <w:t>One day workshop on “</w:t>
            </w: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>Flutter Interact</w:t>
            </w:r>
            <w:r w:rsidRPr="001F15DF">
              <w:rPr>
                <w:rFonts w:ascii="Arial Narrow" w:hAnsi="Arial Narrow"/>
                <w:color w:val="000000" w:themeColor="text1"/>
              </w:rPr>
              <w:t>” under Google Developer Student Club at Islamia College Peshawar.</w:t>
            </w:r>
          </w:p>
          <w:p w14:paraId="5C1802C6" w14:textId="77777777" w:rsidR="00144263" w:rsidRPr="001F15DF" w:rsidRDefault="00144263" w:rsidP="00512D34">
            <w:pPr>
              <w:numPr>
                <w:ilvl w:val="0"/>
                <w:numId w:val="23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1F15DF">
              <w:rPr>
                <w:rFonts w:ascii="Arial Narrow" w:hAnsi="Arial Narrow"/>
                <w:color w:val="000000" w:themeColor="text1"/>
              </w:rPr>
              <w:t xml:space="preserve">Chief Organizer of </w:t>
            </w: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>ICUETC-18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 at Department of Computer Science, Islamia College Peshawar</w:t>
            </w:r>
          </w:p>
          <w:p w14:paraId="6AB05861" w14:textId="77B7A840" w:rsidR="00D274A8" w:rsidRPr="001F15DF" w:rsidRDefault="00144263" w:rsidP="00512D34">
            <w:pPr>
              <w:numPr>
                <w:ilvl w:val="0"/>
                <w:numId w:val="23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1F15DF">
              <w:rPr>
                <w:rFonts w:ascii="Arial Narrow" w:hAnsi="Arial Narrow"/>
                <w:color w:val="000000" w:themeColor="text1"/>
              </w:rPr>
              <w:t>One day Seminar on “</w:t>
            </w:r>
            <w:r w:rsidR="00D274A8" w:rsidRPr="001F15DF">
              <w:rPr>
                <w:rFonts w:ascii="Arial Narrow" w:hAnsi="Arial Narrow"/>
                <w:b/>
                <w:bCs/>
                <w:color w:val="000000" w:themeColor="text1"/>
              </w:rPr>
              <w:t>WSN: An</w:t>
            </w:r>
            <w:r w:rsidR="00D274A8" w:rsidRPr="001F15DF"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 xml:space="preserve">Emerging </w:t>
            </w:r>
            <w:r w:rsidR="00D274A8" w:rsidRPr="001F15DF">
              <w:rPr>
                <w:rFonts w:ascii="Arial Narrow" w:hAnsi="Arial Narrow"/>
                <w:b/>
                <w:bCs/>
                <w:color w:val="000000" w:themeColor="text1"/>
              </w:rPr>
              <w:t>Smart Technology</w:t>
            </w:r>
            <w:r w:rsidRPr="001F15DF">
              <w:rPr>
                <w:rFonts w:ascii="Arial Narrow" w:hAnsi="Arial Narrow"/>
                <w:color w:val="000000" w:themeColor="text1"/>
              </w:rPr>
              <w:t>”,</w:t>
            </w:r>
            <w:r w:rsidR="00D274A8" w:rsidRPr="001F15DF">
              <w:rPr>
                <w:rFonts w:ascii="Arial Narrow" w:hAnsi="Arial Narrow"/>
                <w:color w:val="000000" w:themeColor="text1"/>
              </w:rPr>
              <w:t xml:space="preserve"> held on 28</w:t>
            </w:r>
            <w:r w:rsidR="00D274A8" w:rsidRPr="001F15DF">
              <w:rPr>
                <w:rFonts w:ascii="Arial Narrow" w:hAnsi="Arial Narrow"/>
                <w:color w:val="000000" w:themeColor="text1"/>
                <w:vertAlign w:val="superscript"/>
              </w:rPr>
              <w:t>th</w:t>
            </w:r>
            <w:r w:rsidR="00D274A8" w:rsidRPr="001F15DF">
              <w:rPr>
                <w:rFonts w:ascii="Arial Narrow" w:hAnsi="Arial Narrow"/>
                <w:color w:val="000000" w:themeColor="text1"/>
              </w:rPr>
              <w:t xml:space="preserve"> May 2015 at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 Department of Computer Science, University of Peshawar, Pakistan.</w:t>
            </w:r>
          </w:p>
          <w:p w14:paraId="508B9048" w14:textId="77777777" w:rsidR="00144263" w:rsidRPr="001F15DF" w:rsidRDefault="00144263" w:rsidP="00512D34">
            <w:pPr>
              <w:numPr>
                <w:ilvl w:val="0"/>
                <w:numId w:val="23"/>
              </w:numPr>
              <w:suppressAutoHyphens/>
              <w:jc w:val="both"/>
              <w:rPr>
                <w:rFonts w:ascii="Arial Narrow" w:hAnsi="Arial Narrow"/>
              </w:rPr>
            </w:pPr>
            <w:r w:rsidRPr="001F15DF">
              <w:rPr>
                <w:rFonts w:ascii="Arial Narrow" w:hAnsi="Arial Narrow"/>
                <w:color w:val="000000" w:themeColor="text1"/>
              </w:rPr>
              <w:t xml:space="preserve">Organizer </w:t>
            </w: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>ICUETC-15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 at Department of Computer Science, Islamia College Peshawar </w:t>
            </w:r>
          </w:p>
          <w:p w14:paraId="152AE922" w14:textId="77777777" w:rsidR="00144263" w:rsidRPr="001F15DF" w:rsidRDefault="00144263" w:rsidP="00512D34">
            <w:pPr>
              <w:numPr>
                <w:ilvl w:val="0"/>
                <w:numId w:val="23"/>
              </w:numPr>
              <w:suppressAutoHyphens/>
              <w:jc w:val="both"/>
              <w:rPr>
                <w:rFonts w:ascii="Arial Narrow" w:hAnsi="Arial Narrow"/>
                <w:bCs/>
              </w:rPr>
            </w:pPr>
            <w:r w:rsidRPr="001F15DF">
              <w:rPr>
                <w:rFonts w:ascii="Arial Narrow" w:hAnsi="Arial Narrow"/>
                <w:color w:val="000000" w:themeColor="text1"/>
              </w:rPr>
              <w:t xml:space="preserve">Organizer </w:t>
            </w:r>
            <w:r w:rsidRPr="001F15DF">
              <w:rPr>
                <w:rFonts w:ascii="Arial Narrow" w:hAnsi="Arial Narrow"/>
                <w:b/>
                <w:bCs/>
                <w:color w:val="000000" w:themeColor="text1"/>
              </w:rPr>
              <w:t>ICUETC-14</w:t>
            </w:r>
            <w:r w:rsidRPr="001F15DF">
              <w:rPr>
                <w:rFonts w:ascii="Arial Narrow" w:hAnsi="Arial Narrow"/>
                <w:color w:val="000000" w:themeColor="text1"/>
              </w:rPr>
              <w:t xml:space="preserve">, at Department of Computer Science, Islamia College Peshawar </w:t>
            </w:r>
          </w:p>
        </w:tc>
      </w:tr>
    </w:tbl>
    <w:p w14:paraId="3B1068F1" w14:textId="77777777" w:rsidR="00144263" w:rsidRPr="00D00228" w:rsidRDefault="00144263" w:rsidP="00144263">
      <w:pPr>
        <w:pStyle w:val="Heading1"/>
        <w:rPr>
          <w:bCs/>
        </w:rPr>
      </w:pPr>
      <w:r>
        <w:t>Trainings/</w:t>
      </w:r>
      <w:r w:rsidRPr="002B6A24">
        <w:t xml:space="preserve">SEMINARS/WORKSHOPS </w:t>
      </w:r>
      <w:r>
        <w:t>Attended</w:t>
      </w:r>
      <w:r w:rsidRPr="00D00228">
        <w:t>:</w:t>
      </w:r>
    </w:p>
    <w:tbl>
      <w:tblPr>
        <w:tblStyle w:val="TableGrid"/>
        <w:tblW w:w="9697" w:type="dxa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697"/>
      </w:tblGrid>
      <w:tr w:rsidR="00144263" w14:paraId="466B86CF" w14:textId="77777777" w:rsidTr="00C20D74">
        <w:trPr>
          <w:trHeight w:val="454"/>
        </w:trPr>
        <w:tc>
          <w:tcPr>
            <w:tcW w:w="9697" w:type="dxa"/>
          </w:tcPr>
          <w:p w14:paraId="61F116C6" w14:textId="0D3027C5" w:rsidR="00C17FDB" w:rsidRDefault="00C17FDB" w:rsidP="009564F2">
            <w:pPr>
              <w:numPr>
                <w:ilvl w:val="0"/>
                <w:numId w:val="24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C17FDB">
              <w:rPr>
                <w:rFonts w:ascii="Arial Narrow" w:hAnsi="Arial Narrow"/>
                <w:color w:val="000000" w:themeColor="text1"/>
              </w:rPr>
              <w:t>Three days training on “</w:t>
            </w:r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>Recent Advances in Apiculture and Domestication of Turkish Modern Bee Hives in Pakistan</w:t>
            </w:r>
            <w:r>
              <w:rPr>
                <w:rFonts w:ascii="Arial Narrow" w:hAnsi="Arial Narrow"/>
                <w:color w:val="000000" w:themeColor="text1"/>
              </w:rPr>
              <w:t xml:space="preserve">” organized by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K</w:t>
            </w:r>
            <w:r w:rsidR="005B185F">
              <w:rPr>
                <w:rFonts w:ascii="Arial Narrow" w:hAnsi="Arial Narrow"/>
                <w:color w:val="000000" w:themeColor="text1"/>
              </w:rPr>
              <w:t>ohat</w:t>
            </w:r>
            <w:proofErr w:type="spellEnd"/>
            <w:r w:rsidR="005B185F">
              <w:rPr>
                <w:rFonts w:ascii="Arial Narrow" w:hAnsi="Arial Narrow"/>
                <w:color w:val="000000" w:themeColor="text1"/>
              </w:rPr>
              <w:t xml:space="preserve"> University of Science and Technology</w:t>
            </w:r>
            <w:r>
              <w:rPr>
                <w:rFonts w:ascii="Arial Narrow" w:hAnsi="Arial Narrow"/>
                <w:color w:val="000000" w:themeColor="text1"/>
              </w:rPr>
              <w:t>, PARC</w:t>
            </w:r>
            <w:r w:rsidR="005B185F">
              <w:rPr>
                <w:rFonts w:ascii="Arial Narrow" w:hAnsi="Arial Narrow"/>
                <w:color w:val="000000" w:themeColor="text1"/>
              </w:rPr>
              <w:t xml:space="preserve"> Islamabad</w:t>
            </w:r>
            <w:r>
              <w:rPr>
                <w:rFonts w:ascii="Arial Narrow" w:hAnsi="Arial Narrow"/>
                <w:color w:val="000000" w:themeColor="text1"/>
              </w:rPr>
              <w:t xml:space="preserve"> and TIKA Turkey</w:t>
            </w:r>
            <w:r w:rsidR="005B185F">
              <w:rPr>
                <w:rFonts w:ascii="Arial Narrow" w:hAnsi="Arial Narrow"/>
                <w:color w:val="000000" w:themeColor="text1"/>
              </w:rPr>
              <w:t xml:space="preserve">, 8-10 June 2021. </w:t>
            </w:r>
          </w:p>
          <w:p w14:paraId="7F96CA2D" w14:textId="41C9488D" w:rsidR="00144263" w:rsidRDefault="00144263" w:rsidP="009564F2">
            <w:pPr>
              <w:numPr>
                <w:ilvl w:val="0"/>
                <w:numId w:val="24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Two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days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workshop on “</w:t>
            </w:r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>Futuristic Smart Cities</w:t>
            </w:r>
            <w:r>
              <w:rPr>
                <w:rFonts w:ascii="Arial Narrow" w:hAnsi="Arial Narrow"/>
                <w:color w:val="000000" w:themeColor="text1"/>
              </w:rPr>
              <w:t xml:space="preserve">” as a speaker at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Kohat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University of Science and Technology,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Kohat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>, Pakistan.</w:t>
            </w:r>
          </w:p>
          <w:p w14:paraId="56D71E60" w14:textId="77777777" w:rsidR="00144263" w:rsidRPr="00C00957" w:rsidRDefault="00144263" w:rsidP="009564F2">
            <w:pPr>
              <w:numPr>
                <w:ilvl w:val="0"/>
                <w:numId w:val="24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C00957">
              <w:rPr>
                <w:rFonts w:ascii="Arial Narrow" w:hAnsi="Arial Narrow"/>
                <w:color w:val="000000" w:themeColor="text1"/>
              </w:rPr>
              <w:t>Training Workshop on “</w:t>
            </w:r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>Capacity building of Staff of HEIs/HEC, training on IT Management</w:t>
            </w:r>
            <w:r w:rsidRPr="00C00957">
              <w:rPr>
                <w:rFonts w:ascii="Arial Narrow" w:hAnsi="Arial Narrow"/>
                <w:color w:val="000000" w:themeColor="text1"/>
              </w:rPr>
              <w:t xml:space="preserve">”, organized by IM Science Peshawar and Higher Education Commission Pakistan, 4-7th May, 2015. </w:t>
            </w:r>
          </w:p>
          <w:p w14:paraId="15B536CC" w14:textId="77777777" w:rsidR="00144263" w:rsidRPr="00C00957" w:rsidRDefault="00144263" w:rsidP="009564F2">
            <w:pPr>
              <w:numPr>
                <w:ilvl w:val="0"/>
                <w:numId w:val="24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C00957">
              <w:rPr>
                <w:rFonts w:ascii="Arial Narrow" w:hAnsi="Arial Narrow"/>
                <w:color w:val="000000" w:themeColor="text1"/>
              </w:rPr>
              <w:t>Workshop on “</w:t>
            </w:r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>Learning outcome for the faculty of Universities of KPK, AJK and Islamabad</w:t>
            </w:r>
            <w:r w:rsidRPr="00C00957">
              <w:rPr>
                <w:rFonts w:ascii="Arial Narrow" w:hAnsi="Arial Narrow"/>
                <w:color w:val="000000" w:themeColor="text1"/>
              </w:rPr>
              <w:t xml:space="preserve">” organized by HEC, Pakistan, </w:t>
            </w:r>
            <w:proofErr w:type="spellStart"/>
            <w:r w:rsidRPr="00C00957">
              <w:rPr>
                <w:rFonts w:ascii="Arial Narrow" w:hAnsi="Arial Narrow"/>
                <w:color w:val="000000" w:themeColor="text1"/>
              </w:rPr>
              <w:t>Baragali</w:t>
            </w:r>
            <w:proofErr w:type="spellEnd"/>
            <w:r w:rsidRPr="00C00957">
              <w:rPr>
                <w:rFonts w:ascii="Arial Narrow" w:hAnsi="Arial Narrow"/>
                <w:color w:val="000000" w:themeColor="text1"/>
              </w:rPr>
              <w:t xml:space="preserve"> Summer Campus, 28-29th May, 2014.</w:t>
            </w:r>
          </w:p>
          <w:p w14:paraId="6403F57E" w14:textId="77777777" w:rsidR="00144263" w:rsidRPr="00C00957" w:rsidRDefault="00144263" w:rsidP="009564F2">
            <w:pPr>
              <w:numPr>
                <w:ilvl w:val="0"/>
                <w:numId w:val="24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C00957">
              <w:rPr>
                <w:rFonts w:ascii="Arial Narrow" w:hAnsi="Arial Narrow"/>
                <w:color w:val="000000" w:themeColor="text1"/>
              </w:rPr>
              <w:t>Symposium on “</w:t>
            </w:r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>Emerging technologies in information technology</w:t>
            </w:r>
            <w:r w:rsidRPr="00C00957">
              <w:rPr>
                <w:rFonts w:ascii="Arial Narrow" w:hAnsi="Arial Narrow"/>
                <w:color w:val="000000" w:themeColor="text1"/>
              </w:rPr>
              <w:t xml:space="preserve">”, </w:t>
            </w:r>
            <w:proofErr w:type="spellStart"/>
            <w:r w:rsidRPr="00C00957">
              <w:rPr>
                <w:rFonts w:ascii="Arial Narrow" w:hAnsi="Arial Narrow"/>
                <w:color w:val="000000" w:themeColor="text1"/>
              </w:rPr>
              <w:t>Baragali</w:t>
            </w:r>
            <w:proofErr w:type="spellEnd"/>
            <w:r w:rsidRPr="00C00957">
              <w:rPr>
                <w:rFonts w:ascii="Arial Narrow" w:hAnsi="Arial Narrow"/>
                <w:color w:val="000000" w:themeColor="text1"/>
              </w:rPr>
              <w:t xml:space="preserve"> Summer Campus, University of Peshawar, Aug 25-27th 2013. </w:t>
            </w:r>
          </w:p>
          <w:p w14:paraId="06EDC442" w14:textId="77777777" w:rsidR="00144263" w:rsidRPr="00C00957" w:rsidRDefault="00144263" w:rsidP="009564F2">
            <w:pPr>
              <w:numPr>
                <w:ilvl w:val="0"/>
                <w:numId w:val="24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C00957">
              <w:rPr>
                <w:rFonts w:ascii="Arial Narrow" w:hAnsi="Arial Narrow"/>
                <w:color w:val="000000" w:themeColor="text1"/>
              </w:rPr>
              <w:lastRenderedPageBreak/>
              <w:t>One day tutorial on “</w:t>
            </w:r>
            <w:proofErr w:type="spellStart"/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>Contiki</w:t>
            </w:r>
            <w:proofErr w:type="spellEnd"/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 xml:space="preserve"> and </w:t>
            </w:r>
            <w:proofErr w:type="spellStart"/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>Cooja</w:t>
            </w:r>
            <w:proofErr w:type="spellEnd"/>
            <w:r w:rsidRPr="00C00957">
              <w:rPr>
                <w:rFonts w:ascii="Arial Narrow" w:hAnsi="Arial Narrow"/>
                <w:color w:val="000000" w:themeColor="text1"/>
              </w:rPr>
              <w:t xml:space="preserve">”, organized by Mehran University of Engineering and Technology, </w:t>
            </w:r>
            <w:proofErr w:type="spellStart"/>
            <w:r w:rsidRPr="00C00957">
              <w:rPr>
                <w:rFonts w:ascii="Arial Narrow" w:hAnsi="Arial Narrow"/>
                <w:color w:val="000000" w:themeColor="text1"/>
              </w:rPr>
              <w:t>Jsamshoro</w:t>
            </w:r>
            <w:proofErr w:type="spellEnd"/>
            <w:r w:rsidRPr="00C00957">
              <w:rPr>
                <w:rFonts w:ascii="Arial Narrow" w:hAnsi="Arial Narrow"/>
                <w:color w:val="000000" w:themeColor="text1"/>
              </w:rPr>
              <w:t xml:space="preserve"> Pakistan, 25th April 2013.</w:t>
            </w:r>
          </w:p>
          <w:p w14:paraId="6A8ED783" w14:textId="77777777" w:rsidR="00144263" w:rsidRPr="00C00957" w:rsidRDefault="00144263" w:rsidP="009564F2">
            <w:pPr>
              <w:numPr>
                <w:ilvl w:val="0"/>
                <w:numId w:val="24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C00957">
              <w:rPr>
                <w:rFonts w:ascii="Arial Narrow" w:hAnsi="Arial Narrow"/>
                <w:color w:val="000000" w:themeColor="text1"/>
              </w:rPr>
              <w:t>Training on “</w:t>
            </w:r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>Professional Competency Enhancement Program for Teachers (PCEPT)</w:t>
            </w:r>
            <w:r w:rsidRPr="00C00957">
              <w:rPr>
                <w:rFonts w:ascii="Arial Narrow" w:hAnsi="Arial Narrow"/>
                <w:color w:val="000000" w:themeColor="text1"/>
              </w:rPr>
              <w:t>” organized by National Academy of Higher Education, HEC Pakistan, 09th July to 09th Aug, 2012.</w:t>
            </w:r>
          </w:p>
          <w:p w14:paraId="04EEBDFF" w14:textId="77777777" w:rsidR="00144263" w:rsidRPr="00C00957" w:rsidRDefault="00144263" w:rsidP="009564F2">
            <w:pPr>
              <w:numPr>
                <w:ilvl w:val="0"/>
                <w:numId w:val="24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>Video Conferencing</w:t>
            </w:r>
            <w:r w:rsidRPr="00C00957">
              <w:rPr>
                <w:rFonts w:ascii="Arial Narrow" w:hAnsi="Arial Narrow"/>
                <w:color w:val="000000" w:themeColor="text1"/>
              </w:rPr>
              <w:t xml:space="preserve"> training </w:t>
            </w:r>
            <w:r>
              <w:rPr>
                <w:rFonts w:ascii="Arial Narrow" w:hAnsi="Arial Narrow"/>
                <w:color w:val="000000" w:themeColor="text1"/>
              </w:rPr>
              <w:t xml:space="preserve">at Islamabad, organized by </w:t>
            </w:r>
            <w:r w:rsidRPr="00C00957">
              <w:rPr>
                <w:rFonts w:ascii="Arial Narrow" w:hAnsi="Arial Narrow"/>
                <w:color w:val="000000" w:themeColor="text1"/>
              </w:rPr>
              <w:t>Higher Education Commission,</w:t>
            </w:r>
            <w:r>
              <w:rPr>
                <w:rFonts w:ascii="Arial Narrow" w:hAnsi="Arial Narrow"/>
                <w:color w:val="000000" w:themeColor="text1"/>
              </w:rPr>
              <w:t xml:space="preserve"> </w:t>
            </w:r>
            <w:r w:rsidRPr="00C00957">
              <w:rPr>
                <w:rFonts w:ascii="Arial Narrow" w:hAnsi="Arial Narrow"/>
                <w:color w:val="000000" w:themeColor="text1"/>
              </w:rPr>
              <w:t>Pakistan</w:t>
            </w:r>
            <w:r>
              <w:rPr>
                <w:rFonts w:ascii="Arial Narrow" w:hAnsi="Arial Narrow"/>
                <w:color w:val="000000" w:themeColor="text1"/>
              </w:rPr>
              <w:t>.</w:t>
            </w:r>
          </w:p>
          <w:p w14:paraId="55FB8759" w14:textId="77777777" w:rsidR="00144263" w:rsidRPr="00C00957" w:rsidRDefault="00144263" w:rsidP="009564F2">
            <w:pPr>
              <w:numPr>
                <w:ilvl w:val="0"/>
                <w:numId w:val="24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Training on </w:t>
            </w:r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 xml:space="preserve">CCNA </w:t>
            </w:r>
            <w:r>
              <w:rPr>
                <w:rFonts w:ascii="Arial Narrow" w:hAnsi="Arial Narrow"/>
                <w:color w:val="000000" w:themeColor="text1"/>
              </w:rPr>
              <w:t xml:space="preserve">at </w:t>
            </w:r>
            <w:proofErr w:type="spellStart"/>
            <w:r>
              <w:rPr>
                <w:rFonts w:ascii="Arial Narrow" w:hAnsi="Arial Narrow"/>
                <w:color w:val="000000" w:themeColor="text1"/>
              </w:rPr>
              <w:t>Corvit</w:t>
            </w:r>
            <w:proofErr w:type="spellEnd"/>
            <w:r>
              <w:rPr>
                <w:rFonts w:ascii="Arial Narrow" w:hAnsi="Arial Narrow"/>
                <w:color w:val="000000" w:themeColor="text1"/>
              </w:rPr>
              <w:t xml:space="preserve"> Peshawar, Pakistan.</w:t>
            </w:r>
          </w:p>
          <w:p w14:paraId="2D844583" w14:textId="565E6A1F" w:rsidR="00144263" w:rsidRPr="00C00957" w:rsidRDefault="00144263" w:rsidP="009564F2">
            <w:pPr>
              <w:numPr>
                <w:ilvl w:val="0"/>
                <w:numId w:val="24"/>
              </w:numPr>
              <w:suppressAutoHyphens/>
              <w:jc w:val="both"/>
              <w:rPr>
                <w:rFonts w:ascii="Arial Narrow" w:hAnsi="Arial Narrow"/>
                <w:color w:val="000000" w:themeColor="text1"/>
              </w:rPr>
            </w:pPr>
            <w:r w:rsidRPr="00C00957">
              <w:rPr>
                <w:rFonts w:ascii="Arial Narrow" w:hAnsi="Arial Narrow"/>
                <w:color w:val="000000" w:themeColor="text1"/>
              </w:rPr>
              <w:t xml:space="preserve">In House training on </w:t>
            </w:r>
            <w:r w:rsidRPr="00112D7A">
              <w:rPr>
                <w:rFonts w:ascii="Arial Narrow" w:hAnsi="Arial Narrow"/>
                <w:b/>
                <w:bCs/>
                <w:color w:val="000000" w:themeColor="text1"/>
              </w:rPr>
              <w:t>Siemens BTS and Microware (PDH, SDH) Equipment</w:t>
            </w:r>
            <w:r>
              <w:rPr>
                <w:rFonts w:ascii="Arial Narrow" w:hAnsi="Arial Narrow"/>
                <w:color w:val="000000" w:themeColor="text1"/>
              </w:rPr>
              <w:t xml:space="preserve"> at Nokia Siemens Network, Karachi, Pakistan</w:t>
            </w:r>
            <w:r w:rsidRPr="00C00957">
              <w:rPr>
                <w:rFonts w:ascii="Arial Narrow" w:hAnsi="Arial Narrow"/>
                <w:color w:val="000000" w:themeColor="text1"/>
              </w:rPr>
              <w:t>.</w:t>
            </w:r>
          </w:p>
        </w:tc>
      </w:tr>
    </w:tbl>
    <w:p w14:paraId="36049B38" w14:textId="1334E3A7" w:rsidR="00181CDA" w:rsidRDefault="00181CDA" w:rsidP="00181CDA">
      <w:pPr>
        <w:pStyle w:val="Heading1"/>
        <w:rPr>
          <w:rFonts w:ascii="Trebuchet MS" w:hAnsi="Trebuchet MS"/>
          <w:bCs/>
          <w:szCs w:val="28"/>
        </w:rPr>
      </w:pPr>
      <w:r>
        <w:lastRenderedPageBreak/>
        <w:t>Reviewer</w:t>
      </w:r>
      <w:r w:rsidRPr="00ED3B19">
        <w:t>:</w:t>
      </w:r>
    </w:p>
    <w:tbl>
      <w:tblPr>
        <w:tblStyle w:val="TableGrid"/>
        <w:tblW w:w="0" w:type="auto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360"/>
      </w:tblGrid>
      <w:tr w:rsidR="00181CDA" w14:paraId="223761EF" w14:textId="77777777" w:rsidTr="00C20D74">
        <w:trPr>
          <w:trHeight w:val="1552"/>
        </w:trPr>
        <w:tc>
          <w:tcPr>
            <w:tcW w:w="9360" w:type="dxa"/>
          </w:tcPr>
          <w:p w14:paraId="56264386" w14:textId="6244D863" w:rsidR="00C20D74" w:rsidRDefault="00C20D74" w:rsidP="00C20D74">
            <w:pPr>
              <w:tabs>
                <w:tab w:val="left" w:pos="1440"/>
                <w:tab w:val="left" w:pos="2160"/>
                <w:tab w:val="left" w:pos="2983"/>
              </w:tabs>
              <w:suppressAutoHyphens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Has reviewed many articles for different reputed journals</w:t>
            </w:r>
            <w:r w:rsidR="000A09B5">
              <w:rPr>
                <w:rFonts w:ascii="Arial Narrow" w:hAnsi="Arial Narrow"/>
                <w:color w:val="000000" w:themeColor="text1"/>
              </w:rPr>
              <w:t xml:space="preserve"> and conferences</w:t>
            </w:r>
            <w:r>
              <w:rPr>
                <w:rFonts w:ascii="Arial Narrow" w:hAnsi="Arial Narrow"/>
                <w:color w:val="000000" w:themeColor="text1"/>
              </w:rPr>
              <w:t xml:space="preserve">, </w:t>
            </w:r>
            <w:r w:rsidR="000A09B5">
              <w:rPr>
                <w:rFonts w:ascii="Arial Narrow" w:hAnsi="Arial Narrow"/>
                <w:color w:val="000000" w:themeColor="text1"/>
              </w:rPr>
              <w:t>f</w:t>
            </w:r>
            <w:r>
              <w:rPr>
                <w:rFonts w:ascii="Arial Narrow" w:hAnsi="Arial Narrow"/>
                <w:color w:val="000000" w:themeColor="text1"/>
              </w:rPr>
              <w:t>ew of them are listed here.</w:t>
            </w:r>
          </w:p>
          <w:p w14:paraId="221F9213" w14:textId="0EB9FDED" w:rsidR="00181CDA" w:rsidRDefault="00181CDA" w:rsidP="00181CDA">
            <w:pPr>
              <w:numPr>
                <w:ilvl w:val="0"/>
                <w:numId w:val="15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rPr>
                <w:rFonts w:ascii="Arial Narrow" w:hAnsi="Arial Narrow"/>
                <w:color w:val="000000" w:themeColor="text1"/>
              </w:rPr>
            </w:pPr>
            <w:r w:rsidRPr="00181CDA">
              <w:rPr>
                <w:rFonts w:ascii="Arial Narrow" w:hAnsi="Arial Narrow"/>
                <w:color w:val="000000" w:themeColor="text1"/>
              </w:rPr>
              <w:t>IEEE Computer Networks</w:t>
            </w:r>
          </w:p>
          <w:p w14:paraId="104F2B4B" w14:textId="3151DE63" w:rsidR="00E14994" w:rsidRPr="00181CDA" w:rsidRDefault="00E14994" w:rsidP="00181CDA">
            <w:pPr>
              <w:numPr>
                <w:ilvl w:val="0"/>
                <w:numId w:val="15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IEEE Sensors Journal</w:t>
            </w:r>
          </w:p>
          <w:p w14:paraId="30339D46" w14:textId="72E595ED" w:rsidR="00181CDA" w:rsidRPr="00181CDA" w:rsidRDefault="00181CDA" w:rsidP="00181CDA">
            <w:pPr>
              <w:numPr>
                <w:ilvl w:val="0"/>
                <w:numId w:val="15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rPr>
                <w:rFonts w:ascii="Arial Narrow" w:hAnsi="Arial Narrow"/>
                <w:color w:val="000000" w:themeColor="text1"/>
              </w:rPr>
            </w:pPr>
            <w:r w:rsidRPr="00181CDA">
              <w:rPr>
                <w:rFonts w:ascii="Arial Narrow" w:hAnsi="Arial Narrow"/>
                <w:color w:val="000000" w:themeColor="text1"/>
              </w:rPr>
              <w:t>Sustainable Cities and Societies (Elsevier)</w:t>
            </w:r>
          </w:p>
          <w:p w14:paraId="7D0849F9" w14:textId="5098E80F" w:rsidR="00181CDA" w:rsidRPr="00181CDA" w:rsidRDefault="00181CDA" w:rsidP="00181CDA">
            <w:pPr>
              <w:numPr>
                <w:ilvl w:val="0"/>
                <w:numId w:val="15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rPr>
                <w:rFonts w:ascii="Arial Narrow" w:hAnsi="Arial Narrow"/>
                <w:color w:val="000000" w:themeColor="text1"/>
              </w:rPr>
            </w:pPr>
            <w:r w:rsidRPr="00181CDA">
              <w:rPr>
                <w:rFonts w:ascii="Arial Narrow" w:hAnsi="Arial Narrow"/>
                <w:color w:val="000000" w:themeColor="text1"/>
              </w:rPr>
              <w:t>Journal of Grid Computing (Springer)</w:t>
            </w:r>
          </w:p>
          <w:p w14:paraId="420AC626" w14:textId="6ED9F9FC" w:rsidR="00181CDA" w:rsidRPr="00181CDA" w:rsidRDefault="00181CDA" w:rsidP="00181CDA">
            <w:pPr>
              <w:numPr>
                <w:ilvl w:val="0"/>
                <w:numId w:val="15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rPr>
                <w:rFonts w:ascii="Arial Narrow" w:hAnsi="Arial Narrow"/>
                <w:color w:val="000000" w:themeColor="text1"/>
              </w:rPr>
            </w:pPr>
            <w:r w:rsidRPr="00181CDA">
              <w:rPr>
                <w:rFonts w:ascii="Arial Narrow" w:hAnsi="Arial Narrow"/>
                <w:color w:val="000000" w:themeColor="text1"/>
              </w:rPr>
              <w:t>IEEE Access</w:t>
            </w:r>
          </w:p>
          <w:p w14:paraId="78B89A2A" w14:textId="77777777" w:rsidR="00C20D74" w:rsidRPr="00084D7E" w:rsidRDefault="00181CDA" w:rsidP="00C20D74">
            <w:pPr>
              <w:numPr>
                <w:ilvl w:val="0"/>
                <w:numId w:val="15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jc w:val="both"/>
              <w:rPr>
                <w:b/>
                <w:bCs/>
              </w:rPr>
            </w:pPr>
            <w:r w:rsidRPr="00181CDA">
              <w:rPr>
                <w:rFonts w:ascii="Arial Narrow" w:hAnsi="Arial Narrow"/>
                <w:color w:val="000000" w:themeColor="text1"/>
              </w:rPr>
              <w:t>IEEE Network Magazine</w:t>
            </w:r>
          </w:p>
          <w:p w14:paraId="0D9EDAAA" w14:textId="14EDD02B" w:rsidR="00084D7E" w:rsidRPr="00C20D74" w:rsidRDefault="00084D7E" w:rsidP="00C20D74">
            <w:pPr>
              <w:numPr>
                <w:ilvl w:val="0"/>
                <w:numId w:val="15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jc w:val="both"/>
              <w:rPr>
                <w:b/>
                <w:bCs/>
              </w:rPr>
            </w:pPr>
            <w:r w:rsidRPr="00084D7E">
              <w:rPr>
                <w:rFonts w:ascii="Arial Narrow" w:hAnsi="Arial Narrow"/>
                <w:color w:val="000000" w:themeColor="text1"/>
              </w:rPr>
              <w:t>IEEE vehicular Technology Conference</w:t>
            </w:r>
          </w:p>
        </w:tc>
      </w:tr>
    </w:tbl>
    <w:p w14:paraId="7D109DCB" w14:textId="331E4A59" w:rsidR="00B542AE" w:rsidRDefault="00B542AE" w:rsidP="00B542AE">
      <w:pPr>
        <w:pStyle w:val="Heading1"/>
        <w:rPr>
          <w:rFonts w:ascii="Trebuchet MS" w:hAnsi="Trebuchet MS"/>
          <w:bCs/>
          <w:szCs w:val="28"/>
        </w:rPr>
      </w:pPr>
      <w:r>
        <w:t>Member of societies</w:t>
      </w:r>
      <w:r w:rsidRPr="00ED3B19">
        <w:t>:</w:t>
      </w:r>
    </w:p>
    <w:tbl>
      <w:tblPr>
        <w:tblStyle w:val="TableGrid"/>
        <w:tblW w:w="0" w:type="auto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360"/>
      </w:tblGrid>
      <w:tr w:rsidR="00B542AE" w14:paraId="382B2683" w14:textId="77777777" w:rsidTr="00177C0E">
        <w:tc>
          <w:tcPr>
            <w:tcW w:w="9360" w:type="dxa"/>
          </w:tcPr>
          <w:p w14:paraId="1F7D0AA5" w14:textId="4045DF97" w:rsidR="00B542AE" w:rsidRPr="00B542AE" w:rsidRDefault="00B542AE" w:rsidP="00B542AE">
            <w:pPr>
              <w:numPr>
                <w:ilvl w:val="0"/>
                <w:numId w:val="33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rPr>
                <w:rFonts w:ascii="Arial Narrow" w:hAnsi="Arial Narrow"/>
                <w:color w:val="000000" w:themeColor="text1"/>
              </w:rPr>
            </w:pPr>
            <w:r w:rsidRPr="00B542AE">
              <w:rPr>
                <w:rFonts w:ascii="Arial Narrow" w:hAnsi="Arial Narrow"/>
                <w:color w:val="000000" w:themeColor="text1"/>
              </w:rPr>
              <w:t>Member of Board of Advisor at Microsoft Learn Student Ambassador- Islamia College Peshawar Chapter.</w:t>
            </w:r>
          </w:p>
          <w:p w14:paraId="082CCE1F" w14:textId="0372EB10" w:rsidR="00B542AE" w:rsidRPr="00B542AE" w:rsidRDefault="00B542AE" w:rsidP="00B542AE">
            <w:pPr>
              <w:numPr>
                <w:ilvl w:val="0"/>
                <w:numId w:val="33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rPr>
                <w:rFonts w:ascii="Arial Narrow" w:hAnsi="Arial Narrow"/>
                <w:color w:val="000000" w:themeColor="text1"/>
              </w:rPr>
            </w:pPr>
            <w:r w:rsidRPr="00B542AE">
              <w:rPr>
                <w:rFonts w:ascii="Arial Narrow" w:hAnsi="Arial Narrow"/>
                <w:color w:val="000000" w:themeColor="text1"/>
              </w:rPr>
              <w:t>Member of Google Developer Student Club- Islamia College Peshawar.</w:t>
            </w:r>
          </w:p>
          <w:p w14:paraId="060991CD" w14:textId="724FCBC8" w:rsidR="00B542AE" w:rsidRPr="00B542AE" w:rsidRDefault="00B542AE" w:rsidP="00B542AE">
            <w:pPr>
              <w:numPr>
                <w:ilvl w:val="0"/>
                <w:numId w:val="33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rPr>
                <w:rFonts w:ascii="Arial Narrow" w:hAnsi="Arial Narrow"/>
                <w:color w:val="000000" w:themeColor="text1"/>
              </w:rPr>
            </w:pPr>
            <w:r w:rsidRPr="00B542AE">
              <w:rPr>
                <w:rFonts w:ascii="Arial Narrow" w:hAnsi="Arial Narrow"/>
                <w:color w:val="000000" w:themeColor="text1"/>
              </w:rPr>
              <w:t xml:space="preserve">Member of Board of Governors at CIMS foundation. </w:t>
            </w:r>
          </w:p>
        </w:tc>
      </w:tr>
    </w:tbl>
    <w:p w14:paraId="6914474C" w14:textId="465F8EA1" w:rsidR="00ED3B19" w:rsidRDefault="00ED3B19" w:rsidP="005D3CEC">
      <w:pPr>
        <w:pStyle w:val="Heading1"/>
        <w:rPr>
          <w:rFonts w:ascii="Trebuchet MS" w:hAnsi="Trebuchet MS"/>
          <w:bCs/>
          <w:szCs w:val="28"/>
        </w:rPr>
      </w:pPr>
      <w:r w:rsidRPr="00ED3B19">
        <w:t>References:</w:t>
      </w:r>
    </w:p>
    <w:tbl>
      <w:tblPr>
        <w:tblStyle w:val="TableGrid"/>
        <w:tblW w:w="0" w:type="auto"/>
        <w:tblBorders>
          <w:left w:val="dotted" w:sz="18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9360"/>
      </w:tblGrid>
      <w:tr w:rsidR="0077292C" w14:paraId="14D4D77F" w14:textId="77777777" w:rsidTr="00887849">
        <w:tc>
          <w:tcPr>
            <w:tcW w:w="9360" w:type="dxa"/>
          </w:tcPr>
          <w:p w14:paraId="4407A0FD" w14:textId="459EA522" w:rsidR="0077292C" w:rsidRPr="00E57274" w:rsidRDefault="009F1796" w:rsidP="00B542AE">
            <w:pPr>
              <w:numPr>
                <w:ilvl w:val="0"/>
                <w:numId w:val="36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rPr>
                <w:rFonts w:ascii="Arial Narrow" w:hAnsi="Arial Narrow"/>
                <w:b/>
                <w:bCs/>
                <w:color w:val="000000" w:themeColor="text1"/>
              </w:rPr>
            </w:pPr>
            <w:r>
              <w:rPr>
                <w:rFonts w:ascii="Arial Narrow" w:hAnsi="Arial Narrow"/>
                <w:b/>
                <w:bCs/>
                <w:color w:val="000000" w:themeColor="text1"/>
              </w:rPr>
              <w:t xml:space="preserve">Prof. Dr. Shah </w:t>
            </w:r>
            <w:proofErr w:type="spellStart"/>
            <w:r>
              <w:rPr>
                <w:rFonts w:ascii="Arial Narrow" w:hAnsi="Arial Narrow"/>
                <w:b/>
                <w:bCs/>
                <w:color w:val="000000" w:themeColor="text1"/>
              </w:rPr>
              <w:t>Khusro</w:t>
            </w:r>
            <w:proofErr w:type="spellEnd"/>
            <w:r w:rsidR="0077292C" w:rsidRPr="00E57274">
              <w:rPr>
                <w:rFonts w:ascii="Arial Narrow" w:hAnsi="Arial Narrow"/>
                <w:b/>
                <w:bCs/>
                <w:color w:val="000000" w:themeColor="text1"/>
              </w:rPr>
              <w:t xml:space="preserve">, </w:t>
            </w:r>
            <w:r w:rsidRPr="005B6DE7">
              <w:rPr>
                <w:rFonts w:ascii="Arial Narrow" w:hAnsi="Arial Narrow"/>
                <w:color w:val="000000" w:themeColor="text1"/>
              </w:rPr>
              <w:t>Chairman</w:t>
            </w:r>
            <w:r w:rsidR="0077292C" w:rsidRPr="007F0D63">
              <w:rPr>
                <w:rFonts w:ascii="Arial Narrow" w:hAnsi="Arial Narrow"/>
                <w:color w:val="auto"/>
              </w:rPr>
              <w:t xml:space="preserve">, </w:t>
            </w:r>
            <w:r w:rsidR="0077292C" w:rsidRPr="00AB2590">
              <w:rPr>
                <w:rFonts w:ascii="Arial Narrow" w:hAnsi="Arial Narrow"/>
                <w:color w:val="auto"/>
                <w:u w:val="single"/>
              </w:rPr>
              <w:t>(</w:t>
            </w:r>
            <w:hyperlink r:id="rId12" w:history="1">
              <w:r w:rsidR="00AB2590" w:rsidRPr="009F0DEE">
                <w:rPr>
                  <w:rStyle w:val="Hyperlink"/>
                  <w:rFonts w:ascii="Arial Narrow" w:hAnsi="Arial Narrow"/>
                </w:rPr>
                <w:t>Khusro@uop.edu.pk</w:t>
              </w:r>
            </w:hyperlink>
            <w:r w:rsidR="0077292C" w:rsidRPr="00AB2590">
              <w:rPr>
                <w:rFonts w:ascii="Arial Narrow" w:hAnsi="Arial Narrow"/>
                <w:color w:val="auto"/>
                <w:u w:val="single"/>
              </w:rPr>
              <w:t>)</w:t>
            </w:r>
            <w:r w:rsidR="00AB2590">
              <w:rPr>
                <w:rFonts w:ascii="Arial Narrow" w:hAnsi="Arial Narrow"/>
                <w:color w:val="auto"/>
                <w:u w:val="single"/>
              </w:rPr>
              <w:t xml:space="preserve">, </w:t>
            </w:r>
            <w:r>
              <w:rPr>
                <w:rFonts w:ascii="Arial Narrow" w:hAnsi="Arial Narrow"/>
                <w:bCs/>
                <w:color w:val="000000" w:themeColor="text1"/>
              </w:rPr>
              <w:t>Department of Computer Science, University of Peshawar, Pakistan</w:t>
            </w:r>
            <w:r w:rsidR="0077292C" w:rsidRPr="00E57274">
              <w:rPr>
                <w:rFonts w:ascii="Arial Narrow" w:hAnsi="Arial Narrow"/>
                <w:bCs/>
                <w:color w:val="000000" w:themeColor="text1"/>
              </w:rPr>
              <w:t xml:space="preserve"> </w:t>
            </w:r>
          </w:p>
          <w:p w14:paraId="11A22792" w14:textId="52665E35" w:rsidR="0077292C" w:rsidRPr="0077292C" w:rsidRDefault="0077292C" w:rsidP="00B542AE">
            <w:pPr>
              <w:numPr>
                <w:ilvl w:val="0"/>
                <w:numId w:val="36"/>
              </w:numPr>
              <w:tabs>
                <w:tab w:val="left" w:pos="1440"/>
                <w:tab w:val="left" w:pos="2160"/>
                <w:tab w:val="left" w:pos="2983"/>
              </w:tabs>
              <w:suppressAutoHyphens/>
              <w:jc w:val="both"/>
              <w:rPr>
                <w:b/>
                <w:bCs/>
              </w:rPr>
            </w:pPr>
            <w:r w:rsidRPr="00E57274">
              <w:rPr>
                <w:rFonts w:ascii="Arial Narrow" w:hAnsi="Arial Narrow"/>
                <w:b/>
                <w:bCs/>
                <w:color w:val="000000" w:themeColor="text1"/>
              </w:rPr>
              <w:t xml:space="preserve">Dr. </w:t>
            </w:r>
            <w:proofErr w:type="spellStart"/>
            <w:r w:rsidR="009F1796">
              <w:rPr>
                <w:rFonts w:ascii="Arial Narrow" w:hAnsi="Arial Narrow"/>
                <w:b/>
                <w:bCs/>
                <w:color w:val="000000" w:themeColor="text1"/>
              </w:rPr>
              <w:t>Muazzam</w:t>
            </w:r>
            <w:proofErr w:type="spellEnd"/>
            <w:r w:rsidR="009F1796">
              <w:rPr>
                <w:rFonts w:ascii="Arial Narrow" w:hAnsi="Arial Narrow"/>
                <w:b/>
                <w:bCs/>
                <w:color w:val="000000" w:themeColor="text1"/>
              </w:rPr>
              <w:t xml:space="preserve"> Ali </w:t>
            </w:r>
            <w:proofErr w:type="spellStart"/>
            <w:r w:rsidR="009F1796">
              <w:rPr>
                <w:rFonts w:ascii="Arial Narrow" w:hAnsi="Arial Narrow"/>
                <w:b/>
                <w:bCs/>
                <w:color w:val="000000" w:themeColor="text1"/>
              </w:rPr>
              <w:t>Khattak</w:t>
            </w:r>
            <w:proofErr w:type="spellEnd"/>
            <w:r w:rsidRPr="00E57274">
              <w:rPr>
                <w:rFonts w:ascii="Arial Narrow" w:hAnsi="Arial Narrow"/>
                <w:b/>
                <w:bCs/>
                <w:color w:val="000000" w:themeColor="text1"/>
              </w:rPr>
              <w:t xml:space="preserve">, </w:t>
            </w:r>
            <w:r w:rsidRPr="009F1796">
              <w:rPr>
                <w:rFonts w:ascii="Arial Narrow" w:hAnsi="Arial Narrow"/>
                <w:bCs/>
                <w:color w:val="auto"/>
              </w:rPr>
              <w:t>Professor (</w:t>
            </w:r>
            <w:hyperlink r:id="rId13" w:history="1">
              <w:r w:rsidR="00AB2590" w:rsidRPr="009F0DEE">
                <w:rPr>
                  <w:rStyle w:val="Hyperlink"/>
                  <w:rFonts w:ascii="Arial Narrow" w:hAnsi="Arial Narrow"/>
                </w:rPr>
                <w:t>Muazzam.khattak@qau.edu.pk</w:t>
              </w:r>
            </w:hyperlink>
            <w:r w:rsidRPr="00E57274">
              <w:rPr>
                <w:rFonts w:ascii="Arial Narrow" w:hAnsi="Arial Narrow"/>
                <w:bCs/>
                <w:color w:val="000000" w:themeColor="text1"/>
              </w:rPr>
              <w:t>)</w:t>
            </w:r>
            <w:r w:rsidR="00AB2590">
              <w:rPr>
                <w:rFonts w:ascii="Arial Narrow" w:hAnsi="Arial Narrow"/>
                <w:bCs/>
                <w:color w:val="000000" w:themeColor="text1"/>
              </w:rPr>
              <w:t xml:space="preserve">, </w:t>
            </w:r>
            <w:r w:rsidRPr="00E57274">
              <w:rPr>
                <w:rFonts w:ascii="Arial Narrow" w:hAnsi="Arial Narrow"/>
                <w:color w:val="000000" w:themeColor="text1"/>
              </w:rPr>
              <w:t xml:space="preserve">Department of Computer Science, </w:t>
            </w:r>
            <w:r w:rsidR="009F1796">
              <w:rPr>
                <w:rFonts w:ascii="Arial Narrow" w:hAnsi="Arial Narrow"/>
                <w:color w:val="000000" w:themeColor="text1"/>
              </w:rPr>
              <w:t>Quaid-</w:t>
            </w:r>
            <w:proofErr w:type="spellStart"/>
            <w:r w:rsidR="009F1796">
              <w:rPr>
                <w:rFonts w:ascii="Arial Narrow" w:hAnsi="Arial Narrow"/>
                <w:color w:val="000000" w:themeColor="text1"/>
              </w:rPr>
              <w:t>i</w:t>
            </w:r>
            <w:proofErr w:type="spellEnd"/>
            <w:r w:rsidR="009F1796">
              <w:rPr>
                <w:rFonts w:ascii="Arial Narrow" w:hAnsi="Arial Narrow"/>
                <w:color w:val="000000" w:themeColor="text1"/>
              </w:rPr>
              <w:t>-</w:t>
            </w:r>
            <w:proofErr w:type="spellStart"/>
            <w:r w:rsidR="009F1796">
              <w:rPr>
                <w:rFonts w:ascii="Arial Narrow" w:hAnsi="Arial Narrow"/>
                <w:color w:val="000000" w:themeColor="text1"/>
              </w:rPr>
              <w:t>Azam</w:t>
            </w:r>
            <w:proofErr w:type="spellEnd"/>
            <w:r w:rsidR="009F1796">
              <w:rPr>
                <w:rFonts w:ascii="Arial Narrow" w:hAnsi="Arial Narrow"/>
                <w:color w:val="000000" w:themeColor="text1"/>
              </w:rPr>
              <w:t xml:space="preserve"> University Islamabad</w:t>
            </w:r>
            <w:r w:rsidRPr="00E57274">
              <w:rPr>
                <w:rFonts w:ascii="Arial Narrow" w:hAnsi="Arial Narrow"/>
                <w:color w:val="000000" w:themeColor="text1"/>
              </w:rPr>
              <w:t>, Pakistan</w:t>
            </w:r>
          </w:p>
        </w:tc>
      </w:tr>
    </w:tbl>
    <w:p w14:paraId="5A3F7249" w14:textId="6C35D1F7" w:rsidR="00181CDA" w:rsidRPr="00181CDA" w:rsidRDefault="00181CDA" w:rsidP="00181CDA">
      <w:pPr>
        <w:spacing w:after="160" w:line="259" w:lineRule="auto"/>
        <w:ind w:right="-7"/>
        <w:jc w:val="both"/>
        <w:rPr>
          <w:rFonts w:ascii="Arial" w:eastAsia="SimSun" w:hAnsi="Arial"/>
          <w:b/>
          <w:bCs/>
          <w:lang w:eastAsia="zh-CN"/>
        </w:rPr>
      </w:pPr>
    </w:p>
    <w:p w14:paraId="3454986C" w14:textId="77777777" w:rsidR="00B51D1B" w:rsidRPr="006E1507" w:rsidRDefault="00B51D1B" w:rsidP="006E1507"/>
    <w:sectPr w:rsidR="00B51D1B" w:rsidRPr="006E1507" w:rsidSect="000436DB">
      <w:footerReference w:type="default" r:id="rId14"/>
      <w:headerReference w:type="first" r:id="rId15"/>
      <w:pgSz w:w="12240" w:h="15840" w:code="1"/>
      <w:pgMar w:top="950" w:right="117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2018B" w14:textId="77777777" w:rsidR="00A666AE" w:rsidRDefault="00A666AE" w:rsidP="0068194B">
      <w:r>
        <w:separator/>
      </w:r>
    </w:p>
    <w:p w14:paraId="0501FC94" w14:textId="77777777" w:rsidR="00A666AE" w:rsidRDefault="00A666AE"/>
    <w:p w14:paraId="38436D64" w14:textId="77777777" w:rsidR="00A666AE" w:rsidRDefault="00A666AE"/>
  </w:endnote>
  <w:endnote w:type="continuationSeparator" w:id="0">
    <w:p w14:paraId="5E3AEC55" w14:textId="77777777" w:rsidR="00A666AE" w:rsidRDefault="00A666AE" w:rsidP="0068194B">
      <w:r>
        <w:continuationSeparator/>
      </w:r>
    </w:p>
    <w:p w14:paraId="15896E38" w14:textId="77777777" w:rsidR="00A666AE" w:rsidRDefault="00A666AE"/>
    <w:p w14:paraId="54561F0D" w14:textId="77777777" w:rsidR="00A666AE" w:rsidRDefault="00A666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9D45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5C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847DD" w14:textId="77777777" w:rsidR="00A666AE" w:rsidRDefault="00A666AE" w:rsidP="0068194B">
      <w:r>
        <w:separator/>
      </w:r>
    </w:p>
    <w:p w14:paraId="47A9D029" w14:textId="77777777" w:rsidR="00A666AE" w:rsidRDefault="00A666AE"/>
    <w:p w14:paraId="58A39DCB" w14:textId="77777777" w:rsidR="00A666AE" w:rsidRDefault="00A666AE"/>
  </w:footnote>
  <w:footnote w:type="continuationSeparator" w:id="0">
    <w:p w14:paraId="6E2D8E81" w14:textId="77777777" w:rsidR="00A666AE" w:rsidRDefault="00A666AE" w:rsidP="0068194B">
      <w:r>
        <w:continuationSeparator/>
      </w:r>
    </w:p>
    <w:p w14:paraId="64C0DE07" w14:textId="77777777" w:rsidR="00A666AE" w:rsidRDefault="00A666AE"/>
    <w:p w14:paraId="5612936D" w14:textId="77777777" w:rsidR="00A666AE" w:rsidRDefault="00A666A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D125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1451E6" wp14:editId="4996D59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20797C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3"/>
    <w:multiLevelType w:val="multilevel"/>
    <w:tmpl w:val="50B6BA3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E74299"/>
    <w:multiLevelType w:val="hybridMultilevel"/>
    <w:tmpl w:val="78EE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167911"/>
    <w:multiLevelType w:val="hybridMultilevel"/>
    <w:tmpl w:val="EFEC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E87E50"/>
    <w:multiLevelType w:val="hybridMultilevel"/>
    <w:tmpl w:val="ECE806FE"/>
    <w:lvl w:ilvl="0" w:tplc="E8D86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D91B9E"/>
    <w:multiLevelType w:val="hybridMultilevel"/>
    <w:tmpl w:val="7FA0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4272D7"/>
    <w:multiLevelType w:val="hybridMultilevel"/>
    <w:tmpl w:val="EFEC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1EE0282F"/>
    <w:multiLevelType w:val="hybridMultilevel"/>
    <w:tmpl w:val="294A4F34"/>
    <w:lvl w:ilvl="0" w:tplc="D0388AC0">
      <w:start w:val="1"/>
      <w:numFmt w:val="lowerLetter"/>
      <w:lvlText w:val="%1."/>
      <w:lvlJc w:val="left"/>
      <w:pPr>
        <w:ind w:left="189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282B3968"/>
    <w:multiLevelType w:val="hybridMultilevel"/>
    <w:tmpl w:val="B964A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B3D1F"/>
    <w:multiLevelType w:val="hybridMultilevel"/>
    <w:tmpl w:val="0C1E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40642"/>
    <w:multiLevelType w:val="hybridMultilevel"/>
    <w:tmpl w:val="86E2F0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E8B2B0C"/>
    <w:multiLevelType w:val="hybridMultilevel"/>
    <w:tmpl w:val="E0547FC4"/>
    <w:lvl w:ilvl="0" w:tplc="39B2C6B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01316"/>
    <w:multiLevelType w:val="hybridMultilevel"/>
    <w:tmpl w:val="B9D25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30336"/>
    <w:multiLevelType w:val="hybridMultilevel"/>
    <w:tmpl w:val="ECD671FC"/>
    <w:lvl w:ilvl="0" w:tplc="3EFA46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D824C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15D1AB6"/>
    <w:multiLevelType w:val="hybridMultilevel"/>
    <w:tmpl w:val="B964A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76BDD"/>
    <w:multiLevelType w:val="multilevel"/>
    <w:tmpl w:val="79A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5FDF266E"/>
    <w:multiLevelType w:val="hybridMultilevel"/>
    <w:tmpl w:val="27809D16"/>
    <w:lvl w:ilvl="0" w:tplc="457AC2D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1D824C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DD4F28"/>
    <w:multiLevelType w:val="hybridMultilevel"/>
    <w:tmpl w:val="C9462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6AD4049"/>
    <w:multiLevelType w:val="hybridMultilevel"/>
    <w:tmpl w:val="D91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5169C"/>
    <w:multiLevelType w:val="hybridMultilevel"/>
    <w:tmpl w:val="025CC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41452"/>
    <w:multiLevelType w:val="hybridMultilevel"/>
    <w:tmpl w:val="7464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C161D"/>
    <w:multiLevelType w:val="multilevel"/>
    <w:tmpl w:val="79A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74B218B8"/>
    <w:multiLevelType w:val="hybridMultilevel"/>
    <w:tmpl w:val="ECE806FE"/>
    <w:lvl w:ilvl="0" w:tplc="E8D86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50D2C"/>
    <w:multiLevelType w:val="hybridMultilevel"/>
    <w:tmpl w:val="15B4FFE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76AA19B3"/>
    <w:multiLevelType w:val="hybridMultilevel"/>
    <w:tmpl w:val="ECE806FE"/>
    <w:lvl w:ilvl="0" w:tplc="E8D86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4153E"/>
    <w:multiLevelType w:val="hybridMultilevel"/>
    <w:tmpl w:val="ECE806FE"/>
    <w:lvl w:ilvl="0" w:tplc="E8D86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75992"/>
    <w:multiLevelType w:val="hybridMultilevel"/>
    <w:tmpl w:val="EFEC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F2B9B"/>
    <w:multiLevelType w:val="hybridMultilevel"/>
    <w:tmpl w:val="057E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6"/>
  </w:num>
  <w:num w:numId="6">
    <w:abstractNumId w:val="3"/>
  </w:num>
  <w:num w:numId="7">
    <w:abstractNumId w:val="21"/>
  </w:num>
  <w:num w:numId="8">
    <w:abstractNumId w:val="2"/>
  </w:num>
  <w:num w:numId="9">
    <w:abstractNumId w:val="2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32"/>
  </w:num>
  <w:num w:numId="15">
    <w:abstractNumId w:val="10"/>
  </w:num>
  <w:num w:numId="16">
    <w:abstractNumId w:val="34"/>
  </w:num>
  <w:num w:numId="17">
    <w:abstractNumId w:val="31"/>
  </w:num>
  <w:num w:numId="18">
    <w:abstractNumId w:val="35"/>
  </w:num>
  <w:num w:numId="19">
    <w:abstractNumId w:val="38"/>
  </w:num>
  <w:num w:numId="20">
    <w:abstractNumId w:val="14"/>
  </w:num>
  <w:num w:numId="21">
    <w:abstractNumId w:val="11"/>
  </w:num>
  <w:num w:numId="22">
    <w:abstractNumId w:val="30"/>
  </w:num>
  <w:num w:numId="23">
    <w:abstractNumId w:val="36"/>
  </w:num>
  <w:num w:numId="24">
    <w:abstractNumId w:val="13"/>
  </w:num>
  <w:num w:numId="25">
    <w:abstractNumId w:val="19"/>
  </w:num>
  <w:num w:numId="26">
    <w:abstractNumId w:val="23"/>
  </w:num>
  <w:num w:numId="27">
    <w:abstractNumId w:val="39"/>
  </w:num>
  <w:num w:numId="28">
    <w:abstractNumId w:val="26"/>
  </w:num>
  <w:num w:numId="29">
    <w:abstractNumId w:val="18"/>
  </w:num>
  <w:num w:numId="30">
    <w:abstractNumId w:val="12"/>
  </w:num>
  <w:num w:numId="31">
    <w:abstractNumId w:val="37"/>
  </w:num>
  <w:num w:numId="32">
    <w:abstractNumId w:val="22"/>
  </w:num>
  <w:num w:numId="33">
    <w:abstractNumId w:val="27"/>
  </w:num>
  <w:num w:numId="34">
    <w:abstractNumId w:val="17"/>
  </w:num>
  <w:num w:numId="35">
    <w:abstractNumId w:val="20"/>
  </w:num>
  <w:num w:numId="36">
    <w:abstractNumId w:val="33"/>
  </w:num>
  <w:num w:numId="37">
    <w:abstractNumId w:val="29"/>
  </w:num>
  <w:num w:numId="38">
    <w:abstractNumId w:val="28"/>
  </w:num>
  <w:num w:numId="39">
    <w:abstractNumId w:val="24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BF"/>
    <w:rsid w:val="000001EF"/>
    <w:rsid w:val="00001282"/>
    <w:rsid w:val="00002AA0"/>
    <w:rsid w:val="0000561C"/>
    <w:rsid w:val="00007322"/>
    <w:rsid w:val="00007728"/>
    <w:rsid w:val="000154F7"/>
    <w:rsid w:val="00024584"/>
    <w:rsid w:val="00024730"/>
    <w:rsid w:val="00025350"/>
    <w:rsid w:val="00027E68"/>
    <w:rsid w:val="00037526"/>
    <w:rsid w:val="0003779B"/>
    <w:rsid w:val="000436DB"/>
    <w:rsid w:val="00045660"/>
    <w:rsid w:val="000508DE"/>
    <w:rsid w:val="00052F63"/>
    <w:rsid w:val="00053A0C"/>
    <w:rsid w:val="00055AF7"/>
    <w:rsid w:val="00055E95"/>
    <w:rsid w:val="000612FB"/>
    <w:rsid w:val="00061CFD"/>
    <w:rsid w:val="00065A62"/>
    <w:rsid w:val="00067D93"/>
    <w:rsid w:val="0007021F"/>
    <w:rsid w:val="000730F9"/>
    <w:rsid w:val="0007420A"/>
    <w:rsid w:val="000756D2"/>
    <w:rsid w:val="00080E9A"/>
    <w:rsid w:val="00080F99"/>
    <w:rsid w:val="00083085"/>
    <w:rsid w:val="00084D7E"/>
    <w:rsid w:val="00086C2E"/>
    <w:rsid w:val="0009682E"/>
    <w:rsid w:val="000A09B5"/>
    <w:rsid w:val="000A1609"/>
    <w:rsid w:val="000A4048"/>
    <w:rsid w:val="000A6588"/>
    <w:rsid w:val="000B229D"/>
    <w:rsid w:val="000B2BA5"/>
    <w:rsid w:val="000C0C39"/>
    <w:rsid w:val="000C1253"/>
    <w:rsid w:val="000C42A6"/>
    <w:rsid w:val="000C4C81"/>
    <w:rsid w:val="000C6633"/>
    <w:rsid w:val="000C7507"/>
    <w:rsid w:val="000D2424"/>
    <w:rsid w:val="000D4B1B"/>
    <w:rsid w:val="000E336B"/>
    <w:rsid w:val="000E6302"/>
    <w:rsid w:val="000E6F8C"/>
    <w:rsid w:val="000E79E9"/>
    <w:rsid w:val="000F0782"/>
    <w:rsid w:val="000F2F8C"/>
    <w:rsid w:val="0010006E"/>
    <w:rsid w:val="001045A8"/>
    <w:rsid w:val="00104812"/>
    <w:rsid w:val="00112D7A"/>
    <w:rsid w:val="001140CF"/>
    <w:rsid w:val="00114A91"/>
    <w:rsid w:val="001312C8"/>
    <w:rsid w:val="00135118"/>
    <w:rsid w:val="00135E02"/>
    <w:rsid w:val="001427E1"/>
    <w:rsid w:val="00144263"/>
    <w:rsid w:val="00160BA6"/>
    <w:rsid w:val="00163668"/>
    <w:rsid w:val="00164DB5"/>
    <w:rsid w:val="00171566"/>
    <w:rsid w:val="001718BF"/>
    <w:rsid w:val="00173CF2"/>
    <w:rsid w:val="00174676"/>
    <w:rsid w:val="00175251"/>
    <w:rsid w:val="001755A8"/>
    <w:rsid w:val="00181CDA"/>
    <w:rsid w:val="00184014"/>
    <w:rsid w:val="00186D71"/>
    <w:rsid w:val="00192008"/>
    <w:rsid w:val="001B27EF"/>
    <w:rsid w:val="001B4AED"/>
    <w:rsid w:val="001B72E4"/>
    <w:rsid w:val="001B7CB9"/>
    <w:rsid w:val="001C0E68"/>
    <w:rsid w:val="001C3BAA"/>
    <w:rsid w:val="001C406D"/>
    <w:rsid w:val="001C4B6F"/>
    <w:rsid w:val="001D0BF1"/>
    <w:rsid w:val="001D3E49"/>
    <w:rsid w:val="001D450A"/>
    <w:rsid w:val="001E22BF"/>
    <w:rsid w:val="001E3120"/>
    <w:rsid w:val="001E38E1"/>
    <w:rsid w:val="001E3B60"/>
    <w:rsid w:val="001E5ADF"/>
    <w:rsid w:val="001E67F4"/>
    <w:rsid w:val="001E7E0C"/>
    <w:rsid w:val="001F0BB0"/>
    <w:rsid w:val="001F15DF"/>
    <w:rsid w:val="001F4E6D"/>
    <w:rsid w:val="001F4E89"/>
    <w:rsid w:val="001F5997"/>
    <w:rsid w:val="001F6140"/>
    <w:rsid w:val="00203573"/>
    <w:rsid w:val="0020597D"/>
    <w:rsid w:val="002113F7"/>
    <w:rsid w:val="00213B4C"/>
    <w:rsid w:val="002253B0"/>
    <w:rsid w:val="00227D00"/>
    <w:rsid w:val="0023377B"/>
    <w:rsid w:val="00236D54"/>
    <w:rsid w:val="00241D8C"/>
    <w:rsid w:val="00241FDB"/>
    <w:rsid w:val="0024720C"/>
    <w:rsid w:val="00255E6A"/>
    <w:rsid w:val="00256A25"/>
    <w:rsid w:val="002617AE"/>
    <w:rsid w:val="002638D0"/>
    <w:rsid w:val="002646B0"/>
    <w:rsid w:val="002647D3"/>
    <w:rsid w:val="002658E9"/>
    <w:rsid w:val="00266430"/>
    <w:rsid w:val="002669F6"/>
    <w:rsid w:val="00270FBF"/>
    <w:rsid w:val="00275EAE"/>
    <w:rsid w:val="002774F1"/>
    <w:rsid w:val="00277950"/>
    <w:rsid w:val="00283BA3"/>
    <w:rsid w:val="00294998"/>
    <w:rsid w:val="0029738E"/>
    <w:rsid w:val="00297F18"/>
    <w:rsid w:val="002A1945"/>
    <w:rsid w:val="002A24EF"/>
    <w:rsid w:val="002B15CB"/>
    <w:rsid w:val="002B1A0D"/>
    <w:rsid w:val="002B2958"/>
    <w:rsid w:val="002B3E9F"/>
    <w:rsid w:val="002B3FC8"/>
    <w:rsid w:val="002B6A24"/>
    <w:rsid w:val="002C0E07"/>
    <w:rsid w:val="002D23C5"/>
    <w:rsid w:val="002D2FD7"/>
    <w:rsid w:val="002D2FE5"/>
    <w:rsid w:val="002D6137"/>
    <w:rsid w:val="002E40D3"/>
    <w:rsid w:val="002E7E61"/>
    <w:rsid w:val="002F05E5"/>
    <w:rsid w:val="002F254D"/>
    <w:rsid w:val="002F30E4"/>
    <w:rsid w:val="002F7054"/>
    <w:rsid w:val="00307140"/>
    <w:rsid w:val="00310F3D"/>
    <w:rsid w:val="00312150"/>
    <w:rsid w:val="00316DFF"/>
    <w:rsid w:val="003201CE"/>
    <w:rsid w:val="00325B57"/>
    <w:rsid w:val="00336056"/>
    <w:rsid w:val="003504DA"/>
    <w:rsid w:val="00353852"/>
    <w:rsid w:val="003544E1"/>
    <w:rsid w:val="00365282"/>
    <w:rsid w:val="00366398"/>
    <w:rsid w:val="003674FC"/>
    <w:rsid w:val="003806E8"/>
    <w:rsid w:val="00383A72"/>
    <w:rsid w:val="0038727A"/>
    <w:rsid w:val="003A0632"/>
    <w:rsid w:val="003A30E5"/>
    <w:rsid w:val="003A3FB7"/>
    <w:rsid w:val="003A6ADF"/>
    <w:rsid w:val="003B50A5"/>
    <w:rsid w:val="003B5928"/>
    <w:rsid w:val="003B7D8F"/>
    <w:rsid w:val="003C4CC0"/>
    <w:rsid w:val="003D31A7"/>
    <w:rsid w:val="003D380F"/>
    <w:rsid w:val="003D472F"/>
    <w:rsid w:val="003D54BC"/>
    <w:rsid w:val="003E160D"/>
    <w:rsid w:val="003E172E"/>
    <w:rsid w:val="003F1D5F"/>
    <w:rsid w:val="003F7A64"/>
    <w:rsid w:val="00405128"/>
    <w:rsid w:val="00406CFF"/>
    <w:rsid w:val="004113B3"/>
    <w:rsid w:val="0041449E"/>
    <w:rsid w:val="00416B25"/>
    <w:rsid w:val="00416F1A"/>
    <w:rsid w:val="00420592"/>
    <w:rsid w:val="004247A6"/>
    <w:rsid w:val="0042642E"/>
    <w:rsid w:val="00427DA3"/>
    <w:rsid w:val="0043191C"/>
    <w:rsid w:val="004319E0"/>
    <w:rsid w:val="00431AF4"/>
    <w:rsid w:val="00432EDB"/>
    <w:rsid w:val="0043357A"/>
    <w:rsid w:val="0043444F"/>
    <w:rsid w:val="00435909"/>
    <w:rsid w:val="00437E8C"/>
    <w:rsid w:val="00440225"/>
    <w:rsid w:val="004550B9"/>
    <w:rsid w:val="00462F0C"/>
    <w:rsid w:val="004726BC"/>
    <w:rsid w:val="00474105"/>
    <w:rsid w:val="00480E6E"/>
    <w:rsid w:val="00482FE7"/>
    <w:rsid w:val="00485354"/>
    <w:rsid w:val="00486277"/>
    <w:rsid w:val="0049051E"/>
    <w:rsid w:val="00491EEB"/>
    <w:rsid w:val="00494CF6"/>
    <w:rsid w:val="00495F8D"/>
    <w:rsid w:val="004A0861"/>
    <w:rsid w:val="004A1FAE"/>
    <w:rsid w:val="004A32FF"/>
    <w:rsid w:val="004B06EB"/>
    <w:rsid w:val="004B26BA"/>
    <w:rsid w:val="004B6AD0"/>
    <w:rsid w:val="004C2D5D"/>
    <w:rsid w:val="004C33E1"/>
    <w:rsid w:val="004C472E"/>
    <w:rsid w:val="004C578B"/>
    <w:rsid w:val="004D2DCE"/>
    <w:rsid w:val="004D4A06"/>
    <w:rsid w:val="004E01EB"/>
    <w:rsid w:val="004E2794"/>
    <w:rsid w:val="004E5FE6"/>
    <w:rsid w:val="004F0A43"/>
    <w:rsid w:val="004F24A3"/>
    <w:rsid w:val="004F40DA"/>
    <w:rsid w:val="00506AEB"/>
    <w:rsid w:val="00510392"/>
    <w:rsid w:val="00512D34"/>
    <w:rsid w:val="00512E96"/>
    <w:rsid w:val="00513A4B"/>
    <w:rsid w:val="00513E2A"/>
    <w:rsid w:val="00514C6E"/>
    <w:rsid w:val="00516A9A"/>
    <w:rsid w:val="005246F2"/>
    <w:rsid w:val="00527BF0"/>
    <w:rsid w:val="00530607"/>
    <w:rsid w:val="00537814"/>
    <w:rsid w:val="0054011A"/>
    <w:rsid w:val="00541D88"/>
    <w:rsid w:val="00543E16"/>
    <w:rsid w:val="00547C1F"/>
    <w:rsid w:val="00555281"/>
    <w:rsid w:val="00566A35"/>
    <w:rsid w:val="0056701E"/>
    <w:rsid w:val="0056790C"/>
    <w:rsid w:val="0057400B"/>
    <w:rsid w:val="005740D7"/>
    <w:rsid w:val="00575FB0"/>
    <w:rsid w:val="00585013"/>
    <w:rsid w:val="00586CF8"/>
    <w:rsid w:val="0058706F"/>
    <w:rsid w:val="00587C27"/>
    <w:rsid w:val="005927CD"/>
    <w:rsid w:val="00592CD2"/>
    <w:rsid w:val="005A0F26"/>
    <w:rsid w:val="005A1B10"/>
    <w:rsid w:val="005A43CC"/>
    <w:rsid w:val="005A6850"/>
    <w:rsid w:val="005B185F"/>
    <w:rsid w:val="005B1B1B"/>
    <w:rsid w:val="005B657D"/>
    <w:rsid w:val="005B6DE7"/>
    <w:rsid w:val="005C17C3"/>
    <w:rsid w:val="005C5932"/>
    <w:rsid w:val="005C5E69"/>
    <w:rsid w:val="005D0E81"/>
    <w:rsid w:val="005D2AF3"/>
    <w:rsid w:val="005D2CB9"/>
    <w:rsid w:val="005D3318"/>
    <w:rsid w:val="005D3CA7"/>
    <w:rsid w:val="005D3CEC"/>
    <w:rsid w:val="005D4CC1"/>
    <w:rsid w:val="005D5634"/>
    <w:rsid w:val="005E63FB"/>
    <w:rsid w:val="005F09AB"/>
    <w:rsid w:val="005F3FFE"/>
    <w:rsid w:val="005F4371"/>
    <w:rsid w:val="005F4B91"/>
    <w:rsid w:val="005F55D2"/>
    <w:rsid w:val="005F7595"/>
    <w:rsid w:val="006027F8"/>
    <w:rsid w:val="0060329F"/>
    <w:rsid w:val="00615065"/>
    <w:rsid w:val="006169C4"/>
    <w:rsid w:val="0062312F"/>
    <w:rsid w:val="00623183"/>
    <w:rsid w:val="0062594B"/>
    <w:rsid w:val="00625F2C"/>
    <w:rsid w:val="006328C0"/>
    <w:rsid w:val="00634B38"/>
    <w:rsid w:val="00636CBA"/>
    <w:rsid w:val="00637160"/>
    <w:rsid w:val="00640CF4"/>
    <w:rsid w:val="00646870"/>
    <w:rsid w:val="00647468"/>
    <w:rsid w:val="00647B2B"/>
    <w:rsid w:val="00655D27"/>
    <w:rsid w:val="006618E9"/>
    <w:rsid w:val="00664D87"/>
    <w:rsid w:val="00667690"/>
    <w:rsid w:val="00673070"/>
    <w:rsid w:val="00673C4A"/>
    <w:rsid w:val="0068194B"/>
    <w:rsid w:val="00682BDF"/>
    <w:rsid w:val="00683D40"/>
    <w:rsid w:val="00692703"/>
    <w:rsid w:val="006A1067"/>
    <w:rsid w:val="006A1962"/>
    <w:rsid w:val="006B2D14"/>
    <w:rsid w:val="006B46C4"/>
    <w:rsid w:val="006B5D48"/>
    <w:rsid w:val="006B7D7B"/>
    <w:rsid w:val="006C1A5E"/>
    <w:rsid w:val="006C59CE"/>
    <w:rsid w:val="006C6E5C"/>
    <w:rsid w:val="006C6F72"/>
    <w:rsid w:val="006D3309"/>
    <w:rsid w:val="006E1507"/>
    <w:rsid w:val="006E2AD1"/>
    <w:rsid w:val="006E4CF7"/>
    <w:rsid w:val="006F0CB9"/>
    <w:rsid w:val="006F6D5B"/>
    <w:rsid w:val="006F7D57"/>
    <w:rsid w:val="0070609E"/>
    <w:rsid w:val="00710E5A"/>
    <w:rsid w:val="00712D8B"/>
    <w:rsid w:val="00715051"/>
    <w:rsid w:val="00720530"/>
    <w:rsid w:val="00724281"/>
    <w:rsid w:val="007273B7"/>
    <w:rsid w:val="00732BFC"/>
    <w:rsid w:val="00733E0A"/>
    <w:rsid w:val="007429F1"/>
    <w:rsid w:val="00743561"/>
    <w:rsid w:val="0074403D"/>
    <w:rsid w:val="00744A4B"/>
    <w:rsid w:val="00746D44"/>
    <w:rsid w:val="007472B5"/>
    <w:rsid w:val="007538DC"/>
    <w:rsid w:val="007539E1"/>
    <w:rsid w:val="00756D44"/>
    <w:rsid w:val="00757488"/>
    <w:rsid w:val="00757803"/>
    <w:rsid w:val="007631AE"/>
    <w:rsid w:val="0076608E"/>
    <w:rsid w:val="00767778"/>
    <w:rsid w:val="0077292C"/>
    <w:rsid w:val="00782618"/>
    <w:rsid w:val="0078666A"/>
    <w:rsid w:val="00791D6A"/>
    <w:rsid w:val="0079206B"/>
    <w:rsid w:val="00795A9B"/>
    <w:rsid w:val="00796076"/>
    <w:rsid w:val="007A0F7D"/>
    <w:rsid w:val="007A522E"/>
    <w:rsid w:val="007A5356"/>
    <w:rsid w:val="007B4F11"/>
    <w:rsid w:val="007C0566"/>
    <w:rsid w:val="007C094C"/>
    <w:rsid w:val="007C0A96"/>
    <w:rsid w:val="007C3F29"/>
    <w:rsid w:val="007C4D55"/>
    <w:rsid w:val="007C59DF"/>
    <w:rsid w:val="007C606B"/>
    <w:rsid w:val="007D4F22"/>
    <w:rsid w:val="007D547D"/>
    <w:rsid w:val="007D7120"/>
    <w:rsid w:val="007E5D1F"/>
    <w:rsid w:val="007E6A61"/>
    <w:rsid w:val="007E7281"/>
    <w:rsid w:val="007F0D63"/>
    <w:rsid w:val="007F2111"/>
    <w:rsid w:val="007F3942"/>
    <w:rsid w:val="00800FEA"/>
    <w:rsid w:val="00801140"/>
    <w:rsid w:val="00801836"/>
    <w:rsid w:val="00803404"/>
    <w:rsid w:val="00803E7F"/>
    <w:rsid w:val="008101BD"/>
    <w:rsid w:val="00810713"/>
    <w:rsid w:val="00811143"/>
    <w:rsid w:val="00815A51"/>
    <w:rsid w:val="00816156"/>
    <w:rsid w:val="008345E5"/>
    <w:rsid w:val="0083492C"/>
    <w:rsid w:val="00834955"/>
    <w:rsid w:val="00841A20"/>
    <w:rsid w:val="00842159"/>
    <w:rsid w:val="00842FE7"/>
    <w:rsid w:val="00843EC2"/>
    <w:rsid w:val="00854E8C"/>
    <w:rsid w:val="00855B59"/>
    <w:rsid w:val="00856D1B"/>
    <w:rsid w:val="00860461"/>
    <w:rsid w:val="0086487C"/>
    <w:rsid w:val="00867355"/>
    <w:rsid w:val="00867ACF"/>
    <w:rsid w:val="00870B20"/>
    <w:rsid w:val="008829F8"/>
    <w:rsid w:val="00885897"/>
    <w:rsid w:val="00887849"/>
    <w:rsid w:val="008A2658"/>
    <w:rsid w:val="008A3DE5"/>
    <w:rsid w:val="008A6538"/>
    <w:rsid w:val="008B07C4"/>
    <w:rsid w:val="008B2745"/>
    <w:rsid w:val="008C7056"/>
    <w:rsid w:val="008D45CC"/>
    <w:rsid w:val="008D665F"/>
    <w:rsid w:val="008E2E22"/>
    <w:rsid w:val="008E4E64"/>
    <w:rsid w:val="008F3B14"/>
    <w:rsid w:val="008F3F34"/>
    <w:rsid w:val="00901899"/>
    <w:rsid w:val="00902718"/>
    <w:rsid w:val="0090344B"/>
    <w:rsid w:val="00903716"/>
    <w:rsid w:val="00905715"/>
    <w:rsid w:val="00905896"/>
    <w:rsid w:val="0091321E"/>
    <w:rsid w:val="00913946"/>
    <w:rsid w:val="00914B64"/>
    <w:rsid w:val="0091630B"/>
    <w:rsid w:val="009240F2"/>
    <w:rsid w:val="00924CD7"/>
    <w:rsid w:val="0092726B"/>
    <w:rsid w:val="00933147"/>
    <w:rsid w:val="0093439D"/>
    <w:rsid w:val="009361BA"/>
    <w:rsid w:val="00944F78"/>
    <w:rsid w:val="00945BF3"/>
    <w:rsid w:val="00946095"/>
    <w:rsid w:val="009510E7"/>
    <w:rsid w:val="00952C89"/>
    <w:rsid w:val="009548F3"/>
    <w:rsid w:val="009571D8"/>
    <w:rsid w:val="009625E4"/>
    <w:rsid w:val="00964C59"/>
    <w:rsid w:val="009650EA"/>
    <w:rsid w:val="009713D8"/>
    <w:rsid w:val="00972F90"/>
    <w:rsid w:val="00975BB4"/>
    <w:rsid w:val="0097790C"/>
    <w:rsid w:val="0098506E"/>
    <w:rsid w:val="0098535D"/>
    <w:rsid w:val="00990BA0"/>
    <w:rsid w:val="00993362"/>
    <w:rsid w:val="00997FF7"/>
    <w:rsid w:val="009A0CF0"/>
    <w:rsid w:val="009A1C5A"/>
    <w:rsid w:val="009A29A9"/>
    <w:rsid w:val="009A405A"/>
    <w:rsid w:val="009A44CE"/>
    <w:rsid w:val="009B06D2"/>
    <w:rsid w:val="009C05CA"/>
    <w:rsid w:val="009C4DFC"/>
    <w:rsid w:val="009D2DB5"/>
    <w:rsid w:val="009D44F8"/>
    <w:rsid w:val="009D57E7"/>
    <w:rsid w:val="009E1EDF"/>
    <w:rsid w:val="009E3160"/>
    <w:rsid w:val="009E7012"/>
    <w:rsid w:val="009F1796"/>
    <w:rsid w:val="009F220C"/>
    <w:rsid w:val="009F3B05"/>
    <w:rsid w:val="009F4931"/>
    <w:rsid w:val="009F4BC3"/>
    <w:rsid w:val="00A028EF"/>
    <w:rsid w:val="00A03FC3"/>
    <w:rsid w:val="00A102E4"/>
    <w:rsid w:val="00A10B81"/>
    <w:rsid w:val="00A14534"/>
    <w:rsid w:val="00A16DAA"/>
    <w:rsid w:val="00A215B4"/>
    <w:rsid w:val="00A22B20"/>
    <w:rsid w:val="00A24162"/>
    <w:rsid w:val="00A25023"/>
    <w:rsid w:val="00A270EA"/>
    <w:rsid w:val="00A303AD"/>
    <w:rsid w:val="00A34BA2"/>
    <w:rsid w:val="00A359F5"/>
    <w:rsid w:val="00A36F27"/>
    <w:rsid w:val="00A408D8"/>
    <w:rsid w:val="00A42E32"/>
    <w:rsid w:val="00A44EBD"/>
    <w:rsid w:val="00A46E63"/>
    <w:rsid w:val="00A5071E"/>
    <w:rsid w:val="00A51DC5"/>
    <w:rsid w:val="00A53DE1"/>
    <w:rsid w:val="00A615E1"/>
    <w:rsid w:val="00A622CA"/>
    <w:rsid w:val="00A6363F"/>
    <w:rsid w:val="00A666AE"/>
    <w:rsid w:val="00A73A15"/>
    <w:rsid w:val="00A755E8"/>
    <w:rsid w:val="00A76166"/>
    <w:rsid w:val="00A76424"/>
    <w:rsid w:val="00A80D4B"/>
    <w:rsid w:val="00A8506C"/>
    <w:rsid w:val="00A855E0"/>
    <w:rsid w:val="00A874D0"/>
    <w:rsid w:val="00A93A5D"/>
    <w:rsid w:val="00AA0BEB"/>
    <w:rsid w:val="00AA0CC0"/>
    <w:rsid w:val="00AA163E"/>
    <w:rsid w:val="00AA3375"/>
    <w:rsid w:val="00AB2590"/>
    <w:rsid w:val="00AB32F8"/>
    <w:rsid w:val="00AB610B"/>
    <w:rsid w:val="00AD360E"/>
    <w:rsid w:val="00AD40FB"/>
    <w:rsid w:val="00AD4ED4"/>
    <w:rsid w:val="00AD782D"/>
    <w:rsid w:val="00AE356E"/>
    <w:rsid w:val="00AE4C7C"/>
    <w:rsid w:val="00AE7650"/>
    <w:rsid w:val="00AF27CD"/>
    <w:rsid w:val="00AF2CA4"/>
    <w:rsid w:val="00AF6056"/>
    <w:rsid w:val="00B010A6"/>
    <w:rsid w:val="00B06617"/>
    <w:rsid w:val="00B07373"/>
    <w:rsid w:val="00B10EBE"/>
    <w:rsid w:val="00B232FC"/>
    <w:rsid w:val="00B236F1"/>
    <w:rsid w:val="00B3667A"/>
    <w:rsid w:val="00B40639"/>
    <w:rsid w:val="00B45794"/>
    <w:rsid w:val="00B50F99"/>
    <w:rsid w:val="00B51D1B"/>
    <w:rsid w:val="00B540F4"/>
    <w:rsid w:val="00B542AE"/>
    <w:rsid w:val="00B57874"/>
    <w:rsid w:val="00B60FD0"/>
    <w:rsid w:val="00B622DF"/>
    <w:rsid w:val="00B6332A"/>
    <w:rsid w:val="00B638C8"/>
    <w:rsid w:val="00B64553"/>
    <w:rsid w:val="00B64A30"/>
    <w:rsid w:val="00B734C6"/>
    <w:rsid w:val="00B768F5"/>
    <w:rsid w:val="00B81760"/>
    <w:rsid w:val="00B82253"/>
    <w:rsid w:val="00B83BFA"/>
    <w:rsid w:val="00B83E9A"/>
    <w:rsid w:val="00B8494C"/>
    <w:rsid w:val="00B869A9"/>
    <w:rsid w:val="00B92772"/>
    <w:rsid w:val="00B96ECD"/>
    <w:rsid w:val="00B97DA1"/>
    <w:rsid w:val="00B97DBC"/>
    <w:rsid w:val="00BA1546"/>
    <w:rsid w:val="00BA4933"/>
    <w:rsid w:val="00BA707B"/>
    <w:rsid w:val="00BB33AA"/>
    <w:rsid w:val="00BB4E51"/>
    <w:rsid w:val="00BB53F0"/>
    <w:rsid w:val="00BB60A3"/>
    <w:rsid w:val="00BC08C1"/>
    <w:rsid w:val="00BC3FC1"/>
    <w:rsid w:val="00BD1E7E"/>
    <w:rsid w:val="00BD2B06"/>
    <w:rsid w:val="00BD431F"/>
    <w:rsid w:val="00BE381A"/>
    <w:rsid w:val="00BE423E"/>
    <w:rsid w:val="00BE4B8A"/>
    <w:rsid w:val="00BF21D0"/>
    <w:rsid w:val="00BF61AC"/>
    <w:rsid w:val="00BF79AC"/>
    <w:rsid w:val="00C00957"/>
    <w:rsid w:val="00C013E5"/>
    <w:rsid w:val="00C15308"/>
    <w:rsid w:val="00C17FDB"/>
    <w:rsid w:val="00C20D74"/>
    <w:rsid w:val="00C23BE4"/>
    <w:rsid w:val="00C2779E"/>
    <w:rsid w:val="00C31EBE"/>
    <w:rsid w:val="00C40244"/>
    <w:rsid w:val="00C42488"/>
    <w:rsid w:val="00C42B44"/>
    <w:rsid w:val="00C4489E"/>
    <w:rsid w:val="00C469E4"/>
    <w:rsid w:val="00C47FA6"/>
    <w:rsid w:val="00C50E70"/>
    <w:rsid w:val="00C52E20"/>
    <w:rsid w:val="00C53538"/>
    <w:rsid w:val="00C57FC6"/>
    <w:rsid w:val="00C64E71"/>
    <w:rsid w:val="00C66A7D"/>
    <w:rsid w:val="00C70C25"/>
    <w:rsid w:val="00C71B2A"/>
    <w:rsid w:val="00C71BDA"/>
    <w:rsid w:val="00C76B1D"/>
    <w:rsid w:val="00C779DA"/>
    <w:rsid w:val="00C8102E"/>
    <w:rsid w:val="00C814F7"/>
    <w:rsid w:val="00C86996"/>
    <w:rsid w:val="00C9236B"/>
    <w:rsid w:val="00C96DE7"/>
    <w:rsid w:val="00CA12BD"/>
    <w:rsid w:val="00CA4B4D"/>
    <w:rsid w:val="00CA4D03"/>
    <w:rsid w:val="00CA6BEA"/>
    <w:rsid w:val="00CA7C02"/>
    <w:rsid w:val="00CB2D1A"/>
    <w:rsid w:val="00CB32FE"/>
    <w:rsid w:val="00CB35C3"/>
    <w:rsid w:val="00CC511F"/>
    <w:rsid w:val="00CC67C0"/>
    <w:rsid w:val="00CD1706"/>
    <w:rsid w:val="00CD24DA"/>
    <w:rsid w:val="00CD323D"/>
    <w:rsid w:val="00CE07BE"/>
    <w:rsid w:val="00CE4030"/>
    <w:rsid w:val="00CE64B3"/>
    <w:rsid w:val="00CE6F43"/>
    <w:rsid w:val="00CF08BD"/>
    <w:rsid w:val="00CF1485"/>
    <w:rsid w:val="00CF1A49"/>
    <w:rsid w:val="00CF5F36"/>
    <w:rsid w:val="00D00228"/>
    <w:rsid w:val="00D01637"/>
    <w:rsid w:val="00D05934"/>
    <w:rsid w:val="00D0630C"/>
    <w:rsid w:val="00D07247"/>
    <w:rsid w:val="00D07485"/>
    <w:rsid w:val="00D14C48"/>
    <w:rsid w:val="00D174D9"/>
    <w:rsid w:val="00D20AB5"/>
    <w:rsid w:val="00D21FE2"/>
    <w:rsid w:val="00D243A9"/>
    <w:rsid w:val="00D24C57"/>
    <w:rsid w:val="00D274A8"/>
    <w:rsid w:val="00D305E5"/>
    <w:rsid w:val="00D3258A"/>
    <w:rsid w:val="00D333C3"/>
    <w:rsid w:val="00D33E64"/>
    <w:rsid w:val="00D34E9E"/>
    <w:rsid w:val="00D37CD3"/>
    <w:rsid w:val="00D403CC"/>
    <w:rsid w:val="00D41CF2"/>
    <w:rsid w:val="00D4236D"/>
    <w:rsid w:val="00D44A85"/>
    <w:rsid w:val="00D51935"/>
    <w:rsid w:val="00D52AE2"/>
    <w:rsid w:val="00D61363"/>
    <w:rsid w:val="00D6217E"/>
    <w:rsid w:val="00D62B6A"/>
    <w:rsid w:val="00D65079"/>
    <w:rsid w:val="00D66A52"/>
    <w:rsid w:val="00D66EFA"/>
    <w:rsid w:val="00D71563"/>
    <w:rsid w:val="00D72A2D"/>
    <w:rsid w:val="00D74E74"/>
    <w:rsid w:val="00D77F21"/>
    <w:rsid w:val="00D80199"/>
    <w:rsid w:val="00D87795"/>
    <w:rsid w:val="00D91097"/>
    <w:rsid w:val="00D92A74"/>
    <w:rsid w:val="00D9521A"/>
    <w:rsid w:val="00DA3914"/>
    <w:rsid w:val="00DA4124"/>
    <w:rsid w:val="00DA59AA"/>
    <w:rsid w:val="00DA5FC5"/>
    <w:rsid w:val="00DA74B4"/>
    <w:rsid w:val="00DB6915"/>
    <w:rsid w:val="00DB7E1E"/>
    <w:rsid w:val="00DC0E50"/>
    <w:rsid w:val="00DC1B78"/>
    <w:rsid w:val="00DC2A2F"/>
    <w:rsid w:val="00DC600B"/>
    <w:rsid w:val="00DE0FAA"/>
    <w:rsid w:val="00DE136D"/>
    <w:rsid w:val="00DE6534"/>
    <w:rsid w:val="00DF405E"/>
    <w:rsid w:val="00DF4D6C"/>
    <w:rsid w:val="00E00903"/>
    <w:rsid w:val="00E01923"/>
    <w:rsid w:val="00E14498"/>
    <w:rsid w:val="00E14994"/>
    <w:rsid w:val="00E15B90"/>
    <w:rsid w:val="00E22403"/>
    <w:rsid w:val="00E2397A"/>
    <w:rsid w:val="00E254DB"/>
    <w:rsid w:val="00E300FC"/>
    <w:rsid w:val="00E338BE"/>
    <w:rsid w:val="00E34AFA"/>
    <w:rsid w:val="00E362DB"/>
    <w:rsid w:val="00E4085A"/>
    <w:rsid w:val="00E44997"/>
    <w:rsid w:val="00E44FA6"/>
    <w:rsid w:val="00E53B6B"/>
    <w:rsid w:val="00E5632B"/>
    <w:rsid w:val="00E57274"/>
    <w:rsid w:val="00E60484"/>
    <w:rsid w:val="00E67F92"/>
    <w:rsid w:val="00E70240"/>
    <w:rsid w:val="00E718AD"/>
    <w:rsid w:val="00E71ACC"/>
    <w:rsid w:val="00E71E6B"/>
    <w:rsid w:val="00E76728"/>
    <w:rsid w:val="00E81CC5"/>
    <w:rsid w:val="00E85A87"/>
    <w:rsid w:val="00E85B4A"/>
    <w:rsid w:val="00E86FB1"/>
    <w:rsid w:val="00E9528E"/>
    <w:rsid w:val="00EA2258"/>
    <w:rsid w:val="00EA3888"/>
    <w:rsid w:val="00EA5099"/>
    <w:rsid w:val="00EA6137"/>
    <w:rsid w:val="00EB315F"/>
    <w:rsid w:val="00EB5984"/>
    <w:rsid w:val="00EC1351"/>
    <w:rsid w:val="00EC4CBF"/>
    <w:rsid w:val="00ED179F"/>
    <w:rsid w:val="00ED3B19"/>
    <w:rsid w:val="00ED4626"/>
    <w:rsid w:val="00ED6C8F"/>
    <w:rsid w:val="00EE04F8"/>
    <w:rsid w:val="00EE2CA8"/>
    <w:rsid w:val="00EE3BD5"/>
    <w:rsid w:val="00EE41AD"/>
    <w:rsid w:val="00EF17E8"/>
    <w:rsid w:val="00EF51D9"/>
    <w:rsid w:val="00EF5B34"/>
    <w:rsid w:val="00F007B8"/>
    <w:rsid w:val="00F05123"/>
    <w:rsid w:val="00F07A65"/>
    <w:rsid w:val="00F130DD"/>
    <w:rsid w:val="00F14B75"/>
    <w:rsid w:val="00F24884"/>
    <w:rsid w:val="00F25364"/>
    <w:rsid w:val="00F3075D"/>
    <w:rsid w:val="00F36280"/>
    <w:rsid w:val="00F44CD8"/>
    <w:rsid w:val="00F455C2"/>
    <w:rsid w:val="00F476C4"/>
    <w:rsid w:val="00F54A9F"/>
    <w:rsid w:val="00F60BF0"/>
    <w:rsid w:val="00F61B29"/>
    <w:rsid w:val="00F61DF9"/>
    <w:rsid w:val="00F63080"/>
    <w:rsid w:val="00F64637"/>
    <w:rsid w:val="00F65525"/>
    <w:rsid w:val="00F72C05"/>
    <w:rsid w:val="00F7379C"/>
    <w:rsid w:val="00F73D66"/>
    <w:rsid w:val="00F77CCA"/>
    <w:rsid w:val="00F81960"/>
    <w:rsid w:val="00F8769D"/>
    <w:rsid w:val="00F9339C"/>
    <w:rsid w:val="00F9350C"/>
    <w:rsid w:val="00F94956"/>
    <w:rsid w:val="00F94EB5"/>
    <w:rsid w:val="00F9624D"/>
    <w:rsid w:val="00FA63C0"/>
    <w:rsid w:val="00FB2F88"/>
    <w:rsid w:val="00FB31C1"/>
    <w:rsid w:val="00FB389C"/>
    <w:rsid w:val="00FB58F2"/>
    <w:rsid w:val="00FB70CF"/>
    <w:rsid w:val="00FC1B86"/>
    <w:rsid w:val="00FC4C8A"/>
    <w:rsid w:val="00FC607C"/>
    <w:rsid w:val="00FC6AEA"/>
    <w:rsid w:val="00FC7436"/>
    <w:rsid w:val="00FD3A0E"/>
    <w:rsid w:val="00FD3D13"/>
    <w:rsid w:val="00FE10BF"/>
    <w:rsid w:val="00FE55A2"/>
    <w:rsid w:val="00FF03E8"/>
    <w:rsid w:val="00FF3E15"/>
    <w:rsid w:val="00FF7C9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2B526"/>
  <w15:chartTrackingRefBased/>
  <w15:docId w15:val="{64D382B2-759F-42E8-9F94-C52C71FB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3C0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Heading21">
    <w:name w:val="Heading 21"/>
    <w:basedOn w:val="Normal"/>
    <w:rsid w:val="00104812"/>
    <w:pPr>
      <w:keepNext/>
      <w:keepLines/>
      <w:suppressAutoHyphens/>
      <w:spacing w:before="280" w:after="280" w:line="288" w:lineRule="auto"/>
    </w:pPr>
    <w:rPr>
      <w:rFonts w:ascii="Palatino" w:eastAsia="DejaVu Sans" w:hAnsi="Palatino" w:cs="Times New Roman"/>
      <w:bCs/>
      <w:color w:val="00000A"/>
      <w:sz w:val="26"/>
      <w:szCs w:val="26"/>
      <w:lang w:eastAsia="de-D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7A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E5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app12083879" TargetMode="External"/><Relationship Id="rId13" Type="http://schemas.openxmlformats.org/officeDocument/2006/relationships/hyperlink" Target="mailto:Muazzam.khattak@qau.edu.p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55/2022/8219377" TargetMode="External"/><Relationship Id="rId12" Type="http://schemas.openxmlformats.org/officeDocument/2006/relationships/hyperlink" Target="mailto:Khusro@uop.edu.pk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science.com/cmc/v71n1/45366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1007/s00500-021-06569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electronics10243105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l%20Ahmad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9F00700C0943948FC660DB5860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24DE-1928-4D85-A1F7-F595C77A2498}"/>
      </w:docPartPr>
      <w:docPartBody>
        <w:p w:rsidR="00494C1D" w:rsidRDefault="009C25B0">
          <w:pPr>
            <w:pStyle w:val="F49F00700C0943948FC660DB5860ED8D"/>
          </w:pPr>
          <w:r w:rsidRPr="00CF1A49">
            <w:t>·</w:t>
          </w:r>
        </w:p>
      </w:docPartBody>
    </w:docPart>
    <w:docPart>
      <w:docPartPr>
        <w:name w:val="924493D0CFA04FA5A347312D11B4B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AEB0-C224-41C4-8711-D12DDB4AC408}"/>
      </w:docPartPr>
      <w:docPartBody>
        <w:p w:rsidR="00494C1D" w:rsidRDefault="009C25B0">
          <w:pPr>
            <w:pStyle w:val="924493D0CFA04FA5A347312D11B4B2A8"/>
          </w:pPr>
          <w:r w:rsidRPr="00CF1A49">
            <w:t>Experience</w:t>
          </w:r>
        </w:p>
      </w:docPartBody>
    </w:docPart>
    <w:docPart>
      <w:docPartPr>
        <w:name w:val="4FF0FE7019154977969A3C1A57E6E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7A039-79CD-4BAC-8652-EFDD438ACF66}"/>
      </w:docPartPr>
      <w:docPartBody>
        <w:p w:rsidR="00494C1D" w:rsidRDefault="009C25B0">
          <w:pPr>
            <w:pStyle w:val="4FF0FE7019154977969A3C1A57E6EF21"/>
          </w:pPr>
          <w:r w:rsidRPr="00CF1A49">
            <w:t>Education</w:t>
          </w:r>
        </w:p>
      </w:docPartBody>
    </w:docPart>
    <w:docPart>
      <w:docPartPr>
        <w:name w:val="AEA60A1EF419437A845CCE876D821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CFDC-C7EF-430A-82D3-AFCB6E305323}"/>
      </w:docPartPr>
      <w:docPartBody>
        <w:p w:rsidR="006A3524" w:rsidRDefault="007F763A" w:rsidP="007F763A">
          <w:pPr>
            <w:pStyle w:val="AEA60A1EF419437A845CCE876D821174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B0"/>
    <w:rsid w:val="00023B08"/>
    <w:rsid w:val="00055129"/>
    <w:rsid w:val="001573C2"/>
    <w:rsid w:val="00214441"/>
    <w:rsid w:val="002170D8"/>
    <w:rsid w:val="00240BE8"/>
    <w:rsid w:val="00246114"/>
    <w:rsid w:val="003228E6"/>
    <w:rsid w:val="0043353A"/>
    <w:rsid w:val="00494C1D"/>
    <w:rsid w:val="005162BB"/>
    <w:rsid w:val="0058436B"/>
    <w:rsid w:val="005A5BE5"/>
    <w:rsid w:val="005F76DF"/>
    <w:rsid w:val="006673DE"/>
    <w:rsid w:val="006A3524"/>
    <w:rsid w:val="006E12DB"/>
    <w:rsid w:val="007203E4"/>
    <w:rsid w:val="007369F3"/>
    <w:rsid w:val="007875A0"/>
    <w:rsid w:val="007F763A"/>
    <w:rsid w:val="009C25B0"/>
    <w:rsid w:val="009E3903"/>
    <w:rsid w:val="009F3CCC"/>
    <w:rsid w:val="00A90460"/>
    <w:rsid w:val="00AB4983"/>
    <w:rsid w:val="00BA3154"/>
    <w:rsid w:val="00BD227F"/>
    <w:rsid w:val="00BE6B21"/>
    <w:rsid w:val="00CB7738"/>
    <w:rsid w:val="00D43DFB"/>
    <w:rsid w:val="00D739B5"/>
    <w:rsid w:val="00DA3160"/>
    <w:rsid w:val="00E54520"/>
    <w:rsid w:val="00E54D7A"/>
    <w:rsid w:val="00EC457C"/>
    <w:rsid w:val="00F2128A"/>
    <w:rsid w:val="00F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49F00700C0943948FC660DB5860ED8D">
    <w:name w:val="F49F00700C0943948FC660DB5860ED8D"/>
  </w:style>
  <w:style w:type="paragraph" w:customStyle="1" w:styleId="924493D0CFA04FA5A347312D11B4B2A8">
    <w:name w:val="924493D0CFA04FA5A347312D11B4B2A8"/>
  </w:style>
  <w:style w:type="paragraph" w:customStyle="1" w:styleId="38B32A62091B41A6BEFECE6B1941D087">
    <w:name w:val="38B32A62091B41A6BEFECE6B1941D08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FF0FE7019154977969A3C1A57E6EF21">
    <w:name w:val="4FF0FE7019154977969A3C1A57E6EF21"/>
  </w:style>
  <w:style w:type="paragraph" w:customStyle="1" w:styleId="AEA60A1EF419437A845CCE876D821174">
    <w:name w:val="AEA60A1EF419437A845CCE876D821174"/>
    <w:rsid w:val="007F76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41</TotalTime>
  <Pages>8</Pages>
  <Words>3429</Words>
  <Characters>19549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Ahmad</dc:creator>
  <cp:keywords/>
  <dc:description/>
  <cp:lastModifiedBy>Windows User</cp:lastModifiedBy>
  <cp:revision>9</cp:revision>
  <cp:lastPrinted>2021-06-24T08:04:00Z</cp:lastPrinted>
  <dcterms:created xsi:type="dcterms:W3CDTF">2022-07-14T09:53:00Z</dcterms:created>
  <dcterms:modified xsi:type="dcterms:W3CDTF">2022-07-14T13:22:00Z</dcterms:modified>
  <cp:category/>
</cp:coreProperties>
</file>